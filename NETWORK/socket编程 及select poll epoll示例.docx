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Style w:val="Publishwithline"/>
              <w:rFonts w:ascii="Arial" w:hAnsi="Arial" w:cs="Arial"/>
              <w:color w:val="444444"/>
              <w:sz w:val="23"/>
              <w:szCs w:val="23"/>
              <w:shd w:val="clear" w:color="auto" w:fill="EFEFEF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7B15A4" w:rsidRDefault="0057107D">
              <w:pPr>
                <w:pStyle w:val="Publishwithline"/>
              </w:pPr>
              <w:r w:rsidRPr="0057107D">
                <w:rPr>
                  <w:rStyle w:val="Publishwithline"/>
                  <w:rFonts w:ascii="Arial" w:hAnsi="Arial" w:cs="Arial" w:hint="eastAsia"/>
                  <w:color w:val="444444"/>
                  <w:sz w:val="23"/>
                  <w:szCs w:val="23"/>
                  <w:shd w:val="clear" w:color="auto" w:fill="EFEFEF"/>
                </w:rPr>
                <w:t>socket</w:t>
              </w:r>
              <w:r w:rsidRPr="0057107D">
                <w:rPr>
                  <w:rStyle w:val="Publishwithline"/>
                  <w:rFonts w:ascii="Arial" w:hAnsi="Arial" w:cs="Arial" w:hint="eastAsia"/>
                  <w:color w:val="444444"/>
                  <w:sz w:val="23"/>
                  <w:szCs w:val="23"/>
                  <w:shd w:val="clear" w:color="auto" w:fill="EFEFEF"/>
                </w:rPr>
                <w:t>编程</w:t>
              </w:r>
              <w:r w:rsidRPr="0057107D">
                <w:rPr>
                  <w:rStyle w:val="Publishwithline"/>
                  <w:rFonts w:ascii="Arial" w:hAnsi="Arial" w:cs="Arial" w:hint="eastAsia"/>
                  <w:color w:val="444444"/>
                  <w:sz w:val="23"/>
                  <w:szCs w:val="23"/>
                  <w:shd w:val="clear" w:color="auto" w:fill="EFEFEF"/>
                </w:rPr>
                <w:t xml:space="preserve"> </w:t>
              </w:r>
              <w:r w:rsidRPr="0057107D">
                <w:rPr>
                  <w:rStyle w:val="Publishwithline"/>
                  <w:rFonts w:ascii="Arial" w:hAnsi="Arial" w:cs="Arial" w:hint="eastAsia"/>
                  <w:color w:val="444444"/>
                  <w:sz w:val="23"/>
                  <w:szCs w:val="23"/>
                  <w:shd w:val="clear" w:color="auto" w:fill="EFEFEF"/>
                </w:rPr>
                <w:t>及</w:t>
              </w:r>
              <w:r w:rsidRPr="0057107D">
                <w:rPr>
                  <w:rStyle w:val="Publishwithline"/>
                  <w:rFonts w:ascii="Arial" w:hAnsi="Arial" w:cs="Arial" w:hint="eastAsia"/>
                  <w:color w:val="444444"/>
                  <w:sz w:val="23"/>
                  <w:szCs w:val="23"/>
                  <w:shd w:val="clear" w:color="auto" w:fill="EFEFEF"/>
                </w:rPr>
                <w:t>select poll epoll</w:t>
              </w:r>
              <w:r w:rsidRPr="0057107D">
                <w:rPr>
                  <w:rStyle w:val="Publishwithline"/>
                  <w:rFonts w:ascii="Arial" w:hAnsi="Arial" w:cs="Arial" w:hint="eastAsia"/>
                  <w:color w:val="444444"/>
                  <w:sz w:val="23"/>
                  <w:szCs w:val="23"/>
                  <w:shd w:val="clear" w:color="auto" w:fill="EFEFEF"/>
                </w:rPr>
                <w:t>示例</w:t>
              </w:r>
            </w:p>
          </w:sdtContent>
        </w:sdt>
        <w:p w:rsidR="007B15A4" w:rsidRDefault="007B15A4">
          <w:pPr>
            <w:pStyle w:val="underline"/>
          </w:pPr>
        </w:p>
        <w:p w:rsidR="007B15A4" w:rsidRDefault="0057107D">
          <w:pPr>
            <w:pStyle w:val="PadderBetweenControlandBody"/>
          </w:pPr>
        </w:p>
      </w:sdtContent>
    </w:sdt>
    <w:p w:rsidR="0057107D" w:rsidRPr="001E0AC3" w:rsidRDefault="0057107D" w:rsidP="001E0AC3">
      <w:pPr>
        <w:rPr>
          <w:rFonts w:ascii="幼圆" w:eastAsia="幼圆" w:hint="eastAsia"/>
        </w:rPr>
      </w:pPr>
      <w:r w:rsidRPr="001E0AC3">
        <w:rPr>
          <w:rFonts w:ascii="幼圆" w:eastAsia="幼圆" w:hint="eastAsia"/>
        </w:rPr>
        <w:t>1、关于字节排序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网际协议采用大端字节序，来传输多字节整数。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系统提供了转换的宏定义，如果主机与网际协议相同，则宏定义为空。</w:t>
      </w:r>
    </w:p>
    <w:p w:rsidR="0057107D" w:rsidRPr="001E0AC3" w:rsidRDefault="0057107D" w:rsidP="001E0AC3">
      <w:pPr>
        <w:rPr>
          <w:rFonts w:ascii="幼圆" w:eastAsia="幼圆" w:hint="eastAsia"/>
        </w:rPr>
      </w:pPr>
      <w:r w:rsidRPr="001E0AC3">
        <w:rPr>
          <w:rFonts w:ascii="幼圆" w:eastAsia="幼圆" w:hint="eastAsia"/>
        </w:rPr>
        <w:t>2、客户端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socket -&gt; connect(阻塞,三次握手)-&gt; rcv</w:t>
      </w:r>
    </w:p>
    <w:p w:rsidR="0057107D" w:rsidRPr="001E0AC3" w:rsidRDefault="0057107D" w:rsidP="001E0AC3">
      <w:pPr>
        <w:rPr>
          <w:rFonts w:ascii="幼圆" w:eastAsia="幼圆" w:hint="eastAsia"/>
        </w:rPr>
      </w:pPr>
      <w:r w:rsidRPr="001E0AC3">
        <w:rPr>
          <w:rFonts w:ascii="幼圆" w:eastAsia="幼圆" w:hint="eastAsia"/>
        </w:rPr>
        <w:t>3、服务器端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socket -&gt; bind -&gt; listen -&gt; accept(阻塞,三次握手)-&gt; send4、函数介绍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 </w:t>
      </w:r>
    </w:p>
    <w:p w:rsidR="0057107D" w:rsidRPr="001E0AC3" w:rsidRDefault="0057107D" w:rsidP="0057107D">
      <w:pPr>
        <w:pStyle w:val="2"/>
        <w:numPr>
          <w:ilvl w:val="1"/>
          <w:numId w:val="2"/>
        </w:numPr>
        <w:rPr>
          <w:rFonts w:hint="eastAsia"/>
        </w:rPr>
      </w:pPr>
      <w:r w:rsidRPr="001E0AC3">
        <w:rPr>
          <w:rFonts w:hint="eastAsia"/>
        </w:rPr>
        <w:t>socket        </w:t>
      </w:r>
    </w:p>
    <w:p w:rsidR="0057107D" w:rsidRPr="001E0AC3" w:rsidRDefault="0057107D" w:rsidP="001E0AC3">
      <w:pPr>
        <w:rPr>
          <w:rFonts w:ascii="幼圆" w:eastAsia="幼圆" w:hint="eastAsia"/>
        </w:rPr>
      </w:pP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1)函数原型 int socket(int family, int type, int protocol)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 </w:t>
      </w:r>
    </w:p>
    <w:p w:rsidR="0057107D" w:rsidRPr="001E0AC3" w:rsidRDefault="0057107D" w:rsidP="001E0AC3">
      <w:pPr>
        <w:rPr>
          <w:rFonts w:ascii="幼圆" w:eastAsia="幼圆" w:hint="eastAsia"/>
        </w:rPr>
      </w:pP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2)参数： </w:t>
      </w:r>
    </w:p>
    <w:p w:rsidR="0057107D" w:rsidRPr="001E0AC3" w:rsidRDefault="0057107D" w:rsidP="001E0AC3">
      <w:pPr>
        <w:ind w:left="840" w:firstLine="420"/>
        <w:rPr>
          <w:rFonts w:ascii="幼圆" w:eastAsia="幼圆" w:hint="eastAsia"/>
        </w:rPr>
      </w:pPr>
      <w:r w:rsidRPr="001E0AC3">
        <w:rPr>
          <w:rFonts w:ascii="幼圆" w:eastAsia="幼圆" w:hint="eastAsia"/>
        </w:rPr>
        <w:t>family: 协议族AF_INET,IPv4协议 ...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</w:p>
    <w:p w:rsidR="0057107D" w:rsidRPr="001E0AC3" w:rsidRDefault="0057107D" w:rsidP="001E0AC3">
      <w:pPr>
        <w:ind w:left="840" w:firstLine="420"/>
        <w:rPr>
          <w:rFonts w:ascii="幼圆" w:eastAsia="幼圆" w:hint="eastAsia"/>
        </w:rPr>
      </w:pPr>
      <w:r w:rsidRPr="001E0AC3">
        <w:rPr>
          <w:rFonts w:ascii="幼圆" w:eastAsia="幼圆" w:hint="eastAsia"/>
        </w:rPr>
        <w:t>type : type 套接</w:t>
      </w:r>
      <w:proofErr w:type="gramStart"/>
      <w:r w:rsidRPr="001E0AC3">
        <w:rPr>
          <w:rFonts w:ascii="幼圆" w:eastAsia="幼圆" w:hint="eastAsia"/>
        </w:rPr>
        <w:t>字类型</w:t>
      </w:r>
      <w:proofErr w:type="gramEnd"/>
      <w:r w:rsidRPr="001E0AC3">
        <w:rPr>
          <w:rFonts w:ascii="幼圆" w:eastAsia="幼圆" w:hint="eastAsia"/>
        </w:rPr>
        <w:t>SOCK_STREAM 字节流套接字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</w:p>
    <w:p w:rsidR="0057107D" w:rsidRPr="001E0AC3" w:rsidRDefault="0057107D" w:rsidP="001E0AC3">
      <w:pPr>
        <w:ind w:left="1260"/>
        <w:rPr>
          <w:rFonts w:ascii="幼圆" w:eastAsia="幼圆" w:hint="eastAsia"/>
        </w:rPr>
      </w:pPr>
      <w:r w:rsidRPr="001E0AC3">
        <w:rPr>
          <w:rFonts w:ascii="幼圆" w:eastAsia="幼圆" w:hint="eastAsia"/>
        </w:rPr>
        <w:t>protocol: IPPROCO_TCP IPPROCO_UDP IPPROCO_SCTP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</w:p>
    <w:p w:rsidR="0057107D" w:rsidRPr="001E0AC3" w:rsidRDefault="0057107D" w:rsidP="001E0AC3">
      <w:pPr>
        <w:rPr>
          <w:rFonts w:ascii="幼圆" w:eastAsia="幼圆" w:hint="eastAsia"/>
        </w:rPr>
      </w:pPr>
      <w:r w:rsidRPr="001E0AC3">
        <w:rPr>
          <w:rFonts w:ascii="幼圆" w:eastAsia="幼圆" w:hint="eastAsia"/>
        </w:rPr>
        <w:t> 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>3)返回值</w:t>
      </w:r>
      <w:r w:rsidRPr="001E0AC3">
        <w:rPr>
          <w:rFonts w:ascii="幼圆" w:eastAsia="幼圆" w:hint="eastAsia"/>
        </w:rPr>
        <w:tab/>
        <w:t>成功:返回套接字符</w:t>
      </w:r>
      <w:r w:rsidRPr="001E0AC3">
        <w:rPr>
          <w:rFonts w:ascii="幼圆" w:eastAsia="幼圆" w:hint="eastAsia"/>
        </w:rPr>
        <w:tab/>
        <w:t>错误:返回INVALID_SOCKET(-1)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 </w:t>
      </w:r>
    </w:p>
    <w:p w:rsidR="0057107D" w:rsidRPr="001E0AC3" w:rsidRDefault="0057107D" w:rsidP="001E0AC3">
      <w:pPr>
        <w:rPr>
          <w:rFonts w:ascii="幼圆" w:eastAsia="幼圆" w:hint="eastAsia"/>
        </w:rPr>
      </w:pP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 w:rsidRPr="001E0AC3">
        <w:rPr>
          <w:rFonts w:ascii="幼圆" w:eastAsia="幼圆" w:hint="eastAsia"/>
        </w:rPr>
        <w:t xml:space="preserve"> </w:t>
      </w:r>
      <w:r w:rsidRPr="001E0AC3">
        <w:rPr>
          <w:rFonts w:ascii="幼圆" w:eastAsia="幼圆" w:hint="eastAsia"/>
        </w:rPr>
        <w:t> </w:t>
      </w:r>
      <w:r>
        <w:rPr>
          <w:rFonts w:ascii="幼圆" w:eastAsia="幼圆"/>
        </w:rPr>
        <w:tab/>
        <w:t xml:space="preserve">   </w:t>
      </w:r>
      <w:r w:rsidRPr="001E0AC3">
        <w:rPr>
          <w:rFonts w:ascii="幼圆" w:eastAsia="幼圆" w:hint="eastAsia"/>
        </w:rPr>
        <w:t>4)示例</w:t>
      </w:r>
    </w:p>
    <w:p w:rsidR="0057107D" w:rsidRPr="001E0AC3" w:rsidRDefault="0057107D" w:rsidP="001E0AC3">
      <w:pPr>
        <w:shd w:val="clear" w:color="auto" w:fill="F8F8F8"/>
        <w:rPr>
          <w:rFonts w:ascii="Verdana" w:eastAsia="宋体" w:hAnsi="Verdana" w:cs="Arial"/>
          <w:color w:val="C0C0C0"/>
          <w:sz w:val="14"/>
          <w:szCs w:val="14"/>
        </w:rPr>
      </w:pPr>
      <w:r w:rsidRPr="001E0AC3">
        <w:rPr>
          <w:rFonts w:ascii="Verdana" w:eastAsia="宋体" w:hAnsi="Verdana" w:cs="Arial"/>
          <w:b/>
          <w:bCs/>
          <w:color w:val="C0C0C0"/>
          <w:sz w:val="14"/>
          <w:szCs w:val="14"/>
        </w:rPr>
        <w:t>[cpp]</w:t>
      </w:r>
      <w:r w:rsidRPr="001E0AC3">
        <w:rPr>
          <w:rFonts w:ascii="Verdana" w:eastAsia="宋体" w:hAnsi="Verdana" w:cs="Arial"/>
          <w:color w:val="C0C0C0"/>
          <w:sz w:val="14"/>
          <w:szCs w:val="14"/>
        </w:rPr>
        <w:t> </w:t>
      </w:r>
      <w:hyperlink r:id="rId6" w:tooltip="view plain" w:history="1">
        <w:r w:rsidRPr="001E0AC3">
          <w:rPr>
            <w:rFonts w:ascii="Verdana" w:eastAsia="宋体" w:hAnsi="Verdana" w:cs="Arial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1E0AC3">
        <w:rPr>
          <w:rFonts w:ascii="Verdana" w:eastAsia="宋体" w:hAnsi="Verdana" w:cs="Arial"/>
          <w:color w:val="C0C0C0"/>
          <w:sz w:val="14"/>
          <w:szCs w:val="14"/>
        </w:rPr>
        <w:t> </w:t>
      </w:r>
      <w:hyperlink r:id="rId7" w:tooltip="copy" w:history="1">
        <w:r w:rsidRPr="001E0AC3">
          <w:rPr>
            <w:rFonts w:ascii="Verdana" w:eastAsia="宋体" w:hAnsi="Verdana" w:cs="Arial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57107D" w:rsidRPr="001E0AC3" w:rsidRDefault="0057107D" w:rsidP="005710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&lt;netinet/in.h&gt;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&lt;sys/types.h&gt;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&lt;sys/socket.h&gt;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  </w:t>
      </w:r>
    </w:p>
    <w:p w:rsidR="0057107D" w:rsidRPr="001E0AC3" w:rsidRDefault="0057107D" w:rsidP="005710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{  </w:t>
      </w:r>
    </w:p>
    <w:p w:rsidR="0057107D" w:rsidRPr="001E0AC3" w:rsidRDefault="0057107D" w:rsidP="005710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socketfd;  </w:t>
      </w:r>
    </w:p>
    <w:p w:rsidR="0057107D" w:rsidRPr="001E0AC3" w:rsidRDefault="0057107D" w:rsidP="005710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sockaddr_in servaddr;  </w:t>
      </w:r>
    </w:p>
    <w:p w:rsidR="0057107D" w:rsidRPr="001E0AC3" w:rsidRDefault="0057107D" w:rsidP="005710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(socketfd = socket(AF_INET, SOCK_STREAM, 0)) == -1)  </w:t>
      </w:r>
    </w:p>
    <w:p w:rsidR="0057107D" w:rsidRPr="001E0AC3" w:rsidRDefault="0057107D" w:rsidP="005710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{  </w:t>
      </w:r>
    </w:p>
    <w:p w:rsidR="0057107D" w:rsidRPr="001E0AC3" w:rsidRDefault="0057107D" w:rsidP="005710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-1;  </w:t>
      </w:r>
    </w:p>
    <w:p w:rsidR="0057107D" w:rsidRPr="001E0AC3" w:rsidRDefault="0057107D" w:rsidP="0057107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}  </w:t>
      </w:r>
    </w:p>
    <w:p w:rsidR="0057107D" w:rsidRPr="001E0AC3" w:rsidRDefault="0057107D" w:rsidP="0057107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}  </w:t>
      </w:r>
    </w:p>
    <w:p w:rsidR="0057107D" w:rsidRDefault="0057107D" w:rsidP="0057107D">
      <w:pPr>
        <w:pStyle w:val="2"/>
        <w:numPr>
          <w:ilvl w:val="1"/>
          <w:numId w:val="2"/>
        </w:numPr>
        <w:rPr>
          <w:rStyle w:val="21"/>
        </w:rPr>
      </w:pPr>
      <w:r w:rsidRPr="001E0AC3">
        <w:rPr>
          <w:rStyle w:val="21"/>
        </w:rPr>
        <w:t>connect</w:t>
      </w:r>
    </w:p>
    <w:p w:rsidR="0057107D" w:rsidRDefault="0057107D" w:rsidP="001E0AC3">
      <w:pPr>
        <w:ind w:left="630"/>
      </w:pPr>
      <w:r w:rsidRPr="001E0AC3">
        <w:t>1)</w:t>
      </w:r>
      <w:r w:rsidRPr="001E0AC3">
        <w:t>函数原型</w:t>
      </w:r>
      <w:r w:rsidRPr="001E0AC3">
        <w:t xml:space="preserve"> int connect(int sockfd, const struct sockaddr *servaddr, socklen_t addrlen)</w:t>
      </w:r>
      <w:r w:rsidRPr="001E0AC3">
        <w:br/>
        <w:t>2)</w:t>
      </w:r>
      <w:r w:rsidRPr="001E0AC3">
        <w:t>参数：</w:t>
      </w:r>
      <w:r w:rsidRPr="001E0AC3">
        <w:t xml:space="preserve">    </w:t>
      </w:r>
      <w:r w:rsidRPr="001E0AC3">
        <w:br/>
        <w:t xml:space="preserve">            sockfd: socket </w:t>
      </w:r>
      <w:r w:rsidRPr="001E0AC3">
        <w:t>函数返回的套接字描述符</w:t>
      </w:r>
      <w:r w:rsidRPr="001E0AC3">
        <w:br/>
        <w:t xml:space="preserve">            servaddr : </w:t>
      </w:r>
      <w:r w:rsidRPr="001E0AC3">
        <w:t>服务器的</w:t>
      </w:r>
      <w:r w:rsidRPr="001E0AC3">
        <w:t>IP</w:t>
      </w:r>
      <w:r w:rsidRPr="001E0AC3">
        <w:t>和端口</w:t>
      </w:r>
      <w:r w:rsidRPr="001E0AC3">
        <w:br/>
      </w:r>
      <w:r w:rsidRPr="001E0AC3">
        <w:lastRenderedPageBreak/>
        <w:t xml:space="preserve">            addrlen: </w:t>
      </w:r>
      <w:r w:rsidRPr="001E0AC3">
        <w:t>长度</w:t>
      </w:r>
      <w:r w:rsidRPr="001E0AC3">
        <w:t>(sizeof(servaddr))</w:t>
      </w:r>
      <w:r w:rsidRPr="001E0AC3">
        <w:br/>
        <w:t>3)</w:t>
      </w:r>
      <w:r w:rsidRPr="001E0AC3">
        <w:t>返回值</w:t>
      </w:r>
    </w:p>
    <w:p w:rsidR="0057107D" w:rsidRDefault="0057107D" w:rsidP="001E0AC3">
      <w:pPr>
        <w:ind w:left="630" w:firstLine="210"/>
      </w:pPr>
      <w:r w:rsidRPr="001E0AC3">
        <w:t>成功</w:t>
      </w:r>
      <w:r>
        <w:t>:0</w:t>
      </w:r>
    </w:p>
    <w:p w:rsidR="0057107D" w:rsidRPr="001E0AC3" w:rsidRDefault="0057107D" w:rsidP="001E0AC3">
      <w:pPr>
        <w:ind w:left="630" w:firstLine="210"/>
      </w:pPr>
      <w:r w:rsidRPr="001E0AC3">
        <w:t>错误</w:t>
      </w:r>
      <w:r w:rsidRPr="001E0AC3">
        <w:t>:</w:t>
      </w:r>
      <w:r w:rsidRPr="001E0AC3">
        <w:t>返回</w:t>
      </w:r>
      <w:r w:rsidRPr="001E0AC3">
        <w:t>INVALID_SOCKET(-1)</w:t>
      </w:r>
      <w:r w:rsidRPr="001E0AC3">
        <w:br/>
        <w:t>4)</w:t>
      </w:r>
      <w:r w:rsidRPr="001E0AC3">
        <w:t>示例</w:t>
      </w:r>
    </w:p>
    <w:p w:rsidR="0057107D" w:rsidRPr="001E0AC3" w:rsidRDefault="0057107D" w:rsidP="001E0AC3">
      <w:pPr>
        <w:shd w:val="clear" w:color="auto" w:fill="F8F8F8"/>
        <w:rPr>
          <w:rFonts w:ascii="Verdana" w:eastAsia="宋体" w:hAnsi="Verdana" w:cs="Arial"/>
          <w:color w:val="C0C0C0"/>
          <w:sz w:val="14"/>
          <w:szCs w:val="14"/>
        </w:rPr>
      </w:pPr>
      <w:r w:rsidRPr="001E0AC3">
        <w:rPr>
          <w:rFonts w:ascii="Verdana" w:eastAsia="宋体" w:hAnsi="Verdana" w:cs="Arial"/>
          <w:b/>
          <w:bCs/>
          <w:color w:val="C0C0C0"/>
          <w:sz w:val="14"/>
          <w:szCs w:val="14"/>
        </w:rPr>
        <w:t>[cpp]</w:t>
      </w:r>
      <w:r w:rsidRPr="001E0AC3">
        <w:rPr>
          <w:rFonts w:ascii="Verdana" w:eastAsia="宋体" w:hAnsi="Verdana" w:cs="Arial"/>
          <w:color w:val="C0C0C0"/>
          <w:sz w:val="14"/>
          <w:szCs w:val="14"/>
        </w:rPr>
        <w:t> </w:t>
      </w:r>
      <w:hyperlink r:id="rId8" w:tooltip="view plain" w:history="1">
        <w:r w:rsidRPr="001E0AC3">
          <w:rPr>
            <w:rFonts w:ascii="Verdana" w:eastAsia="宋体" w:hAnsi="Verdana" w:cs="Arial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1E0AC3">
        <w:rPr>
          <w:rFonts w:ascii="Verdana" w:eastAsia="宋体" w:hAnsi="Verdana" w:cs="Arial"/>
          <w:color w:val="C0C0C0"/>
          <w:sz w:val="14"/>
          <w:szCs w:val="14"/>
        </w:rPr>
        <w:t> </w:t>
      </w:r>
      <w:hyperlink r:id="rId9" w:tooltip="copy" w:history="1">
        <w:r w:rsidRPr="001E0AC3">
          <w:rPr>
            <w:rFonts w:ascii="Verdana" w:eastAsia="宋体" w:hAnsi="Verdana" w:cs="Arial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57107D" w:rsidRPr="001E0AC3" w:rsidRDefault="0057107D" w:rsidP="0057107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&lt;stdio.h&gt;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&lt;string.h&gt;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&lt;netinet/in.h&gt;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&lt;sys/types.h&gt;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&lt;sys/socket.h&gt;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  </w:t>
      </w:r>
    </w:p>
    <w:p w:rsidR="0057107D" w:rsidRPr="001E0AC3" w:rsidRDefault="0057107D" w:rsidP="0057107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{  </w:t>
      </w:r>
    </w:p>
    <w:p w:rsidR="0057107D" w:rsidRPr="001E0AC3" w:rsidRDefault="0057107D" w:rsidP="0057107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socketfd;  </w:t>
      </w:r>
    </w:p>
    <w:p w:rsidR="0057107D" w:rsidRPr="001E0AC3" w:rsidRDefault="0057107D" w:rsidP="0057107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sockaddr_in servaddr;  </w:t>
      </w:r>
    </w:p>
    <w:p w:rsidR="0057107D" w:rsidRPr="001E0AC3" w:rsidRDefault="0057107D" w:rsidP="0057107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(socketfd = socket(AF_INET, SOCK_STREAM, 0)) == -1)  </w:t>
      </w:r>
    </w:p>
    <w:p w:rsidR="0057107D" w:rsidRPr="001E0AC3" w:rsidRDefault="0057107D" w:rsidP="0057107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{  </w:t>
      </w:r>
    </w:p>
    <w:p w:rsidR="0057107D" w:rsidRPr="001E0AC3" w:rsidRDefault="0057107D" w:rsidP="0057107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"socket error\n"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-1;  </w:t>
      </w:r>
    </w:p>
    <w:p w:rsidR="0057107D" w:rsidRPr="001E0AC3" w:rsidRDefault="0057107D" w:rsidP="0057107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}  </w:t>
      </w:r>
    </w:p>
    <w:p w:rsidR="0057107D" w:rsidRPr="001E0AC3" w:rsidRDefault="0057107D" w:rsidP="0057107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bzero(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&amp;servaddr,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(servaddr));  </w:t>
      </w:r>
    </w:p>
    <w:p w:rsidR="0057107D" w:rsidRPr="001E0AC3" w:rsidRDefault="0057107D" w:rsidP="0057107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servaddr.sin_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addr.s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_addr = inet_addr(</w:t>
      </w:r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"192.168.0.218"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servaddr.sin_family = AF_INET;  </w:t>
      </w:r>
    </w:p>
    <w:p w:rsidR="0057107D" w:rsidRPr="001E0AC3" w:rsidRDefault="0057107D" w:rsidP="0057107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servaddr.sin_port =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htons(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55000);  </w:t>
      </w:r>
    </w:p>
    <w:p w:rsidR="0057107D" w:rsidRPr="001E0AC3" w:rsidRDefault="0057107D" w:rsidP="0057107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connect(socketfd, (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sockaddr*) &amp;servaddr,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(servaddr)) &lt; 0)  </w:t>
      </w:r>
    </w:p>
    <w:p w:rsidR="0057107D" w:rsidRPr="001E0AC3" w:rsidRDefault="0057107D" w:rsidP="0057107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{  </w:t>
      </w:r>
    </w:p>
    <w:p w:rsidR="0057107D" w:rsidRPr="001E0AC3" w:rsidRDefault="0057107D" w:rsidP="0057107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"connect error\n"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}  </w:t>
      </w:r>
    </w:p>
    <w:p w:rsidR="0057107D" w:rsidRPr="001E0AC3" w:rsidRDefault="0057107D" w:rsidP="0057107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0;  </w:t>
      </w:r>
    </w:p>
    <w:p w:rsidR="0057107D" w:rsidRPr="001E0AC3" w:rsidRDefault="0057107D" w:rsidP="0057107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}  </w:t>
      </w:r>
    </w:p>
    <w:p w:rsidR="0057107D" w:rsidRDefault="0057107D" w:rsidP="001E0AC3"/>
    <w:p w:rsidR="0057107D" w:rsidRDefault="0057107D" w:rsidP="0057107D">
      <w:pPr>
        <w:pStyle w:val="2"/>
        <w:numPr>
          <w:ilvl w:val="1"/>
          <w:numId w:val="2"/>
        </w:numPr>
      </w:pPr>
      <w:r w:rsidRPr="001E0AC3">
        <w:t>bind</w:t>
      </w:r>
    </w:p>
    <w:p w:rsidR="0057107D" w:rsidRDefault="0057107D" w:rsidP="00B10866">
      <w:r w:rsidRPr="001E0AC3">
        <w:br/>
        <w:t>        1)</w:t>
      </w:r>
      <w:r w:rsidRPr="001E0AC3">
        <w:t>函数原型</w:t>
      </w:r>
      <w:r w:rsidRPr="001E0AC3">
        <w:t xml:space="preserve"> int bind(int sockfd, const struct sockaddr *servaddr, socklen_t addrlen)</w:t>
      </w:r>
      <w:r w:rsidRPr="001E0AC3">
        <w:br/>
        <w:t>        2)</w:t>
      </w:r>
      <w:r w:rsidRPr="001E0AC3">
        <w:t>参数：</w:t>
      </w:r>
      <w:r w:rsidRPr="001E0AC3">
        <w:t xml:space="preserve">    </w:t>
      </w:r>
      <w:r w:rsidRPr="001E0AC3">
        <w:br/>
        <w:t xml:space="preserve">            sockfd: socket </w:t>
      </w:r>
      <w:r w:rsidRPr="001E0AC3">
        <w:t>函数返回的套接字描述符</w:t>
      </w:r>
      <w:r w:rsidRPr="001E0AC3">
        <w:br/>
        <w:t xml:space="preserve">            servaddr : </w:t>
      </w:r>
      <w:r w:rsidRPr="001E0AC3">
        <w:t>服务器的</w:t>
      </w:r>
      <w:r w:rsidRPr="001E0AC3">
        <w:t>IP</w:t>
      </w:r>
      <w:r w:rsidRPr="001E0AC3">
        <w:t>和端口</w:t>
      </w:r>
      <w:r w:rsidRPr="001E0AC3">
        <w:br/>
        <w:t xml:space="preserve">            addrlen: </w:t>
      </w:r>
      <w:r w:rsidRPr="001E0AC3">
        <w:t>长度</w:t>
      </w:r>
      <w:r w:rsidRPr="001E0AC3">
        <w:t>(sizeof(servaddr))</w:t>
      </w:r>
      <w:r w:rsidRPr="001E0AC3">
        <w:br/>
        <w:t>        3)</w:t>
      </w:r>
      <w:r w:rsidRPr="001E0AC3">
        <w:t>返回值</w:t>
      </w:r>
      <w:r w:rsidRPr="001E0AC3">
        <w:br/>
        <w:t xml:space="preserve">            </w:t>
      </w:r>
      <w:r w:rsidRPr="001E0AC3">
        <w:t>成功</w:t>
      </w:r>
      <w:r w:rsidRPr="001E0AC3">
        <w:t>:0</w:t>
      </w:r>
      <w:r w:rsidRPr="001E0AC3">
        <w:br/>
        <w:t xml:space="preserve">            </w:t>
      </w:r>
      <w:r w:rsidRPr="001E0AC3">
        <w:t>错误</w:t>
      </w:r>
      <w:r w:rsidRPr="001E0AC3">
        <w:t>:</w:t>
      </w:r>
      <w:r w:rsidRPr="001E0AC3">
        <w:t>返回</w:t>
      </w:r>
      <w:r w:rsidRPr="001E0AC3">
        <w:t>INVALI</w:t>
      </w:r>
      <w:r>
        <w:t>D_SOCKET(-1)</w:t>
      </w:r>
      <w:r>
        <w:br/>
        <w:t>            </w:t>
      </w:r>
      <w:r>
        <w:br/>
        <w:t xml:space="preserve">    </w:t>
      </w:r>
    </w:p>
    <w:p w:rsidR="0057107D" w:rsidRDefault="0057107D" w:rsidP="0057107D">
      <w:pPr>
        <w:pStyle w:val="2"/>
        <w:numPr>
          <w:ilvl w:val="1"/>
          <w:numId w:val="2"/>
        </w:numPr>
      </w:pPr>
      <w:r w:rsidRPr="001E0AC3">
        <w:t>listen</w:t>
      </w:r>
    </w:p>
    <w:p w:rsidR="0057107D" w:rsidRDefault="0057107D" w:rsidP="00B10866">
      <w:pPr>
        <w:ind w:firstLine="420"/>
      </w:pPr>
    </w:p>
    <w:p w:rsidR="0057107D" w:rsidRDefault="0057107D" w:rsidP="00B10866">
      <w:pPr>
        <w:ind w:firstLine="420"/>
      </w:pPr>
      <w:r w:rsidRPr="001E0AC3">
        <w:t>1)</w:t>
      </w:r>
      <w:r w:rsidRPr="001E0AC3">
        <w:t>函数原型</w:t>
      </w:r>
      <w:r w:rsidRPr="001E0AC3">
        <w:t xml:space="preserve"> int listen(i</w:t>
      </w:r>
      <w:r>
        <w:t>nt sockfd, int backlog)</w:t>
      </w:r>
      <w:r>
        <w:br/>
        <w:t>     </w:t>
      </w:r>
      <w:r w:rsidRPr="001E0AC3">
        <w:t>2)</w:t>
      </w:r>
      <w:r w:rsidRPr="001E0AC3">
        <w:t>参数：</w:t>
      </w:r>
      <w:r w:rsidRPr="001E0AC3">
        <w:t xml:space="preserve">    </w:t>
      </w:r>
      <w:r w:rsidRPr="001E0AC3">
        <w:br/>
        <w:t xml:space="preserve">            sockfd: socket </w:t>
      </w:r>
      <w:r w:rsidRPr="001E0AC3">
        <w:t>函数返回的套接字描述符</w:t>
      </w:r>
      <w:r w:rsidRPr="001E0AC3">
        <w:br/>
        <w:t xml:space="preserve">            backlog : </w:t>
      </w:r>
      <w:r w:rsidRPr="001E0AC3">
        <w:t>内核中套接字排队的最大个数</w:t>
      </w:r>
      <w:r>
        <w:br/>
        <w:t>     </w:t>
      </w:r>
      <w:r w:rsidRPr="001E0AC3">
        <w:t>3)</w:t>
      </w:r>
      <w:r w:rsidRPr="001E0AC3">
        <w:t>返回值</w:t>
      </w:r>
      <w:r w:rsidRPr="001E0AC3">
        <w:br/>
        <w:t xml:space="preserve">            </w:t>
      </w:r>
      <w:r w:rsidRPr="001E0AC3">
        <w:t>成功</w:t>
      </w:r>
      <w:r w:rsidRPr="001E0AC3">
        <w:t>:0</w:t>
      </w:r>
      <w:r w:rsidRPr="001E0AC3">
        <w:br/>
        <w:t xml:space="preserve">            </w:t>
      </w:r>
      <w:r w:rsidRPr="001E0AC3">
        <w:t>错误</w:t>
      </w:r>
      <w:r w:rsidRPr="001E0AC3">
        <w:t>:</w:t>
      </w:r>
      <w:r w:rsidRPr="001E0AC3">
        <w:t>返回</w:t>
      </w:r>
      <w:r w:rsidRPr="001E0AC3">
        <w:t>INVALID</w:t>
      </w:r>
      <w:r>
        <w:t>_SOCKET</w:t>
      </w:r>
      <w:r>
        <w:br/>
        <w:t>                </w:t>
      </w:r>
    </w:p>
    <w:p w:rsidR="0057107D" w:rsidRDefault="0057107D" w:rsidP="0057107D">
      <w:pPr>
        <w:pStyle w:val="2"/>
        <w:numPr>
          <w:ilvl w:val="1"/>
          <w:numId w:val="2"/>
        </w:numPr>
      </w:pPr>
      <w:r w:rsidRPr="001E0AC3">
        <w:t>accept</w:t>
      </w:r>
    </w:p>
    <w:p w:rsidR="0057107D" w:rsidRDefault="0057107D" w:rsidP="00B10866">
      <w:pPr>
        <w:ind w:firstLine="420"/>
        <w:rPr>
          <w:rFonts w:hint="eastAsia"/>
        </w:rPr>
      </w:pPr>
    </w:p>
    <w:p w:rsidR="0057107D" w:rsidRPr="001E0AC3" w:rsidRDefault="0057107D" w:rsidP="00B10866">
      <w:pPr>
        <w:ind w:left="420" w:firstLine="420"/>
      </w:pPr>
      <w:r w:rsidRPr="001E0AC3">
        <w:t>1)</w:t>
      </w:r>
      <w:r w:rsidRPr="001E0AC3">
        <w:t>函数原型</w:t>
      </w:r>
      <w:r w:rsidRPr="001E0AC3">
        <w:t xml:space="preserve"> int accept(int sockfd, const struct sockaddr *servad</w:t>
      </w:r>
      <w:r>
        <w:t>dr, socklen_t *addrlen)</w:t>
      </w:r>
      <w:r>
        <w:br/>
        <w:t>     </w:t>
      </w:r>
      <w:r w:rsidRPr="001E0AC3">
        <w:t>2)</w:t>
      </w:r>
      <w:r w:rsidRPr="001E0AC3">
        <w:t>参数：</w:t>
      </w:r>
      <w:r w:rsidRPr="001E0AC3">
        <w:t xml:space="preserve">    </w:t>
      </w:r>
      <w:r w:rsidRPr="001E0AC3">
        <w:br/>
        <w:t xml:space="preserve">            sockfd: socket </w:t>
      </w:r>
      <w:r w:rsidRPr="001E0AC3">
        <w:t>函数返回的套接字描述符</w:t>
      </w:r>
      <w:r>
        <w:br/>
      </w:r>
      <w:r>
        <w:br/>
        <w:t>     </w:t>
      </w:r>
      <w:r w:rsidRPr="001E0AC3">
        <w:t>3)</w:t>
      </w:r>
      <w:r w:rsidRPr="001E0AC3">
        <w:t>返回值</w:t>
      </w:r>
      <w:r w:rsidRPr="001E0AC3">
        <w:br/>
        <w:t xml:space="preserve">            servaddr : </w:t>
      </w:r>
      <w:r w:rsidRPr="001E0AC3">
        <w:t>客户进程的</w:t>
      </w:r>
      <w:r w:rsidRPr="001E0AC3">
        <w:t>IP</w:t>
      </w:r>
      <w:r w:rsidRPr="001E0AC3">
        <w:t>和端口</w:t>
      </w:r>
      <w:r w:rsidRPr="001E0AC3">
        <w:t>(</w:t>
      </w:r>
      <w:r w:rsidRPr="001E0AC3">
        <w:t>可设为</w:t>
      </w:r>
      <w:r w:rsidRPr="001E0AC3">
        <w:t>null)</w:t>
      </w:r>
      <w:r w:rsidRPr="001E0AC3">
        <w:br/>
        <w:t xml:space="preserve">            addrlen: </w:t>
      </w:r>
      <w:r w:rsidRPr="001E0AC3">
        <w:t>长度</w:t>
      </w:r>
      <w:r w:rsidRPr="001E0AC3">
        <w:t>(sizeof(servaddr))(</w:t>
      </w:r>
      <w:r w:rsidRPr="001E0AC3">
        <w:t>可设为</w:t>
      </w:r>
      <w:r w:rsidRPr="001E0AC3">
        <w:t>null)</w:t>
      </w:r>
      <w:r w:rsidRPr="001E0AC3">
        <w:br/>
        <w:t xml:space="preserve">            </w:t>
      </w:r>
      <w:r w:rsidRPr="001E0AC3">
        <w:t>成功</w:t>
      </w:r>
      <w:r w:rsidRPr="001E0AC3">
        <w:t>:</w:t>
      </w:r>
      <w:r w:rsidRPr="001E0AC3">
        <w:t>从监听套接字返回已连接套接字</w:t>
      </w:r>
      <w:r w:rsidRPr="001E0AC3">
        <w:br/>
        <w:t xml:space="preserve">            </w:t>
      </w:r>
      <w:r w:rsidRPr="001E0AC3">
        <w:t>错误</w:t>
      </w:r>
      <w:r w:rsidRPr="001E0AC3">
        <w:t>:</w:t>
      </w:r>
      <w:r w:rsidRPr="001E0AC3">
        <w:br/>
        <w:t xml:space="preserve">            </w:t>
      </w:r>
      <w:r w:rsidRPr="001E0AC3">
        <w:t>如果对客户信息不感兴趣，后两个参数可以置空。</w:t>
      </w:r>
    </w:p>
    <w:p w:rsidR="0057107D" w:rsidRPr="001E0AC3" w:rsidRDefault="0057107D" w:rsidP="001E0AC3">
      <w:r w:rsidRPr="001E0AC3">
        <w:t>        4</w:t>
      </w:r>
      <w:r w:rsidRPr="001E0AC3">
        <w:t>）示例</w:t>
      </w:r>
    </w:p>
    <w:p w:rsidR="0057107D" w:rsidRPr="001E0AC3" w:rsidRDefault="0057107D" w:rsidP="001E0AC3">
      <w:pPr>
        <w:shd w:val="clear" w:color="auto" w:fill="F8F8F8"/>
        <w:rPr>
          <w:rFonts w:ascii="Verdana" w:eastAsia="宋体" w:hAnsi="Verdana" w:cs="Arial"/>
          <w:color w:val="C0C0C0"/>
          <w:sz w:val="14"/>
          <w:szCs w:val="14"/>
        </w:rPr>
      </w:pPr>
      <w:r w:rsidRPr="001E0AC3">
        <w:rPr>
          <w:rFonts w:ascii="Verdana" w:eastAsia="宋体" w:hAnsi="Verdana" w:cs="Arial"/>
          <w:b/>
          <w:bCs/>
          <w:color w:val="C0C0C0"/>
          <w:sz w:val="14"/>
          <w:szCs w:val="14"/>
        </w:rPr>
        <w:t>[cpp]</w:t>
      </w:r>
      <w:r w:rsidRPr="001E0AC3">
        <w:rPr>
          <w:rFonts w:ascii="Verdana" w:eastAsia="宋体" w:hAnsi="Verdana" w:cs="Arial"/>
          <w:color w:val="C0C0C0"/>
          <w:sz w:val="14"/>
          <w:szCs w:val="14"/>
        </w:rPr>
        <w:t> </w:t>
      </w:r>
      <w:hyperlink r:id="rId10" w:tooltip="view plain" w:history="1">
        <w:r w:rsidRPr="001E0AC3">
          <w:rPr>
            <w:rFonts w:ascii="Verdana" w:eastAsia="宋体" w:hAnsi="Verdana" w:cs="Arial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1E0AC3">
        <w:rPr>
          <w:rFonts w:ascii="Verdana" w:eastAsia="宋体" w:hAnsi="Verdana" w:cs="Arial"/>
          <w:color w:val="C0C0C0"/>
          <w:sz w:val="14"/>
          <w:szCs w:val="14"/>
        </w:rPr>
        <w:t> </w:t>
      </w:r>
      <w:hyperlink r:id="rId11" w:tooltip="copy" w:history="1">
        <w:r w:rsidRPr="001E0AC3">
          <w:rPr>
            <w:rFonts w:ascii="Verdana" w:eastAsia="宋体" w:hAnsi="Verdana" w:cs="Arial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&lt;stdio.h&gt;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&lt;string.h&gt;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&lt;netinet/in.h&gt;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&lt;sys/types.h&gt;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&lt;sys/socket.h&gt;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{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count = 0;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listenfd, socketfd;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nread;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sockaddr_in servaddr;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timeval timeoutval;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readbuf[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256];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"accept started\n"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//socket    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(listenfd = socket(AF_INET, SOCK_STREAM, 0)) == -1)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{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"socket error\n"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-1;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}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bzero(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&amp;servaddr,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(servaddr));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servaddr.sin_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addr.s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_addr = htonl(INADDR_ANY);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servaddr.sin_family = AF_INET;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servaddr.sin_port =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htons(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59000);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//bind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bind(listenfd, (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sockaddr*)&amp;servaddr,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(servaddr)) &lt; 0)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{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"bind error\n"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//return -1;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}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//listen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listen(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listenfd, 5);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//accept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socketfd =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accept(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listenfd, NULL, NULL);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1)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{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"start receive %d...\n"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, count++);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memset(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readbuf,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(readbuf), 0);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nread =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recv(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socketfd, readbuf, 10, 0);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(nread&gt;0)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readbuf[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10] = </w:t>
      </w:r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'\0'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"receiveed %s, nread = %d\n\n"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, readbuf, nread);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}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0;  </w:t>
      </w:r>
    </w:p>
    <w:p w:rsidR="0057107D" w:rsidRPr="001E0AC3" w:rsidRDefault="0057107D" w:rsidP="0057107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}  </w:t>
      </w:r>
    </w:p>
    <w:p w:rsidR="0057107D" w:rsidRPr="001E0AC3" w:rsidRDefault="0057107D" w:rsidP="001E0AC3"/>
    <w:p w:rsidR="0057107D" w:rsidRDefault="0057107D" w:rsidP="00BB70BC">
      <w:pPr>
        <w:ind w:firstLine="330"/>
        <w:rPr>
          <w:rStyle w:val="21"/>
          <w:rFonts w:hint="eastAsia"/>
        </w:rPr>
      </w:pPr>
      <w:r w:rsidRPr="001E0AC3">
        <w:t>/**************************************************************</w:t>
      </w:r>
      <w:r w:rsidRPr="001E0AC3">
        <w:br/>
        <w:t xml:space="preserve">    </w:t>
      </w:r>
      <w:r w:rsidRPr="001E0AC3">
        <w:t>从</w:t>
      </w:r>
      <w:r w:rsidRPr="001E0AC3">
        <w:t xml:space="preserve"> I/O </w:t>
      </w:r>
      <w:r w:rsidRPr="001E0AC3">
        <w:t>事件分派机制来看</w:t>
      </w:r>
      <w:r w:rsidRPr="001E0AC3">
        <w:t>,</w:t>
      </w:r>
      <w:r w:rsidRPr="001E0AC3">
        <w:t>使用</w:t>
      </w:r>
      <w:r w:rsidRPr="001E0AC3">
        <w:t xml:space="preserve"> select()</w:t>
      </w:r>
      <w:r w:rsidRPr="001E0AC3">
        <w:t>是不合适的</w:t>
      </w:r>
      <w:r w:rsidRPr="001E0AC3">
        <w:t>,</w:t>
      </w:r>
      <w:r w:rsidRPr="001E0AC3">
        <w:t>因为它所支持的并发连接数有限</w:t>
      </w:r>
      <w:r w:rsidRPr="001E0AC3">
        <w:t>(</w:t>
      </w:r>
      <w:r w:rsidRPr="001E0AC3">
        <w:t>通</w:t>
      </w:r>
      <w:r w:rsidRPr="001E0AC3">
        <w:br/>
        <w:t xml:space="preserve">    </w:t>
      </w:r>
      <w:r w:rsidRPr="001E0AC3">
        <w:t>常在</w:t>
      </w:r>
      <w:r w:rsidRPr="001E0AC3">
        <w:t xml:space="preserve"> 1024 </w:t>
      </w:r>
      <w:proofErr w:type="gramStart"/>
      <w:r w:rsidRPr="001E0AC3">
        <w:t>个</w:t>
      </w:r>
      <w:proofErr w:type="gramEnd"/>
      <w:r w:rsidRPr="001E0AC3">
        <w:t>以内</w:t>
      </w:r>
      <w:r w:rsidRPr="001E0AC3">
        <w:t>)</w:t>
      </w:r>
      <w:r w:rsidRPr="001E0AC3">
        <w:t>。如果考虑性能</w:t>
      </w:r>
      <w:r w:rsidRPr="001E0AC3">
        <w:t>,poll()</w:t>
      </w:r>
      <w:r w:rsidRPr="001E0AC3">
        <w:t>也是不合适的</w:t>
      </w:r>
      <w:r w:rsidRPr="001E0AC3">
        <w:t>,</w:t>
      </w:r>
      <w:r w:rsidRPr="001E0AC3">
        <w:t>尽管它可以支持的较高的</w:t>
      </w:r>
      <w:r w:rsidRPr="001E0AC3">
        <w:t xml:space="preserve"> TCP </w:t>
      </w:r>
      <w:r w:rsidRPr="001E0AC3">
        <w:t>并发数</w:t>
      </w:r>
      <w:r w:rsidRPr="001E0AC3">
        <w:t>,</w:t>
      </w:r>
      <w:r w:rsidRPr="001E0AC3">
        <w:t>但是由于其采用</w:t>
      </w:r>
      <w:r w:rsidRPr="001E0AC3">
        <w:t>“</w:t>
      </w:r>
      <w:r w:rsidRPr="001E0AC3">
        <w:t>轮询</w:t>
      </w:r>
      <w:r w:rsidRPr="001E0AC3">
        <w:t>”</w:t>
      </w:r>
      <w:r w:rsidRPr="001E0AC3">
        <w:t>机制</w:t>
      </w:r>
      <w:r w:rsidRPr="001E0AC3">
        <w:t>,</w:t>
      </w:r>
      <w:r w:rsidRPr="001E0AC3">
        <w:t>当并发数较高时</w:t>
      </w:r>
      <w:r w:rsidRPr="001E0AC3">
        <w:t>,</w:t>
      </w:r>
      <w:r w:rsidRPr="001E0AC3">
        <w:t>其运行效率相当低</w:t>
      </w:r>
      <w:r w:rsidRPr="001E0AC3">
        <w:t>,</w:t>
      </w:r>
      <w:r w:rsidRPr="001E0AC3">
        <w:t>并可能存在</w:t>
      </w:r>
      <w:r w:rsidRPr="001E0AC3">
        <w:t xml:space="preserve"> I/O </w:t>
      </w:r>
      <w:r w:rsidRPr="001E0AC3">
        <w:t>事件分派不均</w:t>
      </w:r>
      <w:r w:rsidRPr="001E0AC3">
        <w:t>,</w:t>
      </w:r>
      <w:r w:rsidRPr="001E0AC3">
        <w:t>导致部分</w:t>
      </w:r>
      <w:r w:rsidRPr="001E0AC3">
        <w:t xml:space="preserve"> TCP </w:t>
      </w:r>
      <w:r w:rsidRPr="001E0AC3">
        <w:t>连接上的</w:t>
      </w:r>
      <w:r w:rsidRPr="001E0AC3">
        <w:t xml:space="preserve"> I/O </w:t>
      </w:r>
      <w:r w:rsidRPr="001E0AC3">
        <w:t>出现</w:t>
      </w:r>
      <w:r w:rsidRPr="001E0AC3">
        <w:t>“</w:t>
      </w:r>
      <w:r w:rsidRPr="001E0AC3">
        <w:t>饥饿</w:t>
      </w:r>
      <w:r w:rsidRPr="001E0AC3">
        <w:t>”</w:t>
      </w:r>
      <w:r w:rsidRPr="001E0AC3">
        <w:t>现象。而如果使用</w:t>
      </w:r>
      <w:r w:rsidRPr="001E0AC3">
        <w:t xml:space="preserve"> epoll </w:t>
      </w:r>
      <w:r w:rsidRPr="001E0AC3">
        <w:t>或</w:t>
      </w:r>
      <w:r w:rsidRPr="001E0AC3">
        <w:t xml:space="preserve"> AIO,</w:t>
      </w:r>
      <w:r w:rsidRPr="001E0AC3">
        <w:t>则没有上述问题</w:t>
      </w:r>
      <w:r w:rsidRPr="001E0AC3">
        <w:t>(</w:t>
      </w:r>
      <w:r w:rsidRPr="001E0AC3">
        <w:t>早期</w:t>
      </w:r>
      <w:r w:rsidRPr="001E0AC3">
        <w:t xml:space="preserve"> Linux </w:t>
      </w:r>
      <w:r w:rsidRPr="001E0AC3">
        <w:t>内核的</w:t>
      </w:r>
      <w:r w:rsidRPr="001E0AC3">
        <w:t xml:space="preserve"> AIO </w:t>
      </w:r>
      <w:r w:rsidRPr="001E0AC3">
        <w:t>技术实现是通过在内核中为每个</w:t>
      </w:r>
      <w:r w:rsidRPr="001E0AC3">
        <w:t xml:space="preserve"> I/O </w:t>
      </w:r>
      <w:r w:rsidRPr="001E0AC3">
        <w:t>请求创建一个线程来实现的</w:t>
      </w:r>
      <w:r w:rsidRPr="001E0AC3">
        <w:t>,</w:t>
      </w:r>
      <w:r w:rsidRPr="001E0AC3">
        <w:t>这种实现机制在高并发</w:t>
      </w:r>
      <w:r w:rsidRPr="001E0AC3">
        <w:t xml:space="preserve"> TCP </w:t>
      </w:r>
      <w:r w:rsidRPr="001E0AC3">
        <w:t>连接的情形下使用其实也有严重的性能问题。但在最新的</w:t>
      </w:r>
      <w:r w:rsidRPr="001E0AC3">
        <w:t xml:space="preserve">Linux </w:t>
      </w:r>
      <w:r w:rsidRPr="001E0AC3">
        <w:t>内核中</w:t>
      </w:r>
      <w:r w:rsidRPr="001E0AC3">
        <w:t xml:space="preserve">,AIO </w:t>
      </w:r>
      <w:r w:rsidRPr="001E0AC3">
        <w:t>的实现已经得到改进</w:t>
      </w:r>
      <w:r w:rsidRPr="001E0AC3">
        <w:t>)</w:t>
      </w:r>
      <w:r w:rsidRPr="001E0AC3">
        <w:t>。</w:t>
      </w:r>
      <w:r w:rsidRPr="001E0AC3">
        <w:br/>
        <w:t xml:space="preserve">    </w:t>
      </w:r>
      <w:r w:rsidRPr="001E0AC3">
        <w:t>支持一个进程打开大数目的</w:t>
      </w:r>
      <w:r w:rsidRPr="001E0AC3">
        <w:t xml:space="preserve"> socket </w:t>
      </w:r>
      <w:r w:rsidRPr="001E0AC3">
        <w:t>描述符</w:t>
      </w:r>
      <w:r w:rsidRPr="001E0AC3">
        <w:t xml:space="preserve">(FD)select </w:t>
      </w:r>
      <w:r w:rsidRPr="001E0AC3">
        <w:t>最不能忍受的是一个进程所打开的</w:t>
      </w:r>
      <w:r w:rsidRPr="001E0AC3">
        <w:t xml:space="preserve">FD </w:t>
      </w:r>
      <w:r w:rsidRPr="001E0AC3">
        <w:t>是有一定限制的</w:t>
      </w:r>
      <w:r w:rsidRPr="001E0AC3">
        <w:t>,</w:t>
      </w:r>
      <w:r w:rsidRPr="001E0AC3">
        <w:t>由</w:t>
      </w:r>
      <w:r w:rsidRPr="001E0AC3">
        <w:t xml:space="preserve"> FD_SETSIZE </w:t>
      </w:r>
      <w:r w:rsidRPr="001E0AC3">
        <w:t>设置</w:t>
      </w:r>
      <w:r w:rsidRPr="001E0AC3">
        <w:t>,</w:t>
      </w:r>
      <w:r w:rsidRPr="001E0AC3">
        <w:t>默认值是</w:t>
      </w:r>
      <w:r w:rsidRPr="001E0AC3">
        <w:t xml:space="preserve"> 2048</w:t>
      </w:r>
      <w:r w:rsidRPr="001E0AC3">
        <w:t>。对于那些需要支持的上万连接数目的</w:t>
      </w:r>
      <w:r w:rsidRPr="001E0AC3">
        <w:t xml:space="preserve"> IM </w:t>
      </w:r>
      <w:r w:rsidRPr="001E0AC3">
        <w:t>服务器来说显然太少了。</w:t>
      </w:r>
      <w:r w:rsidRPr="001E0AC3">
        <w:br/>
        <w:t xml:space="preserve">    </w:t>
      </w:r>
      <w:r w:rsidRPr="001E0AC3">
        <w:t>这时候你一是可以选择修改这个宏然后重新编译内核</w:t>
      </w:r>
      <w:r w:rsidRPr="001E0AC3">
        <w:t>,</w:t>
      </w:r>
      <w:r w:rsidRPr="001E0AC3">
        <w:t>不过资料</w:t>
      </w:r>
      <w:r w:rsidRPr="001E0AC3">
        <w:br/>
        <w:t xml:space="preserve">    </w:t>
      </w:r>
      <w:r w:rsidRPr="001E0AC3">
        <w:t>也同时指出这样会带来网络效率的下降</w:t>
      </w:r>
      <w:r w:rsidRPr="001E0AC3">
        <w:t>,</w:t>
      </w:r>
      <w:r w:rsidRPr="001E0AC3">
        <w:t>二是可以选择</w:t>
      </w:r>
      <w:proofErr w:type="gramStart"/>
      <w:r w:rsidRPr="001E0AC3">
        <w:t>多进程</w:t>
      </w:r>
      <w:proofErr w:type="gramEnd"/>
      <w:r w:rsidRPr="001E0AC3">
        <w:t>的解决方案</w:t>
      </w:r>
      <w:r w:rsidRPr="001E0AC3">
        <w:t>(</w:t>
      </w:r>
      <w:r w:rsidRPr="001E0AC3">
        <w:t>传统的</w:t>
      </w:r>
      <w:r w:rsidRPr="001E0AC3">
        <w:t xml:space="preserve"> Apache </w:t>
      </w:r>
      <w:r w:rsidRPr="001E0AC3">
        <w:t>方案</w:t>
      </w:r>
      <w:r w:rsidRPr="001E0AC3">
        <w:t>),</w:t>
      </w:r>
      <w:r w:rsidRPr="001E0AC3">
        <w:t>不过虽然</w:t>
      </w:r>
      <w:r w:rsidRPr="001E0AC3">
        <w:t xml:space="preserve"> linux </w:t>
      </w:r>
      <w:r w:rsidRPr="001E0AC3">
        <w:t>上面创建进程的代价比较小</w:t>
      </w:r>
      <w:r w:rsidRPr="001E0AC3">
        <w:t>,</w:t>
      </w:r>
      <w:r w:rsidRPr="001E0AC3">
        <w:t>但仍旧是不可忽视的</w:t>
      </w:r>
      <w:r w:rsidRPr="001E0AC3">
        <w:t>,</w:t>
      </w:r>
      <w:r w:rsidRPr="001E0AC3">
        <w:t>加上进程</w:t>
      </w:r>
      <w:proofErr w:type="gramStart"/>
      <w:r w:rsidRPr="001E0AC3">
        <w:t>间数据</w:t>
      </w:r>
      <w:proofErr w:type="gramEnd"/>
      <w:r w:rsidRPr="001E0AC3">
        <w:t>同步远比不上线程间同步的高效</w:t>
      </w:r>
      <w:r w:rsidRPr="001E0AC3">
        <w:t>,</w:t>
      </w:r>
      <w:r w:rsidRPr="001E0AC3">
        <w:t>所以也不是一种完美的方案。不过</w:t>
      </w:r>
      <w:r w:rsidRPr="001E0AC3">
        <w:t xml:space="preserve"> epoll </w:t>
      </w:r>
      <w:r w:rsidRPr="001E0AC3">
        <w:t>则没有这个限制</w:t>
      </w:r>
      <w:r w:rsidRPr="001E0AC3">
        <w:t>,</w:t>
      </w:r>
      <w:r w:rsidRPr="001E0AC3">
        <w:t>它所支持的</w:t>
      </w:r>
      <w:r w:rsidRPr="001E0AC3">
        <w:t xml:space="preserve"> FD </w:t>
      </w:r>
      <w:r w:rsidRPr="001E0AC3">
        <w:t>上限是最大可以打开文件的数目</w:t>
      </w:r>
      <w:r w:rsidRPr="001E0AC3">
        <w:t>,</w:t>
      </w:r>
      <w:r w:rsidRPr="001E0AC3">
        <w:t>这个数字一般远大于</w:t>
      </w:r>
      <w:r w:rsidRPr="001E0AC3">
        <w:t xml:space="preserve"> 2048,</w:t>
      </w:r>
      <w:r w:rsidRPr="001E0AC3">
        <w:t>举个例子</w:t>
      </w:r>
      <w:r w:rsidRPr="001E0AC3">
        <w:t>,</w:t>
      </w:r>
      <w:r w:rsidRPr="001E0AC3">
        <w:t>在</w:t>
      </w:r>
      <w:r w:rsidRPr="001E0AC3">
        <w:t xml:space="preserve"> 1GB </w:t>
      </w:r>
      <w:r w:rsidRPr="001E0AC3">
        <w:t>内存的机器上大约是</w:t>
      </w:r>
      <w:r w:rsidRPr="001E0AC3">
        <w:t xml:space="preserve"> 10 </w:t>
      </w:r>
      <w:r w:rsidRPr="001E0AC3">
        <w:t>万左右</w:t>
      </w:r>
      <w:r w:rsidRPr="001E0AC3">
        <w:t>,</w:t>
      </w:r>
      <w:r w:rsidRPr="001E0AC3">
        <w:t>具体数目可以</w:t>
      </w:r>
      <w:r w:rsidRPr="001E0AC3">
        <w:t xml:space="preserve"> cat /proc/sys/fs/file-max </w:t>
      </w:r>
      <w:r w:rsidRPr="001E0AC3">
        <w:t>察看</w:t>
      </w:r>
      <w:r w:rsidRPr="001E0AC3">
        <w:t>,</w:t>
      </w:r>
      <w:r w:rsidRPr="001E0AC3">
        <w:t>一般来说这个数</w:t>
      </w:r>
      <w:r w:rsidRPr="001E0AC3">
        <w:br/>
        <w:t xml:space="preserve">    </w:t>
      </w:r>
      <w:r w:rsidRPr="001E0AC3">
        <w:t>目和系统内存关系很大。</w:t>
      </w:r>
      <w:r w:rsidRPr="001E0AC3">
        <w:br/>
        <w:t>    ******************************************************************/        </w:t>
      </w:r>
      <w:r w:rsidRPr="001E0AC3">
        <w:br/>
      </w:r>
    </w:p>
    <w:p w:rsidR="0057107D" w:rsidRPr="00BB70BC" w:rsidRDefault="0057107D" w:rsidP="0057107D">
      <w:pPr>
        <w:pStyle w:val="2"/>
        <w:numPr>
          <w:ilvl w:val="1"/>
          <w:numId w:val="2"/>
        </w:numPr>
        <w:rPr>
          <w:rFonts w:hint="eastAsia"/>
          <w:shd w:val="clear" w:color="auto" w:fill="DBE5F1"/>
        </w:rPr>
      </w:pPr>
      <w:r w:rsidRPr="00BB70BC">
        <w:rPr>
          <w:rStyle w:val="21"/>
        </w:rPr>
        <w:t>select</w:t>
      </w:r>
      <w:r w:rsidRPr="00BB70BC">
        <w:rPr>
          <w:rStyle w:val="21"/>
        </w:rPr>
        <w:t>函数</w:t>
      </w:r>
    </w:p>
    <w:p w:rsidR="0057107D" w:rsidRPr="001E0AC3" w:rsidRDefault="0057107D" w:rsidP="00BB70BC">
      <w:pPr>
        <w:ind w:firstLine="330"/>
      </w:pPr>
      <w:r w:rsidRPr="001E0AC3">
        <w:br/>
        <w:t>    1)</w:t>
      </w:r>
      <w:r w:rsidRPr="001E0AC3">
        <w:t>函数原型</w:t>
      </w:r>
      <w:r w:rsidRPr="001E0AC3">
        <w:t xml:space="preserve"> int select(int maxfdp,fd_set *readfds,fd_set *writefds,fd_set *errorfds,struct timeval *timeout);</w:t>
      </w:r>
      <w:r w:rsidRPr="001E0AC3">
        <w:br/>
        <w:t>    2)</w:t>
      </w:r>
      <w:r w:rsidRPr="001E0AC3">
        <w:t>参数：</w:t>
      </w:r>
      <w:r w:rsidRPr="001E0AC3">
        <w:t xml:space="preserve">    </w:t>
      </w:r>
      <w:r w:rsidRPr="001E0AC3">
        <w:br/>
        <w:t xml:space="preserve">        sockfd: socket </w:t>
      </w:r>
      <w:r w:rsidRPr="001E0AC3">
        <w:t>函数返回的套接字描述符</w:t>
      </w:r>
      <w:r w:rsidRPr="001E0AC3">
        <w:br/>
        <w:t xml:space="preserve">        readfds : </w:t>
      </w:r>
      <w:r w:rsidRPr="001E0AC3">
        <w:t>读描述符集合</w:t>
      </w:r>
      <w:r w:rsidRPr="001E0AC3">
        <w:br/>
        <w:t xml:space="preserve">        writefds: </w:t>
      </w:r>
      <w:r w:rsidRPr="001E0AC3">
        <w:t>写描述符集合</w:t>
      </w:r>
      <w:r w:rsidRPr="001E0AC3">
        <w:br/>
        <w:t xml:space="preserve">        errorfds: </w:t>
      </w:r>
      <w:r w:rsidRPr="001E0AC3">
        <w:t>错误描述符集合</w:t>
      </w:r>
      <w:r w:rsidRPr="001E0AC3">
        <w:br/>
        <w:t>        timeout:  </w:t>
      </w:r>
      <w:r w:rsidRPr="001E0AC3">
        <w:t>超时</w:t>
      </w:r>
      <w:r w:rsidRPr="001E0AC3">
        <w:br/>
        <w:t>    3)</w:t>
      </w:r>
      <w:r w:rsidRPr="001E0AC3">
        <w:t>返回值</w:t>
      </w:r>
      <w:r w:rsidRPr="001E0AC3">
        <w:br/>
        <w:t xml:space="preserve">        </w:t>
      </w:r>
      <w:r w:rsidRPr="001E0AC3">
        <w:t>成功</w:t>
      </w:r>
      <w:r w:rsidRPr="001E0AC3">
        <w:t>:</w:t>
      </w:r>
      <w:r w:rsidRPr="001E0AC3">
        <w:t>返回值</w:t>
      </w:r>
      <w:r w:rsidRPr="001E0AC3">
        <w:t xml:space="preserve"> 0:</w:t>
      </w:r>
      <w:r w:rsidRPr="001E0AC3">
        <w:t>无</w:t>
      </w:r>
      <w:r w:rsidRPr="001E0AC3">
        <w:t xml:space="preserve"> &gt;0:</w:t>
      </w:r>
      <w:r w:rsidRPr="001E0AC3">
        <w:t>描述符就绪的总位数</w:t>
      </w:r>
      <w:r w:rsidRPr="001E0AC3">
        <w:br/>
        <w:t xml:space="preserve">        </w:t>
      </w:r>
      <w:r w:rsidRPr="001E0AC3">
        <w:t>错误</w:t>
      </w:r>
      <w:r w:rsidRPr="001E0AC3">
        <w:t>:</w:t>
      </w:r>
      <w:r w:rsidRPr="001E0AC3">
        <w:t>返回</w:t>
      </w:r>
      <w:r w:rsidRPr="001E0AC3">
        <w:t>INVALID_SOCKET(-1)</w:t>
      </w:r>
      <w:r w:rsidRPr="001E0AC3">
        <w:br/>
        <w:t>    4</w:t>
      </w:r>
      <w:r w:rsidRPr="001E0AC3">
        <w:t>）包含头文件</w:t>
      </w:r>
      <w:r w:rsidRPr="001E0AC3">
        <w:t>: include &lt;sys/select.h&gt; include &lt;sys/time.h&gt;</w:t>
      </w:r>
      <w:r w:rsidRPr="001E0AC3">
        <w:br/>
        <w:t>    5</w:t>
      </w:r>
      <w:r w:rsidRPr="001E0AC3">
        <w:t>）示例</w:t>
      </w:r>
    </w:p>
    <w:p w:rsidR="0057107D" w:rsidRPr="001E0AC3" w:rsidRDefault="0057107D" w:rsidP="001E0AC3">
      <w:pPr>
        <w:shd w:val="clear" w:color="auto" w:fill="F8F8F8"/>
        <w:rPr>
          <w:rFonts w:ascii="Verdana" w:eastAsia="宋体" w:hAnsi="Verdana" w:cs="Arial"/>
          <w:color w:val="C0C0C0"/>
          <w:sz w:val="14"/>
          <w:szCs w:val="14"/>
        </w:rPr>
      </w:pPr>
      <w:r w:rsidRPr="001E0AC3">
        <w:rPr>
          <w:rFonts w:ascii="Verdana" w:eastAsia="宋体" w:hAnsi="Verdana" w:cs="Arial"/>
          <w:b/>
          <w:bCs/>
          <w:color w:val="C0C0C0"/>
          <w:sz w:val="14"/>
          <w:szCs w:val="14"/>
        </w:rPr>
        <w:t>[cpp]</w:t>
      </w:r>
      <w:r w:rsidRPr="001E0AC3">
        <w:rPr>
          <w:rFonts w:ascii="Verdana" w:eastAsia="宋体" w:hAnsi="Verdana" w:cs="Arial"/>
          <w:color w:val="C0C0C0"/>
          <w:sz w:val="14"/>
          <w:szCs w:val="14"/>
        </w:rPr>
        <w:t> </w:t>
      </w:r>
      <w:hyperlink r:id="rId12" w:tooltip="view plain" w:history="1">
        <w:r w:rsidRPr="001E0AC3">
          <w:rPr>
            <w:rFonts w:ascii="Verdana" w:eastAsia="宋体" w:hAnsi="Verdana" w:cs="Arial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1E0AC3">
        <w:rPr>
          <w:rFonts w:ascii="Verdana" w:eastAsia="宋体" w:hAnsi="Verdana" w:cs="Arial"/>
          <w:color w:val="C0C0C0"/>
          <w:sz w:val="14"/>
          <w:szCs w:val="14"/>
        </w:rPr>
        <w:t> </w:t>
      </w:r>
      <w:hyperlink r:id="rId13" w:tooltip="copy" w:history="1">
        <w:r w:rsidRPr="001E0AC3">
          <w:rPr>
            <w:rFonts w:ascii="Verdana" w:eastAsia="宋体" w:hAnsi="Verdana" w:cs="Arial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/*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实现功能：通过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select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处理多个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socket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 *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监听一个端口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,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监听到有链接时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,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添加到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select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的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w.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 */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"select.h"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&lt;stdio.h&gt;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&lt;stdlib.h&gt;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&lt;sys/socket.h&gt;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&lt;sys/select.h&gt;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&lt;sys/time.h&gt;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&lt;netinet/in.h&gt;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_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CLIENT{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fd;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sockaddr_in addr;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/* client's address information */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} CLIENT;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#define MYPORT 59000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最多处理的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connect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#define BACKLOG 5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最多处理的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connect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CLIENT client[BACKLOG];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当前的连接数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currentClient = 0; 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数据接受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 buf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#define REVLEN 10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recvBuf[REVLEN];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显示当前的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connection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showClient(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{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i, ret, sinSize;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recvLen = 0;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fd_set readfds, writefds;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sockListen, sockSvr, sockMax;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timeval timeout;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sockaddr_in server_addr;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sockaddr_in client_addr;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i=0; i&lt;BACKLOG; i++)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{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client[i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].fd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= -1;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}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//socket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(sockListen=socket(AF_INET, SOCK_STREAM, 0)) &lt; 0)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{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"socket error\n"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-1;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}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bzero(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&amp;server_addr,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(server_addr));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server_addr.sin_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family  =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AF_INET;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server_addr.sin_port = htons(MYPORT);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server_addr.sin_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addr.s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_addr  =  htonl(INADDR_ANY); 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//bind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bind(sockListen, (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sockaddr*)&amp;server_addr,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(server_addr)) &lt; 0)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{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"bind error\n"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-1;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}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//listen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listen(sockListen, 5) &lt; 0)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{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"listen error\n"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-1;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}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i=0; i&lt;BACKLOG; i++)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{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client[i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].fd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= -1;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}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//select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1)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{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FD_ZERO(&amp;readfds);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FD_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SET(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sockListen, &amp;readfds);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sockMax = sockListen;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加入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client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i=0; i&lt;BACKLOG; i++)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(client[i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].fd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&gt;0)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FD_SET(client[i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].fd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, &amp;readfds);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(sockMax&lt;client[i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].fd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 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sockMax = client[i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].fd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timeout.tv_sec=3;                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timeout.tv_usec=0;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//select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ret = select((</w:t>
      </w: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)sockMax+1, &amp;readfds, NULL, NULL, &amp;timeout);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ret &lt; 0)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"select error\n"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ret == 0)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"timeout ...\n"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printf(</w:t>
      </w:r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"test111\n"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读取数据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i=0; i&lt;BACKLOG; i++)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(client[i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].fd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&gt;0 &amp;&amp; FD_ISSET(client[i].fd, &amp;readfds))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recvLen != REVLEN)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1)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//recv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数据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ret = recv(client[i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].fd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, (</w:t>
      </w: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*)recvBuf+recvLen, REVLEN-recvLen, 0);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ret == 0)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{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    client[i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].fd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= -1;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    recvLen = 0;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ret &lt; 0)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{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    client[i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].fd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= -1;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    recvLen = 0;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数据接受正常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recvLen = recvLen+ret;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(recvLen&lt;REVLEN)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{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{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数据接受完毕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"%s, buf = %s\n"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, inet_ntoa(client[i].addr.sin_addr) , recvBuf);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//close(client[i</w:t>
      </w:r>
      <w:proofErr w:type="gramStart"/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].fd</w:t>
      </w:r>
      <w:proofErr w:type="gramEnd"/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);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//client[i</w:t>
      </w:r>
      <w:proofErr w:type="gramStart"/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].fd</w:t>
      </w:r>
      <w:proofErr w:type="gramEnd"/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 = -1;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    recvLen = 0;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如果可读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FD_ISSET(sockListen, &amp;readfds))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printf(</w:t>
      </w:r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"isset\n"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sockSvr =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accept(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sockListen, NULL, NULL);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//(struct sockaddr*)&amp;client_addr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sockSvr == -1)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"accpet error\n"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currentClient++;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i=0; i&lt;BACKLOG; i++)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(client[i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].fd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&lt; 0)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client[i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].fd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= sockSvr;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client[i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].addr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= client_addr;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"You got a connection from %s 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,inet_ntoa(client[i].addr.sin_addr) );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//close(sockListen);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}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printf(</w:t>
      </w:r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"test\n"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0;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}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显示当前的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connection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showClient(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{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i;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"client count = %d\n"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, currentClient);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i=0; i&lt;BACKLOG; i++)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{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printf(</w:t>
      </w:r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"[%d] = %d"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, i, client[i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].fd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}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printf(</w:t>
      </w:r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}  </w:t>
      </w:r>
    </w:p>
    <w:p w:rsidR="0057107D" w:rsidRDefault="0057107D" w:rsidP="0057107D">
      <w:pPr>
        <w:pStyle w:val="2"/>
        <w:numPr>
          <w:ilvl w:val="1"/>
          <w:numId w:val="2"/>
        </w:numPr>
        <w:rPr>
          <w:rStyle w:val="21"/>
        </w:rPr>
      </w:pPr>
      <w:r w:rsidRPr="00BB70BC">
        <w:rPr>
          <w:rStyle w:val="21"/>
        </w:rPr>
        <w:t>poll</w:t>
      </w:r>
      <w:r w:rsidRPr="00BB70BC">
        <w:rPr>
          <w:rStyle w:val="21"/>
        </w:rPr>
        <w:t>函数</w:t>
      </w:r>
    </w:p>
    <w:p w:rsidR="0057107D" w:rsidRPr="001E0AC3" w:rsidRDefault="0057107D" w:rsidP="001E0AC3">
      <w:pPr>
        <w:shd w:val="clear" w:color="auto" w:fill="FFFFFF"/>
        <w:spacing w:line="390" w:lineRule="atLeast"/>
        <w:rPr>
          <w:rFonts w:ascii="Arial" w:eastAsia="宋体" w:hAnsi="Arial" w:cs="Arial"/>
          <w:color w:val="362E2B"/>
          <w:szCs w:val="21"/>
        </w:rPr>
      </w:pPr>
      <w:r w:rsidRPr="00BB70BC">
        <w:rPr>
          <w:rStyle w:val="21"/>
        </w:rPr>
        <w:br/>
      </w:r>
      <w:r w:rsidRPr="001E0AC3">
        <w:rPr>
          <w:rFonts w:ascii="Arial" w:eastAsia="宋体" w:hAnsi="Arial" w:cs="Arial"/>
          <w:color w:val="362E2B"/>
          <w:szCs w:val="21"/>
        </w:rPr>
        <w:t>    1)</w:t>
      </w:r>
      <w:r w:rsidRPr="001E0AC3">
        <w:rPr>
          <w:rFonts w:ascii="Arial" w:eastAsia="宋体" w:hAnsi="Arial" w:cs="Arial"/>
          <w:color w:val="362E2B"/>
          <w:szCs w:val="21"/>
        </w:rPr>
        <w:t>函数原型</w:t>
      </w:r>
      <w:r w:rsidRPr="001E0AC3">
        <w:rPr>
          <w:rFonts w:ascii="Arial" w:eastAsia="宋体" w:hAnsi="Arial" w:cs="Arial"/>
          <w:color w:val="362E2B"/>
          <w:szCs w:val="21"/>
        </w:rPr>
        <w:t xml:space="preserve"> int select(int maxfdp,fd_set *readfds,fd_set *writefds,fd_set *errorfds,struct timeval *timeout);</w:t>
      </w:r>
      <w:r w:rsidRPr="001E0AC3">
        <w:rPr>
          <w:rFonts w:ascii="Arial" w:eastAsia="宋体" w:hAnsi="Arial" w:cs="Arial"/>
          <w:color w:val="362E2B"/>
          <w:szCs w:val="21"/>
        </w:rPr>
        <w:br/>
        <w:t>    2)</w:t>
      </w:r>
      <w:r w:rsidRPr="001E0AC3">
        <w:rPr>
          <w:rFonts w:ascii="Arial" w:eastAsia="宋体" w:hAnsi="Arial" w:cs="Arial"/>
          <w:color w:val="362E2B"/>
          <w:szCs w:val="21"/>
        </w:rPr>
        <w:t>参数：</w:t>
      </w:r>
      <w:r w:rsidRPr="001E0AC3">
        <w:rPr>
          <w:rFonts w:ascii="Arial" w:eastAsia="宋体" w:hAnsi="Arial" w:cs="Arial"/>
          <w:color w:val="362E2B"/>
          <w:szCs w:val="21"/>
        </w:rPr>
        <w:t xml:space="preserve">    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sockfd: socket </w:t>
      </w:r>
      <w:r w:rsidRPr="001E0AC3">
        <w:rPr>
          <w:rFonts w:ascii="Arial" w:eastAsia="宋体" w:hAnsi="Arial" w:cs="Arial"/>
          <w:color w:val="362E2B"/>
          <w:szCs w:val="21"/>
        </w:rPr>
        <w:t>函数返回的套接字描述符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readfds : </w:t>
      </w:r>
      <w:r w:rsidRPr="001E0AC3">
        <w:rPr>
          <w:rFonts w:ascii="Arial" w:eastAsia="宋体" w:hAnsi="Arial" w:cs="Arial"/>
          <w:color w:val="362E2B"/>
          <w:szCs w:val="21"/>
        </w:rPr>
        <w:t>读描述符集合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writefds: </w:t>
      </w:r>
      <w:r w:rsidRPr="001E0AC3">
        <w:rPr>
          <w:rFonts w:ascii="Arial" w:eastAsia="宋体" w:hAnsi="Arial" w:cs="Arial"/>
          <w:color w:val="362E2B"/>
          <w:szCs w:val="21"/>
        </w:rPr>
        <w:t>写描述符集合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errorfds: </w:t>
      </w:r>
      <w:r w:rsidRPr="001E0AC3">
        <w:rPr>
          <w:rFonts w:ascii="Arial" w:eastAsia="宋体" w:hAnsi="Arial" w:cs="Arial"/>
          <w:color w:val="362E2B"/>
          <w:szCs w:val="21"/>
        </w:rPr>
        <w:t>错误描述符集合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timeout:  </w:t>
      </w:r>
      <w:r w:rsidRPr="001E0AC3">
        <w:rPr>
          <w:rFonts w:ascii="Arial" w:eastAsia="宋体" w:hAnsi="Arial" w:cs="Arial"/>
          <w:color w:val="362E2B"/>
          <w:szCs w:val="21"/>
        </w:rPr>
        <w:t>超时</w:t>
      </w:r>
      <w:r w:rsidRPr="001E0AC3">
        <w:rPr>
          <w:rFonts w:ascii="Arial" w:eastAsia="宋体" w:hAnsi="Arial" w:cs="Arial"/>
          <w:color w:val="362E2B"/>
          <w:szCs w:val="21"/>
        </w:rPr>
        <w:br/>
        <w:t>    3)</w:t>
      </w:r>
      <w:r w:rsidRPr="001E0AC3">
        <w:rPr>
          <w:rFonts w:ascii="Arial" w:eastAsia="宋体" w:hAnsi="Arial" w:cs="Arial"/>
          <w:color w:val="362E2B"/>
          <w:szCs w:val="21"/>
        </w:rPr>
        <w:t>返回值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</w:t>
      </w:r>
      <w:r w:rsidRPr="001E0AC3">
        <w:rPr>
          <w:rFonts w:ascii="Arial" w:eastAsia="宋体" w:hAnsi="Arial" w:cs="Arial"/>
          <w:color w:val="362E2B"/>
          <w:szCs w:val="21"/>
        </w:rPr>
        <w:t>成功</w:t>
      </w:r>
      <w:r w:rsidRPr="001E0AC3">
        <w:rPr>
          <w:rFonts w:ascii="Arial" w:eastAsia="宋体" w:hAnsi="Arial" w:cs="Arial"/>
          <w:color w:val="362E2B"/>
          <w:szCs w:val="21"/>
        </w:rPr>
        <w:t>:</w:t>
      </w:r>
      <w:r w:rsidRPr="001E0AC3">
        <w:rPr>
          <w:rFonts w:ascii="Arial" w:eastAsia="宋体" w:hAnsi="Arial" w:cs="Arial"/>
          <w:color w:val="362E2B"/>
          <w:szCs w:val="21"/>
        </w:rPr>
        <w:t>返回值</w:t>
      </w:r>
      <w:r w:rsidRPr="001E0AC3">
        <w:rPr>
          <w:rFonts w:ascii="Arial" w:eastAsia="宋体" w:hAnsi="Arial" w:cs="Arial"/>
          <w:color w:val="362E2B"/>
          <w:szCs w:val="21"/>
        </w:rPr>
        <w:t xml:space="preserve"> 0:</w:t>
      </w:r>
      <w:r w:rsidRPr="001E0AC3">
        <w:rPr>
          <w:rFonts w:ascii="Arial" w:eastAsia="宋体" w:hAnsi="Arial" w:cs="Arial"/>
          <w:color w:val="362E2B"/>
          <w:szCs w:val="21"/>
        </w:rPr>
        <w:t>无</w:t>
      </w:r>
      <w:r w:rsidRPr="001E0AC3">
        <w:rPr>
          <w:rFonts w:ascii="Arial" w:eastAsia="宋体" w:hAnsi="Arial" w:cs="Arial"/>
          <w:color w:val="362E2B"/>
          <w:szCs w:val="21"/>
        </w:rPr>
        <w:t xml:space="preserve"> &gt;0:</w:t>
      </w:r>
      <w:r w:rsidRPr="001E0AC3">
        <w:rPr>
          <w:rFonts w:ascii="Arial" w:eastAsia="宋体" w:hAnsi="Arial" w:cs="Arial"/>
          <w:color w:val="362E2B"/>
          <w:szCs w:val="21"/>
        </w:rPr>
        <w:t>描述符就绪的总位数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</w:t>
      </w:r>
      <w:r w:rsidRPr="001E0AC3">
        <w:rPr>
          <w:rFonts w:ascii="Arial" w:eastAsia="宋体" w:hAnsi="Arial" w:cs="Arial"/>
          <w:color w:val="362E2B"/>
          <w:szCs w:val="21"/>
        </w:rPr>
        <w:t>错误</w:t>
      </w:r>
      <w:r w:rsidRPr="001E0AC3">
        <w:rPr>
          <w:rFonts w:ascii="Arial" w:eastAsia="宋体" w:hAnsi="Arial" w:cs="Arial"/>
          <w:color w:val="362E2B"/>
          <w:szCs w:val="21"/>
        </w:rPr>
        <w:t>:</w:t>
      </w:r>
      <w:r w:rsidRPr="001E0AC3">
        <w:rPr>
          <w:rFonts w:ascii="Arial" w:eastAsia="宋体" w:hAnsi="Arial" w:cs="Arial"/>
          <w:color w:val="362E2B"/>
          <w:szCs w:val="21"/>
        </w:rPr>
        <w:t>返回</w:t>
      </w:r>
      <w:r w:rsidRPr="001E0AC3">
        <w:rPr>
          <w:rFonts w:ascii="Arial" w:eastAsia="宋体" w:hAnsi="Arial" w:cs="Arial"/>
          <w:color w:val="362E2B"/>
          <w:szCs w:val="21"/>
        </w:rPr>
        <w:t>INVALID_SOCKET(-1)</w:t>
      </w:r>
      <w:r w:rsidRPr="001E0AC3">
        <w:rPr>
          <w:rFonts w:ascii="Arial" w:eastAsia="宋体" w:hAnsi="Arial" w:cs="Arial"/>
          <w:color w:val="362E2B"/>
          <w:szCs w:val="21"/>
        </w:rPr>
        <w:br/>
        <w:t>    4</w:t>
      </w:r>
      <w:r w:rsidRPr="001E0AC3">
        <w:rPr>
          <w:rFonts w:ascii="Arial" w:eastAsia="宋体" w:hAnsi="Arial" w:cs="Arial"/>
          <w:color w:val="362E2B"/>
          <w:szCs w:val="21"/>
        </w:rPr>
        <w:t>）包含头文件</w:t>
      </w:r>
      <w:r w:rsidRPr="001E0AC3">
        <w:rPr>
          <w:rFonts w:ascii="Arial" w:eastAsia="宋体" w:hAnsi="Arial" w:cs="Arial"/>
          <w:color w:val="362E2B"/>
          <w:szCs w:val="21"/>
        </w:rPr>
        <w:t>: include &lt;sys/select.h&gt; include &lt;sys/time.h&gt;</w:t>
      </w:r>
    </w:p>
    <w:p w:rsidR="0057107D" w:rsidRPr="001E0AC3" w:rsidRDefault="0057107D" w:rsidP="001E0AC3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Cs w:val="21"/>
        </w:rPr>
      </w:pPr>
      <w:r w:rsidRPr="001E0AC3">
        <w:rPr>
          <w:rFonts w:ascii="Arial" w:eastAsia="宋体" w:hAnsi="Arial" w:cs="Arial"/>
          <w:color w:val="362E2B"/>
          <w:szCs w:val="21"/>
        </w:rPr>
        <w:t xml:space="preserve">    5) </w:t>
      </w:r>
      <w:r w:rsidRPr="001E0AC3">
        <w:rPr>
          <w:rFonts w:ascii="Arial" w:eastAsia="宋体" w:hAnsi="Arial" w:cs="Arial"/>
          <w:color w:val="362E2B"/>
          <w:szCs w:val="21"/>
        </w:rPr>
        <w:t>示例</w:t>
      </w:r>
    </w:p>
    <w:p w:rsidR="0057107D" w:rsidRPr="001E0AC3" w:rsidRDefault="0057107D" w:rsidP="001E0AC3">
      <w:pPr>
        <w:shd w:val="clear" w:color="auto" w:fill="F8F8F8"/>
        <w:rPr>
          <w:rFonts w:ascii="Verdana" w:eastAsia="宋体" w:hAnsi="Verdana" w:cs="Arial"/>
          <w:color w:val="C0C0C0"/>
          <w:sz w:val="14"/>
          <w:szCs w:val="14"/>
        </w:rPr>
      </w:pPr>
      <w:r w:rsidRPr="001E0AC3">
        <w:rPr>
          <w:rFonts w:ascii="Verdana" w:eastAsia="宋体" w:hAnsi="Verdana" w:cs="Arial"/>
          <w:b/>
          <w:bCs/>
          <w:color w:val="C0C0C0"/>
          <w:sz w:val="14"/>
          <w:szCs w:val="14"/>
        </w:rPr>
        <w:t>[cpp]</w:t>
      </w:r>
      <w:r w:rsidRPr="001E0AC3">
        <w:rPr>
          <w:rFonts w:ascii="Verdana" w:eastAsia="宋体" w:hAnsi="Verdana" w:cs="Arial"/>
          <w:color w:val="C0C0C0"/>
          <w:sz w:val="14"/>
          <w:szCs w:val="14"/>
        </w:rPr>
        <w:t> </w:t>
      </w:r>
      <w:hyperlink r:id="rId14" w:tooltip="view plain" w:history="1">
        <w:r w:rsidRPr="001E0AC3">
          <w:rPr>
            <w:rFonts w:ascii="Verdana" w:eastAsia="宋体" w:hAnsi="Verdana" w:cs="Arial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1E0AC3">
        <w:rPr>
          <w:rFonts w:ascii="Verdana" w:eastAsia="宋体" w:hAnsi="Verdana" w:cs="Arial"/>
          <w:color w:val="C0C0C0"/>
          <w:sz w:val="14"/>
          <w:szCs w:val="14"/>
        </w:rPr>
        <w:t> </w:t>
      </w:r>
      <w:hyperlink r:id="rId15" w:tooltip="copy" w:history="1">
        <w:r w:rsidRPr="001E0AC3">
          <w:rPr>
            <w:rFonts w:ascii="Verdana" w:eastAsia="宋体" w:hAnsi="Verdana" w:cs="Arial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/*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实现功能：通过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poll,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处理多个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socket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 *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监听一个端口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,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监听到有链接时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,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添加到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poll.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 */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"select.h"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&lt;stdio.h&gt;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&lt;stdlib.h&gt;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&lt;string.h&gt;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&lt;sys/socket.h&gt;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&lt;poll.h&gt;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&lt;sys/time.h&gt;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&lt;netinet/in.h&gt;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_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CLIENT{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fd;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sockaddr_in addr;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/* client's address information */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} CLIENT;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#define MYPORT 59000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最多处理的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connect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#define BACKLOG 5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当前的连接数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currentClient = 0; 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数据接受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 buf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#define REVLEN 10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recvBuf[REVLEN];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#define OPEN_MAX 1024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{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i, ret, sinSize;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recvLen = 0;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fd_set readfds, writefds;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sockListen, sockSvr, sockMax;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timeout;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sockaddr_in server_addr;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sockaddr_in client_addr;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pollfd clientfd[OPEN_MAX];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//socket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(sockListen=socket(AF_INET, SOCK_STREAM, 0)) &lt; 0)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{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"socket error\n"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-1;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}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bzero(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&amp;server_addr,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(server_addr));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server_addr.sin_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family  =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AF_INET;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server_addr.sin_port = htons(MYPORT);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server_addr.sin_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addr.s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_addr  =  htonl(INADDR_ANY); 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//bind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bind(sockListen, (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sockaddr*)&amp;server_addr,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(server_addr)) &lt; 0)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{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"bind error\n"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-1;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}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//listen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listen(sockListen, 5) &lt; 0)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{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"listen error\n"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-1;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}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//clientfd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初始化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clientfd[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0].fd = sockListen;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clientfd[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0].events = POLLIN;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//POLLRDNORM;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sockMax = 0;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i=1; i&lt;OPEN_MAX; i++)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{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clientfd[i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].fd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= -1;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}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//select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1)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{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timeout=3000;                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//select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ret =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poll(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clientfd, sockMax+1, timeout);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ret &lt; 0)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"select error\n"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ret == 0)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"timeout ...\n"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clientfd[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0].revents &amp; POLLIN)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//POLLRDNORM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sockSvr =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accept(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sockListen, NULL, NULL);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//(struct sockaddr*)&amp;client_addr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sockSvr == -1)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"accpet error\n"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currentClient++;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i=0; i&lt;OPEN_MAX; i++)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(clientfd[i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].fd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&lt;0)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clientfd[i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].fd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= sockSvr;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(i==OPEN_MAX)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"too many connects\n"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-1;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clientfd[i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].events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= POLLIN;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//POLLRDNORM;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(i&gt;sockMax)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sockMax = i;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读取数据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i=1; i&lt;=sockMax; i++)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(clientfd[i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].fd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&lt; 0)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(clientfd[i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].revents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&amp; (POLLIN | POLLERR))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//POLLRDNORM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recvLen != REVLEN)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1)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//recv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数据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ret = recv(clientfd[i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].fd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, (</w:t>
      </w: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*)recvBuf+recvLen, REVLEN-recvLen, 0);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ret == 0)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{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    clientfd[i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].fd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= -1;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    recvLen = 0;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ret &lt; 0)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{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    clientfd[i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].fd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= -1;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    recvLen = 0;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数据接受正常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recvLen = recvLen+ret;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(recvLen&lt;REVLEN)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{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{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数据接受完毕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"buf = %s\n"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,  recvBuf);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//close(client[i</w:t>
      </w:r>
      <w:proofErr w:type="gramStart"/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].fd</w:t>
      </w:r>
      <w:proofErr w:type="gramEnd"/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);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//client[i</w:t>
      </w:r>
      <w:proofErr w:type="gramStart"/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].fd</w:t>
      </w:r>
      <w:proofErr w:type="gramEnd"/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 = -1;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    recvLen = 0;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}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0;  </w:t>
      </w:r>
    </w:p>
    <w:p w:rsidR="0057107D" w:rsidRPr="001E0AC3" w:rsidRDefault="0057107D" w:rsidP="0057107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}  </w:t>
      </w:r>
    </w:p>
    <w:p w:rsidR="0057107D" w:rsidRPr="001E0AC3" w:rsidRDefault="0057107D" w:rsidP="001E0AC3">
      <w:pPr>
        <w:shd w:val="clear" w:color="auto" w:fill="FFFFFF"/>
        <w:spacing w:line="390" w:lineRule="atLeast"/>
        <w:rPr>
          <w:rFonts w:ascii="Arial" w:eastAsia="宋体" w:hAnsi="Arial" w:cs="Arial"/>
          <w:color w:val="362E2B"/>
          <w:szCs w:val="21"/>
        </w:rPr>
      </w:pPr>
    </w:p>
    <w:p w:rsidR="0057107D" w:rsidRDefault="0057107D" w:rsidP="0057107D">
      <w:pPr>
        <w:pStyle w:val="2"/>
        <w:numPr>
          <w:ilvl w:val="1"/>
          <w:numId w:val="2"/>
        </w:numPr>
      </w:pPr>
      <w:r w:rsidRPr="001E0AC3">
        <w:t>epoll</w:t>
      </w:r>
      <w:r w:rsidRPr="001E0AC3">
        <w:t>函数</w:t>
      </w:r>
    </w:p>
    <w:p w:rsidR="0057107D" w:rsidRPr="001E0AC3" w:rsidRDefault="0057107D" w:rsidP="001E0AC3">
      <w:pPr>
        <w:shd w:val="clear" w:color="auto" w:fill="FFFFFF"/>
        <w:spacing w:line="390" w:lineRule="atLeast"/>
        <w:rPr>
          <w:rFonts w:ascii="Arial" w:eastAsia="宋体" w:hAnsi="Arial" w:cs="Arial"/>
          <w:color w:val="362E2B"/>
          <w:szCs w:val="21"/>
        </w:rPr>
      </w:pP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2. </w:t>
      </w:r>
      <w:r w:rsidRPr="001E0AC3">
        <w:rPr>
          <w:rFonts w:ascii="Arial" w:eastAsia="宋体" w:hAnsi="Arial" w:cs="Arial"/>
          <w:color w:val="362E2B"/>
          <w:szCs w:val="21"/>
        </w:rPr>
        <w:t>常用模型的缺点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</w:t>
      </w:r>
      <w:r w:rsidRPr="001E0AC3">
        <w:rPr>
          <w:rFonts w:ascii="Arial" w:eastAsia="宋体" w:hAnsi="Arial" w:cs="Arial"/>
          <w:color w:val="362E2B"/>
          <w:szCs w:val="21"/>
        </w:rPr>
        <w:t>如果不摆出来其他模型的缺点，怎么能对比出</w:t>
      </w:r>
      <w:r w:rsidRPr="001E0AC3">
        <w:rPr>
          <w:rFonts w:ascii="Arial" w:eastAsia="宋体" w:hAnsi="Arial" w:cs="Arial"/>
          <w:color w:val="362E2B"/>
          <w:szCs w:val="21"/>
        </w:rPr>
        <w:t xml:space="preserve"> Epoll </w:t>
      </w:r>
      <w:r w:rsidRPr="001E0AC3">
        <w:rPr>
          <w:rFonts w:ascii="Arial" w:eastAsia="宋体" w:hAnsi="Arial" w:cs="Arial"/>
          <w:color w:val="362E2B"/>
          <w:szCs w:val="21"/>
        </w:rPr>
        <w:t>的优点呢。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2.1 PPC/TPC </w:t>
      </w:r>
      <w:r w:rsidRPr="001E0AC3">
        <w:rPr>
          <w:rFonts w:ascii="Arial" w:eastAsia="宋体" w:hAnsi="Arial" w:cs="Arial"/>
          <w:color w:val="362E2B"/>
          <w:szCs w:val="21"/>
        </w:rPr>
        <w:t>模型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</w:t>
      </w:r>
      <w:r w:rsidRPr="001E0AC3">
        <w:rPr>
          <w:rFonts w:ascii="Arial" w:eastAsia="宋体" w:hAnsi="Arial" w:cs="Arial"/>
          <w:color w:val="362E2B"/>
          <w:szCs w:val="21"/>
        </w:rPr>
        <w:t>这两种模型思想类似，就是让每一个到来的连接一边自己做事去，别再来烦我</w:t>
      </w:r>
      <w:r w:rsidRPr="001E0AC3">
        <w:rPr>
          <w:rFonts w:ascii="Arial" w:eastAsia="宋体" w:hAnsi="Arial" w:cs="Arial"/>
          <w:color w:val="362E2B"/>
          <w:szCs w:val="21"/>
        </w:rPr>
        <w:t xml:space="preserve"> </w:t>
      </w:r>
      <w:r w:rsidRPr="001E0AC3">
        <w:rPr>
          <w:rFonts w:ascii="Arial" w:eastAsia="宋体" w:hAnsi="Arial" w:cs="Arial"/>
          <w:color w:val="362E2B"/>
          <w:szCs w:val="21"/>
        </w:rPr>
        <w:t>。只是</w:t>
      </w:r>
      <w:r w:rsidRPr="001E0AC3">
        <w:rPr>
          <w:rFonts w:ascii="Arial" w:eastAsia="宋体" w:hAnsi="Arial" w:cs="Arial"/>
          <w:color w:val="362E2B"/>
          <w:szCs w:val="21"/>
        </w:rPr>
        <w:t xml:space="preserve"> PPC </w:t>
      </w:r>
      <w:r w:rsidRPr="001E0AC3">
        <w:rPr>
          <w:rFonts w:ascii="Arial" w:eastAsia="宋体" w:hAnsi="Arial" w:cs="Arial"/>
          <w:color w:val="362E2B"/>
          <w:szCs w:val="21"/>
        </w:rPr>
        <w:t>是为它开了一个进程，而</w:t>
      </w:r>
      <w:r w:rsidRPr="001E0AC3">
        <w:rPr>
          <w:rFonts w:ascii="Arial" w:eastAsia="宋体" w:hAnsi="Arial" w:cs="Arial"/>
          <w:color w:val="362E2B"/>
          <w:szCs w:val="21"/>
        </w:rPr>
        <w:t xml:space="preserve"> TPC </w:t>
      </w:r>
      <w:r w:rsidRPr="001E0AC3">
        <w:rPr>
          <w:rFonts w:ascii="Arial" w:eastAsia="宋体" w:hAnsi="Arial" w:cs="Arial"/>
          <w:color w:val="362E2B"/>
          <w:szCs w:val="21"/>
        </w:rPr>
        <w:t>开了一个线程。可是别烦我是有代价的，它要时间和空间啊，连接多了之后，那么多的进程</w:t>
      </w:r>
      <w:r w:rsidRPr="001E0AC3">
        <w:rPr>
          <w:rFonts w:ascii="Arial" w:eastAsia="宋体" w:hAnsi="Arial" w:cs="Arial"/>
          <w:color w:val="362E2B"/>
          <w:szCs w:val="21"/>
        </w:rPr>
        <w:t xml:space="preserve"> / </w:t>
      </w:r>
      <w:r w:rsidRPr="001E0AC3">
        <w:rPr>
          <w:rFonts w:ascii="Arial" w:eastAsia="宋体" w:hAnsi="Arial" w:cs="Arial"/>
          <w:color w:val="362E2B"/>
          <w:szCs w:val="21"/>
        </w:rPr>
        <w:t>线程切换，这开销就上来了；因此这类模型能接受的最大连接数都不会高，一般在几百个左右。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2.2 select </w:t>
      </w:r>
      <w:r w:rsidRPr="001E0AC3">
        <w:rPr>
          <w:rFonts w:ascii="Arial" w:eastAsia="宋体" w:hAnsi="Arial" w:cs="Arial"/>
          <w:color w:val="362E2B"/>
          <w:szCs w:val="21"/>
        </w:rPr>
        <w:t>模型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1. </w:t>
      </w:r>
      <w:r w:rsidRPr="001E0AC3">
        <w:rPr>
          <w:rFonts w:ascii="Arial" w:eastAsia="宋体" w:hAnsi="Arial" w:cs="Arial"/>
          <w:color w:val="362E2B"/>
          <w:szCs w:val="21"/>
        </w:rPr>
        <w:t>最大并发数限制，因为一个进程所打开的</w:t>
      </w:r>
      <w:r w:rsidRPr="001E0AC3">
        <w:rPr>
          <w:rFonts w:ascii="Arial" w:eastAsia="宋体" w:hAnsi="Arial" w:cs="Arial"/>
          <w:color w:val="362E2B"/>
          <w:szCs w:val="21"/>
        </w:rPr>
        <w:t xml:space="preserve"> FD </w:t>
      </w:r>
      <w:r w:rsidRPr="001E0AC3">
        <w:rPr>
          <w:rFonts w:ascii="Arial" w:eastAsia="宋体" w:hAnsi="Arial" w:cs="Arial"/>
          <w:color w:val="362E2B"/>
          <w:szCs w:val="21"/>
        </w:rPr>
        <w:t>（文件描述符）是有限制的，由</w:t>
      </w:r>
      <w:r w:rsidRPr="001E0AC3">
        <w:rPr>
          <w:rFonts w:ascii="Arial" w:eastAsia="宋体" w:hAnsi="Arial" w:cs="Arial"/>
          <w:color w:val="362E2B"/>
          <w:szCs w:val="21"/>
        </w:rPr>
        <w:t xml:space="preserve"> FD_SETSIZE </w:t>
      </w:r>
      <w:r w:rsidRPr="001E0AC3">
        <w:rPr>
          <w:rFonts w:ascii="Arial" w:eastAsia="宋体" w:hAnsi="Arial" w:cs="Arial"/>
          <w:color w:val="362E2B"/>
          <w:szCs w:val="21"/>
        </w:rPr>
        <w:t>设置，默认值是</w:t>
      </w:r>
      <w:r w:rsidRPr="001E0AC3">
        <w:rPr>
          <w:rFonts w:ascii="Arial" w:eastAsia="宋体" w:hAnsi="Arial" w:cs="Arial"/>
          <w:color w:val="362E2B"/>
          <w:szCs w:val="21"/>
        </w:rPr>
        <w:t xml:space="preserve"> 1024/2048 </w:t>
      </w:r>
      <w:r w:rsidRPr="001E0AC3">
        <w:rPr>
          <w:rFonts w:ascii="Arial" w:eastAsia="宋体" w:hAnsi="Arial" w:cs="Arial"/>
          <w:color w:val="362E2B"/>
          <w:szCs w:val="21"/>
        </w:rPr>
        <w:t>，因此</w:t>
      </w:r>
      <w:r w:rsidRPr="001E0AC3">
        <w:rPr>
          <w:rFonts w:ascii="Arial" w:eastAsia="宋体" w:hAnsi="Arial" w:cs="Arial"/>
          <w:color w:val="362E2B"/>
          <w:szCs w:val="21"/>
        </w:rPr>
        <w:t xml:space="preserve"> Select </w:t>
      </w:r>
      <w:r w:rsidRPr="001E0AC3">
        <w:rPr>
          <w:rFonts w:ascii="Arial" w:eastAsia="宋体" w:hAnsi="Arial" w:cs="Arial"/>
          <w:color w:val="362E2B"/>
          <w:szCs w:val="21"/>
        </w:rPr>
        <w:t>模型的最大并发数就被相应限制了。自己改改这个</w:t>
      </w:r>
      <w:r w:rsidRPr="001E0AC3">
        <w:rPr>
          <w:rFonts w:ascii="Arial" w:eastAsia="宋体" w:hAnsi="Arial" w:cs="Arial"/>
          <w:color w:val="362E2B"/>
          <w:szCs w:val="21"/>
        </w:rPr>
        <w:t xml:space="preserve"> FD_SETSIZE </w:t>
      </w:r>
      <w:r w:rsidRPr="001E0AC3">
        <w:rPr>
          <w:rFonts w:ascii="Arial" w:eastAsia="宋体" w:hAnsi="Arial" w:cs="Arial"/>
          <w:color w:val="362E2B"/>
          <w:szCs w:val="21"/>
        </w:rPr>
        <w:t>？想法虽好，可是先看看下面吧</w:t>
      </w:r>
      <w:r w:rsidRPr="001E0AC3">
        <w:rPr>
          <w:rFonts w:ascii="Arial" w:eastAsia="宋体" w:hAnsi="Arial" w:cs="Arial"/>
          <w:color w:val="362E2B"/>
          <w:szCs w:val="21"/>
        </w:rPr>
        <w:t xml:space="preserve"> …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2. </w:t>
      </w:r>
      <w:r w:rsidRPr="001E0AC3">
        <w:rPr>
          <w:rFonts w:ascii="Arial" w:eastAsia="宋体" w:hAnsi="Arial" w:cs="Arial"/>
          <w:color w:val="362E2B"/>
          <w:szCs w:val="21"/>
        </w:rPr>
        <w:t>效率问题，</w:t>
      </w:r>
      <w:r w:rsidRPr="001E0AC3">
        <w:rPr>
          <w:rFonts w:ascii="Arial" w:eastAsia="宋体" w:hAnsi="Arial" w:cs="Arial"/>
          <w:color w:val="362E2B"/>
          <w:szCs w:val="21"/>
        </w:rPr>
        <w:t xml:space="preserve"> select </w:t>
      </w:r>
      <w:r w:rsidRPr="001E0AC3">
        <w:rPr>
          <w:rFonts w:ascii="Arial" w:eastAsia="宋体" w:hAnsi="Arial" w:cs="Arial"/>
          <w:color w:val="362E2B"/>
          <w:szCs w:val="21"/>
        </w:rPr>
        <w:t>每次调用都会线性扫描全部的</w:t>
      </w:r>
      <w:r w:rsidRPr="001E0AC3">
        <w:rPr>
          <w:rFonts w:ascii="Arial" w:eastAsia="宋体" w:hAnsi="Arial" w:cs="Arial"/>
          <w:color w:val="362E2B"/>
          <w:szCs w:val="21"/>
        </w:rPr>
        <w:t xml:space="preserve"> FD </w:t>
      </w:r>
      <w:r w:rsidRPr="001E0AC3">
        <w:rPr>
          <w:rFonts w:ascii="Arial" w:eastAsia="宋体" w:hAnsi="Arial" w:cs="Arial"/>
          <w:color w:val="362E2B"/>
          <w:szCs w:val="21"/>
        </w:rPr>
        <w:t>集合，这样效率就会呈现线性下降，把</w:t>
      </w:r>
      <w:r w:rsidRPr="001E0AC3">
        <w:rPr>
          <w:rFonts w:ascii="Arial" w:eastAsia="宋体" w:hAnsi="Arial" w:cs="Arial"/>
          <w:color w:val="362E2B"/>
          <w:szCs w:val="21"/>
        </w:rPr>
        <w:t xml:space="preserve"> FD_SETSIZE </w:t>
      </w:r>
      <w:r w:rsidRPr="001E0AC3">
        <w:rPr>
          <w:rFonts w:ascii="Arial" w:eastAsia="宋体" w:hAnsi="Arial" w:cs="Arial"/>
          <w:color w:val="362E2B"/>
          <w:szCs w:val="21"/>
        </w:rPr>
        <w:t>改大的后果就是，大家都慢慢来，什么？都超时了？？！！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3. </w:t>
      </w:r>
      <w:r w:rsidRPr="001E0AC3">
        <w:rPr>
          <w:rFonts w:ascii="Arial" w:eastAsia="宋体" w:hAnsi="Arial" w:cs="Arial"/>
          <w:color w:val="362E2B"/>
          <w:szCs w:val="21"/>
        </w:rPr>
        <w:t>内核</w:t>
      </w:r>
      <w:r w:rsidRPr="001E0AC3">
        <w:rPr>
          <w:rFonts w:ascii="Arial" w:eastAsia="宋体" w:hAnsi="Arial" w:cs="Arial"/>
          <w:color w:val="362E2B"/>
          <w:szCs w:val="21"/>
        </w:rPr>
        <w:t xml:space="preserve"> / </w:t>
      </w:r>
      <w:r w:rsidRPr="001E0AC3">
        <w:rPr>
          <w:rFonts w:ascii="Arial" w:eastAsia="宋体" w:hAnsi="Arial" w:cs="Arial"/>
          <w:color w:val="362E2B"/>
          <w:szCs w:val="21"/>
        </w:rPr>
        <w:t>用户空间</w:t>
      </w:r>
      <w:r w:rsidRPr="001E0AC3">
        <w:rPr>
          <w:rFonts w:ascii="Arial" w:eastAsia="宋体" w:hAnsi="Arial" w:cs="Arial"/>
          <w:color w:val="362E2B"/>
          <w:szCs w:val="21"/>
        </w:rPr>
        <w:t xml:space="preserve"> </w:t>
      </w:r>
      <w:r w:rsidRPr="001E0AC3">
        <w:rPr>
          <w:rFonts w:ascii="Arial" w:eastAsia="宋体" w:hAnsi="Arial" w:cs="Arial"/>
          <w:color w:val="362E2B"/>
          <w:szCs w:val="21"/>
        </w:rPr>
        <w:t>内存拷贝问题，如何让内核把</w:t>
      </w:r>
      <w:r w:rsidRPr="001E0AC3">
        <w:rPr>
          <w:rFonts w:ascii="Arial" w:eastAsia="宋体" w:hAnsi="Arial" w:cs="Arial"/>
          <w:color w:val="362E2B"/>
          <w:szCs w:val="21"/>
        </w:rPr>
        <w:t xml:space="preserve"> FD </w:t>
      </w:r>
      <w:r w:rsidRPr="001E0AC3">
        <w:rPr>
          <w:rFonts w:ascii="Arial" w:eastAsia="宋体" w:hAnsi="Arial" w:cs="Arial"/>
          <w:color w:val="362E2B"/>
          <w:szCs w:val="21"/>
        </w:rPr>
        <w:t>消息通知给用户空间呢？在这个问题上</w:t>
      </w:r>
      <w:r w:rsidRPr="001E0AC3">
        <w:rPr>
          <w:rFonts w:ascii="Arial" w:eastAsia="宋体" w:hAnsi="Arial" w:cs="Arial"/>
          <w:color w:val="362E2B"/>
          <w:szCs w:val="21"/>
        </w:rPr>
        <w:t xml:space="preserve"> select </w:t>
      </w:r>
      <w:r w:rsidRPr="001E0AC3">
        <w:rPr>
          <w:rFonts w:ascii="Arial" w:eastAsia="宋体" w:hAnsi="Arial" w:cs="Arial"/>
          <w:color w:val="362E2B"/>
          <w:szCs w:val="21"/>
        </w:rPr>
        <w:t>采取了内存拷贝方法。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2.3 poll </w:t>
      </w:r>
      <w:r w:rsidRPr="001E0AC3">
        <w:rPr>
          <w:rFonts w:ascii="Arial" w:eastAsia="宋体" w:hAnsi="Arial" w:cs="Arial"/>
          <w:color w:val="362E2B"/>
          <w:szCs w:val="21"/>
        </w:rPr>
        <w:t>模型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</w:t>
      </w:r>
      <w:r w:rsidRPr="001E0AC3">
        <w:rPr>
          <w:rFonts w:ascii="Arial" w:eastAsia="宋体" w:hAnsi="Arial" w:cs="Arial"/>
          <w:color w:val="362E2B"/>
          <w:szCs w:val="21"/>
        </w:rPr>
        <w:t>基本上效率和</w:t>
      </w:r>
      <w:r w:rsidRPr="001E0AC3">
        <w:rPr>
          <w:rFonts w:ascii="Arial" w:eastAsia="宋体" w:hAnsi="Arial" w:cs="Arial"/>
          <w:color w:val="362E2B"/>
          <w:szCs w:val="21"/>
        </w:rPr>
        <w:t xml:space="preserve"> select </w:t>
      </w:r>
      <w:r w:rsidRPr="001E0AC3">
        <w:rPr>
          <w:rFonts w:ascii="Arial" w:eastAsia="宋体" w:hAnsi="Arial" w:cs="Arial"/>
          <w:color w:val="362E2B"/>
          <w:szCs w:val="21"/>
        </w:rPr>
        <w:t>是相同的，</w:t>
      </w:r>
      <w:r w:rsidRPr="001E0AC3">
        <w:rPr>
          <w:rFonts w:ascii="Arial" w:eastAsia="宋体" w:hAnsi="Arial" w:cs="Arial"/>
          <w:color w:val="362E2B"/>
          <w:szCs w:val="21"/>
        </w:rPr>
        <w:t xml:space="preserve"> select </w:t>
      </w:r>
      <w:r w:rsidRPr="001E0AC3">
        <w:rPr>
          <w:rFonts w:ascii="Arial" w:eastAsia="宋体" w:hAnsi="Arial" w:cs="Arial"/>
          <w:color w:val="362E2B"/>
          <w:szCs w:val="21"/>
        </w:rPr>
        <w:t>缺点的</w:t>
      </w:r>
      <w:r w:rsidRPr="001E0AC3">
        <w:rPr>
          <w:rFonts w:ascii="Arial" w:eastAsia="宋体" w:hAnsi="Arial" w:cs="Arial"/>
          <w:color w:val="362E2B"/>
          <w:szCs w:val="21"/>
        </w:rPr>
        <w:t xml:space="preserve"> 2 </w:t>
      </w:r>
      <w:r w:rsidRPr="001E0AC3">
        <w:rPr>
          <w:rFonts w:ascii="Arial" w:eastAsia="宋体" w:hAnsi="Arial" w:cs="Arial"/>
          <w:color w:val="362E2B"/>
          <w:szCs w:val="21"/>
        </w:rPr>
        <w:t>和</w:t>
      </w:r>
      <w:r w:rsidRPr="001E0AC3">
        <w:rPr>
          <w:rFonts w:ascii="Arial" w:eastAsia="宋体" w:hAnsi="Arial" w:cs="Arial"/>
          <w:color w:val="362E2B"/>
          <w:szCs w:val="21"/>
        </w:rPr>
        <w:t xml:space="preserve"> 3 </w:t>
      </w:r>
      <w:r w:rsidRPr="001E0AC3">
        <w:rPr>
          <w:rFonts w:ascii="Arial" w:eastAsia="宋体" w:hAnsi="Arial" w:cs="Arial"/>
          <w:color w:val="362E2B"/>
          <w:szCs w:val="21"/>
        </w:rPr>
        <w:t>它都没有改掉。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3. Epoll </w:t>
      </w:r>
      <w:r w:rsidRPr="001E0AC3">
        <w:rPr>
          <w:rFonts w:ascii="Arial" w:eastAsia="宋体" w:hAnsi="Arial" w:cs="Arial"/>
          <w:color w:val="362E2B"/>
          <w:szCs w:val="21"/>
        </w:rPr>
        <w:t>的提升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</w:t>
      </w:r>
      <w:r w:rsidRPr="001E0AC3">
        <w:rPr>
          <w:rFonts w:ascii="Arial" w:eastAsia="宋体" w:hAnsi="Arial" w:cs="Arial"/>
          <w:color w:val="362E2B"/>
          <w:szCs w:val="21"/>
        </w:rPr>
        <w:t>把其他模型逐个批判了一下，再来看看</w:t>
      </w:r>
      <w:r w:rsidRPr="001E0AC3">
        <w:rPr>
          <w:rFonts w:ascii="Arial" w:eastAsia="宋体" w:hAnsi="Arial" w:cs="Arial"/>
          <w:color w:val="362E2B"/>
          <w:szCs w:val="21"/>
        </w:rPr>
        <w:t xml:space="preserve"> Epoll </w:t>
      </w:r>
      <w:r w:rsidRPr="001E0AC3">
        <w:rPr>
          <w:rFonts w:ascii="Arial" w:eastAsia="宋体" w:hAnsi="Arial" w:cs="Arial"/>
          <w:color w:val="362E2B"/>
          <w:szCs w:val="21"/>
        </w:rPr>
        <w:t>的改进之处吧，其实把</w:t>
      </w:r>
      <w:r w:rsidRPr="001E0AC3">
        <w:rPr>
          <w:rFonts w:ascii="Arial" w:eastAsia="宋体" w:hAnsi="Arial" w:cs="Arial"/>
          <w:color w:val="362E2B"/>
          <w:szCs w:val="21"/>
        </w:rPr>
        <w:t xml:space="preserve"> select </w:t>
      </w:r>
      <w:r w:rsidRPr="001E0AC3">
        <w:rPr>
          <w:rFonts w:ascii="Arial" w:eastAsia="宋体" w:hAnsi="Arial" w:cs="Arial"/>
          <w:color w:val="362E2B"/>
          <w:szCs w:val="21"/>
        </w:rPr>
        <w:t>的缺点反过来那就是</w:t>
      </w:r>
      <w:r w:rsidRPr="001E0AC3">
        <w:rPr>
          <w:rFonts w:ascii="Arial" w:eastAsia="宋体" w:hAnsi="Arial" w:cs="Arial"/>
          <w:color w:val="362E2B"/>
          <w:szCs w:val="21"/>
        </w:rPr>
        <w:t xml:space="preserve"> Epoll </w:t>
      </w:r>
      <w:r w:rsidRPr="001E0AC3">
        <w:rPr>
          <w:rFonts w:ascii="Arial" w:eastAsia="宋体" w:hAnsi="Arial" w:cs="Arial"/>
          <w:color w:val="362E2B"/>
          <w:szCs w:val="21"/>
        </w:rPr>
        <w:t>的优点了。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3.1. Epoll </w:t>
      </w:r>
      <w:r w:rsidRPr="001E0AC3">
        <w:rPr>
          <w:rFonts w:ascii="Arial" w:eastAsia="宋体" w:hAnsi="Arial" w:cs="Arial"/>
          <w:color w:val="362E2B"/>
          <w:szCs w:val="21"/>
        </w:rPr>
        <w:t>没有最大并发连接的限制，上限是最大可以打开文件的数目，这个数字一般远大于</w:t>
      </w:r>
      <w:r w:rsidRPr="001E0AC3">
        <w:rPr>
          <w:rFonts w:ascii="Arial" w:eastAsia="宋体" w:hAnsi="Arial" w:cs="Arial"/>
          <w:color w:val="362E2B"/>
          <w:szCs w:val="21"/>
        </w:rPr>
        <w:t xml:space="preserve"> 2048, </w:t>
      </w:r>
      <w:r w:rsidRPr="001E0AC3">
        <w:rPr>
          <w:rFonts w:ascii="Arial" w:eastAsia="宋体" w:hAnsi="Arial" w:cs="Arial"/>
          <w:color w:val="362E2B"/>
          <w:szCs w:val="21"/>
        </w:rPr>
        <w:t>一般来说这个数目和系统内存关系很大</w:t>
      </w:r>
      <w:r w:rsidRPr="001E0AC3">
        <w:rPr>
          <w:rFonts w:ascii="Arial" w:eastAsia="宋体" w:hAnsi="Arial" w:cs="Arial"/>
          <w:color w:val="362E2B"/>
          <w:szCs w:val="21"/>
        </w:rPr>
        <w:t xml:space="preserve"> </w:t>
      </w:r>
      <w:r w:rsidRPr="001E0AC3">
        <w:rPr>
          <w:rFonts w:ascii="Arial" w:eastAsia="宋体" w:hAnsi="Arial" w:cs="Arial"/>
          <w:color w:val="362E2B"/>
          <w:szCs w:val="21"/>
        </w:rPr>
        <w:t>，具体数目可以</w:t>
      </w:r>
      <w:r w:rsidRPr="001E0AC3">
        <w:rPr>
          <w:rFonts w:ascii="Arial" w:eastAsia="宋体" w:hAnsi="Arial" w:cs="Arial"/>
          <w:color w:val="362E2B"/>
          <w:szCs w:val="21"/>
        </w:rPr>
        <w:t xml:space="preserve"> cat /proc/sys/fs/file-max </w:t>
      </w:r>
      <w:r w:rsidRPr="001E0AC3">
        <w:rPr>
          <w:rFonts w:ascii="Arial" w:eastAsia="宋体" w:hAnsi="Arial" w:cs="Arial"/>
          <w:color w:val="362E2B"/>
          <w:szCs w:val="21"/>
        </w:rPr>
        <w:t>察看。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3.2. </w:t>
      </w:r>
      <w:r w:rsidRPr="001E0AC3">
        <w:rPr>
          <w:rFonts w:ascii="Arial" w:eastAsia="宋体" w:hAnsi="Arial" w:cs="Arial"/>
          <w:color w:val="362E2B"/>
          <w:szCs w:val="21"/>
        </w:rPr>
        <w:t>效率提升，</w:t>
      </w:r>
      <w:r w:rsidRPr="001E0AC3">
        <w:rPr>
          <w:rFonts w:ascii="Arial" w:eastAsia="宋体" w:hAnsi="Arial" w:cs="Arial"/>
          <w:color w:val="362E2B"/>
          <w:szCs w:val="21"/>
        </w:rPr>
        <w:t xml:space="preserve"> Epoll </w:t>
      </w:r>
      <w:r w:rsidRPr="001E0AC3">
        <w:rPr>
          <w:rFonts w:ascii="Arial" w:eastAsia="宋体" w:hAnsi="Arial" w:cs="Arial"/>
          <w:color w:val="362E2B"/>
          <w:szCs w:val="21"/>
        </w:rPr>
        <w:t>最大的优点就在于它只管你</w:t>
      </w:r>
      <w:r w:rsidRPr="001E0AC3">
        <w:rPr>
          <w:rFonts w:ascii="Arial" w:eastAsia="宋体" w:hAnsi="Arial" w:cs="Arial"/>
          <w:color w:val="362E2B"/>
          <w:szCs w:val="21"/>
        </w:rPr>
        <w:t>“</w:t>
      </w:r>
      <w:r w:rsidRPr="001E0AC3">
        <w:rPr>
          <w:rFonts w:ascii="Arial" w:eastAsia="宋体" w:hAnsi="Arial" w:cs="Arial"/>
          <w:color w:val="362E2B"/>
          <w:szCs w:val="21"/>
        </w:rPr>
        <w:t>活跃</w:t>
      </w:r>
      <w:r w:rsidRPr="001E0AC3">
        <w:rPr>
          <w:rFonts w:ascii="Arial" w:eastAsia="宋体" w:hAnsi="Arial" w:cs="Arial"/>
          <w:color w:val="362E2B"/>
          <w:szCs w:val="21"/>
        </w:rPr>
        <w:t>”</w:t>
      </w:r>
      <w:r w:rsidRPr="001E0AC3">
        <w:rPr>
          <w:rFonts w:ascii="Arial" w:eastAsia="宋体" w:hAnsi="Arial" w:cs="Arial"/>
          <w:color w:val="362E2B"/>
          <w:szCs w:val="21"/>
        </w:rPr>
        <w:t>的连接</w:t>
      </w:r>
      <w:r w:rsidRPr="001E0AC3">
        <w:rPr>
          <w:rFonts w:ascii="Arial" w:eastAsia="宋体" w:hAnsi="Arial" w:cs="Arial"/>
          <w:color w:val="362E2B"/>
          <w:szCs w:val="21"/>
        </w:rPr>
        <w:t xml:space="preserve"> </w:t>
      </w:r>
      <w:r w:rsidRPr="001E0AC3">
        <w:rPr>
          <w:rFonts w:ascii="Arial" w:eastAsia="宋体" w:hAnsi="Arial" w:cs="Arial"/>
          <w:color w:val="362E2B"/>
          <w:szCs w:val="21"/>
        </w:rPr>
        <w:t>，而跟连接总数无关，因此在实际的网络环境中，</w:t>
      </w:r>
      <w:r w:rsidRPr="001E0AC3">
        <w:rPr>
          <w:rFonts w:ascii="Arial" w:eastAsia="宋体" w:hAnsi="Arial" w:cs="Arial"/>
          <w:color w:val="362E2B"/>
          <w:szCs w:val="21"/>
        </w:rPr>
        <w:t xml:space="preserve"> Epoll </w:t>
      </w:r>
      <w:r w:rsidRPr="001E0AC3">
        <w:rPr>
          <w:rFonts w:ascii="Arial" w:eastAsia="宋体" w:hAnsi="Arial" w:cs="Arial"/>
          <w:color w:val="362E2B"/>
          <w:szCs w:val="21"/>
        </w:rPr>
        <w:t>的效率就会远远高于</w:t>
      </w:r>
      <w:r w:rsidRPr="001E0AC3">
        <w:rPr>
          <w:rFonts w:ascii="Arial" w:eastAsia="宋体" w:hAnsi="Arial" w:cs="Arial"/>
          <w:color w:val="362E2B"/>
          <w:szCs w:val="21"/>
        </w:rPr>
        <w:t xml:space="preserve"> select </w:t>
      </w:r>
      <w:r w:rsidRPr="001E0AC3">
        <w:rPr>
          <w:rFonts w:ascii="Arial" w:eastAsia="宋体" w:hAnsi="Arial" w:cs="Arial"/>
          <w:color w:val="362E2B"/>
          <w:szCs w:val="21"/>
        </w:rPr>
        <w:t>和</w:t>
      </w:r>
      <w:r w:rsidRPr="001E0AC3">
        <w:rPr>
          <w:rFonts w:ascii="Arial" w:eastAsia="宋体" w:hAnsi="Arial" w:cs="Arial"/>
          <w:color w:val="362E2B"/>
          <w:szCs w:val="21"/>
        </w:rPr>
        <w:t xml:space="preserve"> poll </w:t>
      </w:r>
      <w:r w:rsidRPr="001E0AC3">
        <w:rPr>
          <w:rFonts w:ascii="Arial" w:eastAsia="宋体" w:hAnsi="Arial" w:cs="Arial"/>
          <w:color w:val="362E2B"/>
          <w:szCs w:val="21"/>
        </w:rPr>
        <w:t>。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3.3. </w:t>
      </w:r>
      <w:r w:rsidRPr="001E0AC3">
        <w:rPr>
          <w:rFonts w:ascii="Arial" w:eastAsia="宋体" w:hAnsi="Arial" w:cs="Arial"/>
          <w:color w:val="362E2B"/>
          <w:szCs w:val="21"/>
        </w:rPr>
        <w:t>内存拷贝，</w:t>
      </w:r>
      <w:r w:rsidRPr="001E0AC3">
        <w:rPr>
          <w:rFonts w:ascii="Arial" w:eastAsia="宋体" w:hAnsi="Arial" w:cs="Arial"/>
          <w:color w:val="362E2B"/>
          <w:szCs w:val="21"/>
        </w:rPr>
        <w:t xml:space="preserve"> Epoll </w:t>
      </w:r>
      <w:r w:rsidRPr="001E0AC3">
        <w:rPr>
          <w:rFonts w:ascii="Arial" w:eastAsia="宋体" w:hAnsi="Arial" w:cs="Arial"/>
          <w:color w:val="362E2B"/>
          <w:szCs w:val="21"/>
        </w:rPr>
        <w:t>在这点上使用了</w:t>
      </w:r>
      <w:r w:rsidRPr="001E0AC3">
        <w:rPr>
          <w:rFonts w:ascii="Arial" w:eastAsia="宋体" w:hAnsi="Arial" w:cs="Arial"/>
          <w:color w:val="362E2B"/>
          <w:szCs w:val="21"/>
        </w:rPr>
        <w:t>“</w:t>
      </w:r>
      <w:r w:rsidRPr="001E0AC3">
        <w:rPr>
          <w:rFonts w:ascii="Arial" w:eastAsia="宋体" w:hAnsi="Arial" w:cs="Arial"/>
          <w:color w:val="362E2B"/>
          <w:szCs w:val="21"/>
        </w:rPr>
        <w:t>共享内存</w:t>
      </w:r>
      <w:r w:rsidRPr="001E0AC3">
        <w:rPr>
          <w:rFonts w:ascii="Arial" w:eastAsia="宋体" w:hAnsi="Arial" w:cs="Arial"/>
          <w:color w:val="362E2B"/>
          <w:szCs w:val="21"/>
        </w:rPr>
        <w:t xml:space="preserve"> ”</w:t>
      </w:r>
      <w:r w:rsidRPr="001E0AC3">
        <w:rPr>
          <w:rFonts w:ascii="Arial" w:eastAsia="宋体" w:hAnsi="Arial" w:cs="Arial"/>
          <w:color w:val="362E2B"/>
          <w:szCs w:val="21"/>
        </w:rPr>
        <w:t>，这个内存拷贝也省略了。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 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4. Epoll </w:t>
      </w:r>
      <w:r w:rsidRPr="001E0AC3">
        <w:rPr>
          <w:rFonts w:ascii="Arial" w:eastAsia="宋体" w:hAnsi="Arial" w:cs="Arial"/>
          <w:color w:val="362E2B"/>
          <w:szCs w:val="21"/>
        </w:rPr>
        <w:t>为什么高效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Epoll </w:t>
      </w:r>
      <w:r w:rsidRPr="001E0AC3">
        <w:rPr>
          <w:rFonts w:ascii="Arial" w:eastAsia="宋体" w:hAnsi="Arial" w:cs="Arial"/>
          <w:color w:val="362E2B"/>
          <w:szCs w:val="21"/>
        </w:rPr>
        <w:t>的高效和其数据结构的设计是密不可分的，这个下面就会提到。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</w:t>
      </w:r>
      <w:r w:rsidRPr="001E0AC3">
        <w:rPr>
          <w:rFonts w:ascii="Arial" w:eastAsia="宋体" w:hAnsi="Arial" w:cs="Arial"/>
          <w:color w:val="362E2B"/>
          <w:szCs w:val="21"/>
        </w:rPr>
        <w:t>首先回忆一下</w:t>
      </w:r>
      <w:r w:rsidRPr="001E0AC3">
        <w:rPr>
          <w:rFonts w:ascii="Arial" w:eastAsia="宋体" w:hAnsi="Arial" w:cs="Arial"/>
          <w:color w:val="362E2B"/>
          <w:szCs w:val="21"/>
        </w:rPr>
        <w:t xml:space="preserve"> select </w:t>
      </w:r>
      <w:r w:rsidRPr="001E0AC3">
        <w:rPr>
          <w:rFonts w:ascii="Arial" w:eastAsia="宋体" w:hAnsi="Arial" w:cs="Arial"/>
          <w:color w:val="362E2B"/>
          <w:szCs w:val="21"/>
        </w:rPr>
        <w:t>模型，当有</w:t>
      </w:r>
      <w:r w:rsidRPr="001E0AC3">
        <w:rPr>
          <w:rFonts w:ascii="Arial" w:eastAsia="宋体" w:hAnsi="Arial" w:cs="Arial"/>
          <w:color w:val="362E2B"/>
          <w:szCs w:val="21"/>
        </w:rPr>
        <w:t xml:space="preserve"> I/O </w:t>
      </w:r>
      <w:r w:rsidRPr="001E0AC3">
        <w:rPr>
          <w:rFonts w:ascii="Arial" w:eastAsia="宋体" w:hAnsi="Arial" w:cs="Arial"/>
          <w:color w:val="362E2B"/>
          <w:szCs w:val="21"/>
        </w:rPr>
        <w:t>事件到来时，</w:t>
      </w:r>
      <w:r w:rsidRPr="001E0AC3">
        <w:rPr>
          <w:rFonts w:ascii="Arial" w:eastAsia="宋体" w:hAnsi="Arial" w:cs="Arial"/>
          <w:color w:val="362E2B"/>
          <w:szCs w:val="21"/>
        </w:rPr>
        <w:t xml:space="preserve"> select </w:t>
      </w:r>
      <w:r w:rsidRPr="001E0AC3">
        <w:rPr>
          <w:rFonts w:ascii="Arial" w:eastAsia="宋体" w:hAnsi="Arial" w:cs="Arial"/>
          <w:color w:val="362E2B"/>
          <w:szCs w:val="21"/>
        </w:rPr>
        <w:t>通知应用程序有事件到了快去处理，而应用程序必须轮询所有的</w:t>
      </w:r>
      <w:r w:rsidRPr="001E0AC3">
        <w:rPr>
          <w:rFonts w:ascii="Arial" w:eastAsia="宋体" w:hAnsi="Arial" w:cs="Arial"/>
          <w:color w:val="362E2B"/>
          <w:szCs w:val="21"/>
        </w:rPr>
        <w:t xml:space="preserve"> FD </w:t>
      </w:r>
      <w:r w:rsidRPr="001E0AC3">
        <w:rPr>
          <w:rFonts w:ascii="Arial" w:eastAsia="宋体" w:hAnsi="Arial" w:cs="Arial"/>
          <w:color w:val="362E2B"/>
          <w:szCs w:val="21"/>
        </w:rPr>
        <w:t>集合，测试每个</w:t>
      </w:r>
      <w:r w:rsidRPr="001E0AC3">
        <w:rPr>
          <w:rFonts w:ascii="Arial" w:eastAsia="宋体" w:hAnsi="Arial" w:cs="Arial"/>
          <w:color w:val="362E2B"/>
          <w:szCs w:val="21"/>
        </w:rPr>
        <w:t xml:space="preserve"> FD </w:t>
      </w:r>
      <w:r w:rsidRPr="001E0AC3">
        <w:rPr>
          <w:rFonts w:ascii="Arial" w:eastAsia="宋体" w:hAnsi="Arial" w:cs="Arial"/>
          <w:color w:val="362E2B"/>
          <w:szCs w:val="21"/>
        </w:rPr>
        <w:t>是否有事件发生，并处理事件；代码像下面这样：</w:t>
      </w:r>
      <w:r w:rsidRPr="001E0AC3">
        <w:rPr>
          <w:rFonts w:ascii="Arial" w:eastAsia="宋体" w:hAnsi="Arial" w:cs="Arial"/>
          <w:color w:val="362E2B"/>
          <w:szCs w:val="21"/>
        </w:rPr>
        <w:br/>
      </w:r>
      <w:r w:rsidRPr="001E0AC3">
        <w:rPr>
          <w:rFonts w:ascii="Arial" w:eastAsia="宋体" w:hAnsi="Arial" w:cs="Arial"/>
          <w:color w:val="362E2B"/>
          <w:szCs w:val="21"/>
        </w:rPr>
        <w:br/>
      </w:r>
      <w:r w:rsidRPr="001E0AC3">
        <w:rPr>
          <w:rFonts w:ascii="Arial" w:eastAsia="宋体" w:hAnsi="Arial" w:cs="Arial"/>
          <w:color w:val="362E2B"/>
          <w:szCs w:val="21"/>
        </w:rPr>
        <w:br/>
        <w:t>        int res = select(maxfd+1, &amp;readfds, NULL, NULL, 120);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if (res &gt; 0)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{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    for (int i = 0; i &lt; MAX_CONNECTION; i++)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    {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        if (FD_ISSET(allConnection[i], &amp;readfds))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        {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            handleEvent(allConnection[i]);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        }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    }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}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// if(res == 0) handle timeout, res &lt; 0 handle error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 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Epoll </w:t>
      </w:r>
      <w:r w:rsidRPr="001E0AC3">
        <w:rPr>
          <w:rFonts w:ascii="Arial" w:eastAsia="宋体" w:hAnsi="Arial" w:cs="Arial"/>
          <w:color w:val="362E2B"/>
          <w:szCs w:val="21"/>
        </w:rPr>
        <w:t>不仅会告诉应用程序有</w:t>
      </w:r>
      <w:r w:rsidRPr="001E0AC3">
        <w:rPr>
          <w:rFonts w:ascii="Arial" w:eastAsia="宋体" w:hAnsi="Arial" w:cs="Arial"/>
          <w:color w:val="362E2B"/>
          <w:szCs w:val="21"/>
        </w:rPr>
        <w:t xml:space="preserve">I/0 </w:t>
      </w:r>
      <w:r w:rsidRPr="001E0AC3">
        <w:rPr>
          <w:rFonts w:ascii="Arial" w:eastAsia="宋体" w:hAnsi="Arial" w:cs="Arial"/>
          <w:color w:val="362E2B"/>
          <w:szCs w:val="21"/>
        </w:rPr>
        <w:t>事件到来，还会告诉应用程序相关的信息，这些信息是应用程序填充的，因此根据这些信息应用程序就能直接定位到事件，而不必遍历整个</w:t>
      </w:r>
      <w:r w:rsidRPr="001E0AC3">
        <w:rPr>
          <w:rFonts w:ascii="Arial" w:eastAsia="宋体" w:hAnsi="Arial" w:cs="Arial"/>
          <w:color w:val="362E2B"/>
          <w:szCs w:val="21"/>
        </w:rPr>
        <w:t xml:space="preserve">FD </w:t>
      </w:r>
      <w:r w:rsidRPr="001E0AC3">
        <w:rPr>
          <w:rFonts w:ascii="Arial" w:eastAsia="宋体" w:hAnsi="Arial" w:cs="Arial"/>
          <w:color w:val="362E2B"/>
          <w:szCs w:val="21"/>
        </w:rPr>
        <w:t>集合。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int res = epoll_wait(epfd, events, 20, 120);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for (int i = 0; i &lt; res;i++)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{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    handleEvent(events[n]);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}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5. Epoll </w:t>
      </w:r>
      <w:r w:rsidRPr="001E0AC3">
        <w:rPr>
          <w:rFonts w:ascii="Arial" w:eastAsia="宋体" w:hAnsi="Arial" w:cs="Arial"/>
          <w:color w:val="362E2B"/>
          <w:szCs w:val="21"/>
        </w:rPr>
        <w:t>关键数据结构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</w:t>
      </w:r>
      <w:r w:rsidRPr="001E0AC3">
        <w:rPr>
          <w:rFonts w:ascii="Arial" w:eastAsia="宋体" w:hAnsi="Arial" w:cs="Arial"/>
          <w:color w:val="362E2B"/>
          <w:szCs w:val="21"/>
        </w:rPr>
        <w:t>前面提到</w:t>
      </w:r>
      <w:r w:rsidRPr="001E0AC3">
        <w:rPr>
          <w:rFonts w:ascii="Arial" w:eastAsia="宋体" w:hAnsi="Arial" w:cs="Arial"/>
          <w:color w:val="362E2B"/>
          <w:szCs w:val="21"/>
        </w:rPr>
        <w:t xml:space="preserve"> Epoll </w:t>
      </w:r>
      <w:r w:rsidRPr="001E0AC3">
        <w:rPr>
          <w:rFonts w:ascii="Arial" w:eastAsia="宋体" w:hAnsi="Arial" w:cs="Arial"/>
          <w:color w:val="362E2B"/>
          <w:szCs w:val="21"/>
        </w:rPr>
        <w:t>速度快和其数据结构密不可分，其关键数据结构就是：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struct epoll_event {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    __uint32_t events;      // Epoll events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    epoll_data_t data;      // User data variable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};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typedef union epoll_data {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    void *ptr;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    int fd;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    __uint32_t u32;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    __uint64_t u64;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} epoll_data_t;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 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</w:t>
      </w:r>
      <w:r w:rsidRPr="001E0AC3">
        <w:rPr>
          <w:rFonts w:ascii="Arial" w:eastAsia="宋体" w:hAnsi="Arial" w:cs="Arial"/>
          <w:color w:val="362E2B"/>
          <w:szCs w:val="21"/>
        </w:rPr>
        <w:t>可见</w:t>
      </w:r>
      <w:r w:rsidRPr="001E0AC3">
        <w:rPr>
          <w:rFonts w:ascii="Arial" w:eastAsia="宋体" w:hAnsi="Arial" w:cs="Arial"/>
          <w:color w:val="362E2B"/>
          <w:szCs w:val="21"/>
        </w:rPr>
        <w:t xml:space="preserve"> epoll_data </w:t>
      </w:r>
      <w:r w:rsidRPr="001E0AC3">
        <w:rPr>
          <w:rFonts w:ascii="Arial" w:eastAsia="宋体" w:hAnsi="Arial" w:cs="Arial"/>
          <w:color w:val="362E2B"/>
          <w:szCs w:val="21"/>
        </w:rPr>
        <w:t>是一个</w:t>
      </w:r>
      <w:r w:rsidRPr="001E0AC3">
        <w:rPr>
          <w:rFonts w:ascii="Arial" w:eastAsia="宋体" w:hAnsi="Arial" w:cs="Arial"/>
          <w:color w:val="362E2B"/>
          <w:szCs w:val="21"/>
        </w:rPr>
        <w:t xml:space="preserve"> union </w:t>
      </w:r>
      <w:r w:rsidRPr="001E0AC3">
        <w:rPr>
          <w:rFonts w:ascii="Arial" w:eastAsia="宋体" w:hAnsi="Arial" w:cs="Arial"/>
          <w:color w:val="362E2B"/>
          <w:szCs w:val="21"/>
        </w:rPr>
        <w:t>结构体</w:t>
      </w:r>
      <w:r w:rsidRPr="001E0AC3">
        <w:rPr>
          <w:rFonts w:ascii="Arial" w:eastAsia="宋体" w:hAnsi="Arial" w:cs="Arial"/>
          <w:color w:val="362E2B"/>
          <w:szCs w:val="21"/>
        </w:rPr>
        <w:t xml:space="preserve"> , </w:t>
      </w:r>
      <w:r w:rsidRPr="001E0AC3">
        <w:rPr>
          <w:rFonts w:ascii="Arial" w:eastAsia="宋体" w:hAnsi="Arial" w:cs="Arial"/>
          <w:color w:val="362E2B"/>
          <w:szCs w:val="21"/>
        </w:rPr>
        <w:t>借助于它应用程序可以保存很多类型的信息</w:t>
      </w:r>
      <w:r w:rsidRPr="001E0AC3">
        <w:rPr>
          <w:rFonts w:ascii="Arial" w:eastAsia="宋体" w:hAnsi="Arial" w:cs="Arial"/>
          <w:color w:val="362E2B"/>
          <w:szCs w:val="21"/>
        </w:rPr>
        <w:t xml:space="preserve"> :fd </w:t>
      </w:r>
      <w:r w:rsidRPr="001E0AC3">
        <w:rPr>
          <w:rFonts w:ascii="Arial" w:eastAsia="宋体" w:hAnsi="Arial" w:cs="Arial"/>
          <w:color w:val="362E2B"/>
          <w:szCs w:val="21"/>
        </w:rPr>
        <w:t>、指针等等。有了它，应用程序就可以直接定位目标了。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6. </w:t>
      </w:r>
      <w:r w:rsidRPr="001E0AC3">
        <w:rPr>
          <w:rFonts w:ascii="Arial" w:eastAsia="宋体" w:hAnsi="Arial" w:cs="Arial"/>
          <w:color w:val="362E2B"/>
          <w:szCs w:val="21"/>
        </w:rPr>
        <w:t>使用</w:t>
      </w:r>
      <w:r w:rsidRPr="001E0AC3">
        <w:rPr>
          <w:rFonts w:ascii="Arial" w:eastAsia="宋体" w:hAnsi="Arial" w:cs="Arial"/>
          <w:color w:val="362E2B"/>
          <w:szCs w:val="21"/>
        </w:rPr>
        <w:t xml:space="preserve"> Epoll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</w:t>
      </w:r>
      <w:r w:rsidRPr="001E0AC3">
        <w:rPr>
          <w:rFonts w:ascii="Arial" w:eastAsia="宋体" w:hAnsi="Arial" w:cs="Arial"/>
          <w:color w:val="362E2B"/>
          <w:szCs w:val="21"/>
        </w:rPr>
        <w:t>既然</w:t>
      </w:r>
      <w:r w:rsidRPr="001E0AC3">
        <w:rPr>
          <w:rFonts w:ascii="Arial" w:eastAsia="宋体" w:hAnsi="Arial" w:cs="Arial"/>
          <w:color w:val="362E2B"/>
          <w:szCs w:val="21"/>
        </w:rPr>
        <w:t xml:space="preserve"> Epoll </w:t>
      </w:r>
      <w:r w:rsidRPr="001E0AC3">
        <w:rPr>
          <w:rFonts w:ascii="Arial" w:eastAsia="宋体" w:hAnsi="Arial" w:cs="Arial"/>
          <w:color w:val="362E2B"/>
          <w:szCs w:val="21"/>
        </w:rPr>
        <w:t>相比</w:t>
      </w:r>
      <w:r w:rsidRPr="001E0AC3">
        <w:rPr>
          <w:rFonts w:ascii="Arial" w:eastAsia="宋体" w:hAnsi="Arial" w:cs="Arial"/>
          <w:color w:val="362E2B"/>
          <w:szCs w:val="21"/>
        </w:rPr>
        <w:t xml:space="preserve"> select </w:t>
      </w:r>
      <w:r w:rsidRPr="001E0AC3">
        <w:rPr>
          <w:rFonts w:ascii="Arial" w:eastAsia="宋体" w:hAnsi="Arial" w:cs="Arial"/>
          <w:color w:val="362E2B"/>
          <w:szCs w:val="21"/>
        </w:rPr>
        <w:t>这么好，那么用起来如何呢？会不会很</w:t>
      </w:r>
      <w:proofErr w:type="gramStart"/>
      <w:r w:rsidRPr="001E0AC3">
        <w:rPr>
          <w:rFonts w:ascii="Arial" w:eastAsia="宋体" w:hAnsi="Arial" w:cs="Arial"/>
          <w:color w:val="362E2B"/>
          <w:szCs w:val="21"/>
        </w:rPr>
        <w:t>繁琐啊</w:t>
      </w:r>
      <w:proofErr w:type="gramEnd"/>
      <w:r w:rsidRPr="001E0AC3">
        <w:rPr>
          <w:rFonts w:ascii="Arial" w:eastAsia="宋体" w:hAnsi="Arial" w:cs="Arial"/>
          <w:color w:val="362E2B"/>
          <w:szCs w:val="21"/>
        </w:rPr>
        <w:t xml:space="preserve"> … </w:t>
      </w:r>
      <w:r w:rsidRPr="001E0AC3">
        <w:rPr>
          <w:rFonts w:ascii="Arial" w:eastAsia="宋体" w:hAnsi="Arial" w:cs="Arial"/>
          <w:color w:val="362E2B"/>
          <w:szCs w:val="21"/>
        </w:rPr>
        <w:t>先看看下面的三个函数吧，就知道</w:t>
      </w:r>
      <w:r w:rsidRPr="001E0AC3">
        <w:rPr>
          <w:rFonts w:ascii="Arial" w:eastAsia="宋体" w:hAnsi="Arial" w:cs="Arial"/>
          <w:color w:val="362E2B"/>
          <w:szCs w:val="21"/>
        </w:rPr>
        <w:t xml:space="preserve"> Epoll </w:t>
      </w:r>
      <w:r w:rsidRPr="001E0AC3">
        <w:rPr>
          <w:rFonts w:ascii="Arial" w:eastAsia="宋体" w:hAnsi="Arial" w:cs="Arial"/>
          <w:color w:val="362E2B"/>
          <w:szCs w:val="21"/>
        </w:rPr>
        <w:t>的易用了。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 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int epoll_create(int size);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</w:t>
      </w:r>
      <w:r w:rsidRPr="001E0AC3">
        <w:rPr>
          <w:rFonts w:ascii="Arial" w:eastAsia="宋体" w:hAnsi="Arial" w:cs="Arial"/>
          <w:color w:val="362E2B"/>
          <w:szCs w:val="21"/>
        </w:rPr>
        <w:t>生成一个</w:t>
      </w:r>
      <w:r w:rsidRPr="001E0AC3">
        <w:rPr>
          <w:rFonts w:ascii="Arial" w:eastAsia="宋体" w:hAnsi="Arial" w:cs="Arial"/>
          <w:color w:val="362E2B"/>
          <w:szCs w:val="21"/>
        </w:rPr>
        <w:t xml:space="preserve"> Epoll </w:t>
      </w:r>
      <w:r w:rsidRPr="001E0AC3">
        <w:rPr>
          <w:rFonts w:ascii="Arial" w:eastAsia="宋体" w:hAnsi="Arial" w:cs="Arial"/>
          <w:color w:val="362E2B"/>
          <w:szCs w:val="21"/>
        </w:rPr>
        <w:t>专用的文件描述符，其实是申请一个内核空间，用来存放你</w:t>
      </w:r>
      <w:proofErr w:type="gramStart"/>
      <w:r w:rsidRPr="001E0AC3">
        <w:rPr>
          <w:rFonts w:ascii="Arial" w:eastAsia="宋体" w:hAnsi="Arial" w:cs="Arial"/>
          <w:color w:val="362E2B"/>
          <w:szCs w:val="21"/>
        </w:rPr>
        <w:t>想关注</w:t>
      </w:r>
      <w:proofErr w:type="gramEnd"/>
      <w:r w:rsidRPr="001E0AC3">
        <w:rPr>
          <w:rFonts w:ascii="Arial" w:eastAsia="宋体" w:hAnsi="Arial" w:cs="Arial"/>
          <w:color w:val="362E2B"/>
          <w:szCs w:val="21"/>
        </w:rPr>
        <w:t>的</w:t>
      </w:r>
      <w:r w:rsidRPr="001E0AC3">
        <w:rPr>
          <w:rFonts w:ascii="Arial" w:eastAsia="宋体" w:hAnsi="Arial" w:cs="Arial"/>
          <w:color w:val="362E2B"/>
          <w:szCs w:val="21"/>
        </w:rPr>
        <w:t xml:space="preserve"> socket fd </w:t>
      </w:r>
      <w:r w:rsidRPr="001E0AC3">
        <w:rPr>
          <w:rFonts w:ascii="Arial" w:eastAsia="宋体" w:hAnsi="Arial" w:cs="Arial"/>
          <w:color w:val="362E2B"/>
          <w:szCs w:val="21"/>
        </w:rPr>
        <w:t>上是否发生以及发生了什么事件。</w:t>
      </w:r>
      <w:r w:rsidRPr="001E0AC3">
        <w:rPr>
          <w:rFonts w:ascii="Arial" w:eastAsia="宋体" w:hAnsi="Arial" w:cs="Arial"/>
          <w:color w:val="362E2B"/>
          <w:szCs w:val="21"/>
        </w:rPr>
        <w:t xml:space="preserve"> size </w:t>
      </w:r>
      <w:r w:rsidRPr="001E0AC3">
        <w:rPr>
          <w:rFonts w:ascii="Arial" w:eastAsia="宋体" w:hAnsi="Arial" w:cs="Arial"/>
          <w:color w:val="362E2B"/>
          <w:szCs w:val="21"/>
        </w:rPr>
        <w:t>就是你在这个</w:t>
      </w:r>
      <w:r w:rsidRPr="001E0AC3">
        <w:rPr>
          <w:rFonts w:ascii="Arial" w:eastAsia="宋体" w:hAnsi="Arial" w:cs="Arial"/>
          <w:color w:val="362E2B"/>
          <w:szCs w:val="21"/>
        </w:rPr>
        <w:t xml:space="preserve"> Epoll fd </w:t>
      </w:r>
      <w:r w:rsidRPr="001E0AC3">
        <w:rPr>
          <w:rFonts w:ascii="Arial" w:eastAsia="宋体" w:hAnsi="Arial" w:cs="Arial"/>
          <w:color w:val="362E2B"/>
          <w:szCs w:val="21"/>
        </w:rPr>
        <w:t>上能关注的最大</w:t>
      </w:r>
      <w:r w:rsidRPr="001E0AC3">
        <w:rPr>
          <w:rFonts w:ascii="Arial" w:eastAsia="宋体" w:hAnsi="Arial" w:cs="Arial"/>
          <w:color w:val="362E2B"/>
          <w:szCs w:val="21"/>
        </w:rPr>
        <w:t xml:space="preserve"> socket fd </w:t>
      </w:r>
      <w:r w:rsidRPr="001E0AC3">
        <w:rPr>
          <w:rFonts w:ascii="Arial" w:eastAsia="宋体" w:hAnsi="Arial" w:cs="Arial"/>
          <w:color w:val="362E2B"/>
          <w:szCs w:val="21"/>
        </w:rPr>
        <w:t>数，大小自定，只要内存足够。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 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int epoll_ctl(int epfd, int op, int fd, struct epoll_event *event );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</w:t>
      </w:r>
      <w:r w:rsidRPr="001E0AC3">
        <w:rPr>
          <w:rFonts w:ascii="Arial" w:eastAsia="宋体" w:hAnsi="Arial" w:cs="Arial"/>
          <w:color w:val="362E2B"/>
          <w:szCs w:val="21"/>
        </w:rPr>
        <w:t>控制某个</w:t>
      </w:r>
      <w:r w:rsidRPr="001E0AC3">
        <w:rPr>
          <w:rFonts w:ascii="Arial" w:eastAsia="宋体" w:hAnsi="Arial" w:cs="Arial"/>
          <w:color w:val="362E2B"/>
          <w:szCs w:val="21"/>
        </w:rPr>
        <w:t xml:space="preserve"> Epoll </w:t>
      </w:r>
      <w:r w:rsidRPr="001E0AC3">
        <w:rPr>
          <w:rFonts w:ascii="Arial" w:eastAsia="宋体" w:hAnsi="Arial" w:cs="Arial"/>
          <w:color w:val="362E2B"/>
          <w:szCs w:val="21"/>
        </w:rPr>
        <w:t>文件描述符上的事件：注册、修改、删除。其中参数</w:t>
      </w:r>
      <w:r w:rsidRPr="001E0AC3">
        <w:rPr>
          <w:rFonts w:ascii="Arial" w:eastAsia="宋体" w:hAnsi="Arial" w:cs="Arial"/>
          <w:color w:val="362E2B"/>
          <w:szCs w:val="21"/>
        </w:rPr>
        <w:t xml:space="preserve"> epfd </w:t>
      </w:r>
      <w:r w:rsidRPr="001E0AC3">
        <w:rPr>
          <w:rFonts w:ascii="Arial" w:eastAsia="宋体" w:hAnsi="Arial" w:cs="Arial"/>
          <w:color w:val="362E2B"/>
          <w:szCs w:val="21"/>
        </w:rPr>
        <w:t>是</w:t>
      </w:r>
      <w:r w:rsidRPr="001E0AC3">
        <w:rPr>
          <w:rFonts w:ascii="Arial" w:eastAsia="宋体" w:hAnsi="Arial" w:cs="Arial"/>
          <w:color w:val="362E2B"/>
          <w:szCs w:val="21"/>
        </w:rPr>
        <w:t xml:space="preserve"> epoll_create() </w:t>
      </w:r>
      <w:r w:rsidRPr="001E0AC3">
        <w:rPr>
          <w:rFonts w:ascii="Arial" w:eastAsia="宋体" w:hAnsi="Arial" w:cs="Arial"/>
          <w:color w:val="362E2B"/>
          <w:szCs w:val="21"/>
        </w:rPr>
        <w:t>创建</w:t>
      </w:r>
      <w:r w:rsidRPr="001E0AC3">
        <w:rPr>
          <w:rFonts w:ascii="Arial" w:eastAsia="宋体" w:hAnsi="Arial" w:cs="Arial"/>
          <w:color w:val="362E2B"/>
          <w:szCs w:val="21"/>
        </w:rPr>
        <w:t xml:space="preserve"> Epoll </w:t>
      </w:r>
      <w:r w:rsidRPr="001E0AC3">
        <w:rPr>
          <w:rFonts w:ascii="Arial" w:eastAsia="宋体" w:hAnsi="Arial" w:cs="Arial"/>
          <w:color w:val="362E2B"/>
          <w:szCs w:val="21"/>
        </w:rPr>
        <w:t>专用的文件描述符。相对于</w:t>
      </w:r>
      <w:r w:rsidRPr="001E0AC3">
        <w:rPr>
          <w:rFonts w:ascii="Arial" w:eastAsia="宋体" w:hAnsi="Arial" w:cs="Arial"/>
          <w:color w:val="362E2B"/>
          <w:szCs w:val="21"/>
        </w:rPr>
        <w:t xml:space="preserve"> select </w:t>
      </w:r>
      <w:r w:rsidRPr="001E0AC3">
        <w:rPr>
          <w:rFonts w:ascii="Arial" w:eastAsia="宋体" w:hAnsi="Arial" w:cs="Arial"/>
          <w:color w:val="362E2B"/>
          <w:szCs w:val="21"/>
        </w:rPr>
        <w:t>模型中的</w:t>
      </w:r>
      <w:r w:rsidRPr="001E0AC3">
        <w:rPr>
          <w:rFonts w:ascii="Arial" w:eastAsia="宋体" w:hAnsi="Arial" w:cs="Arial"/>
          <w:color w:val="362E2B"/>
          <w:szCs w:val="21"/>
        </w:rPr>
        <w:t xml:space="preserve"> FD_SET </w:t>
      </w:r>
      <w:r w:rsidRPr="001E0AC3">
        <w:rPr>
          <w:rFonts w:ascii="Arial" w:eastAsia="宋体" w:hAnsi="Arial" w:cs="Arial"/>
          <w:color w:val="362E2B"/>
          <w:szCs w:val="21"/>
        </w:rPr>
        <w:t>和</w:t>
      </w:r>
      <w:r w:rsidRPr="001E0AC3">
        <w:rPr>
          <w:rFonts w:ascii="Arial" w:eastAsia="宋体" w:hAnsi="Arial" w:cs="Arial"/>
          <w:color w:val="362E2B"/>
          <w:szCs w:val="21"/>
        </w:rPr>
        <w:t xml:space="preserve"> FD_CLR </w:t>
      </w:r>
      <w:r w:rsidRPr="001E0AC3">
        <w:rPr>
          <w:rFonts w:ascii="Arial" w:eastAsia="宋体" w:hAnsi="Arial" w:cs="Arial"/>
          <w:color w:val="362E2B"/>
          <w:szCs w:val="21"/>
        </w:rPr>
        <w:t>宏。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op:EPOLL_CTL_ADD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         Register the target file descriptor fd on the epoll instance 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      EPOLL_CTL_MOD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          Change the event event associated with the target file descriptor fd.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      EPOLL_CTL_DEL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           Remove  (deregister)  the  target  file descriptor fd from the epoll instance</w:t>
      </w:r>
      <w:r w:rsidRPr="001E0AC3">
        <w:rPr>
          <w:rFonts w:ascii="Arial" w:eastAsia="宋体" w:hAnsi="Arial" w:cs="Arial"/>
          <w:color w:val="362E2B"/>
          <w:szCs w:val="21"/>
        </w:rPr>
        <w:br/>
      </w:r>
      <w:r w:rsidRPr="001E0AC3">
        <w:rPr>
          <w:rFonts w:ascii="Arial" w:eastAsia="宋体" w:hAnsi="Arial" w:cs="Arial"/>
          <w:color w:val="362E2B"/>
          <w:szCs w:val="21"/>
        </w:rPr>
        <w:br/>
      </w:r>
      <w:r w:rsidRPr="001E0AC3">
        <w:rPr>
          <w:rFonts w:ascii="Arial" w:eastAsia="宋体" w:hAnsi="Arial" w:cs="Arial"/>
          <w:color w:val="362E2B"/>
          <w:szCs w:val="21"/>
        </w:rPr>
        <w:br/>
        <w:t>        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 int epoll_wait(int epfd,struct epoll_event * events,int maxevents,int timeout);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</w:t>
      </w:r>
      <w:r w:rsidRPr="001E0AC3">
        <w:rPr>
          <w:rFonts w:ascii="Arial" w:eastAsia="宋体" w:hAnsi="Arial" w:cs="Arial"/>
          <w:color w:val="362E2B"/>
          <w:szCs w:val="21"/>
        </w:rPr>
        <w:t>等待</w:t>
      </w:r>
      <w:r w:rsidRPr="001E0AC3">
        <w:rPr>
          <w:rFonts w:ascii="Arial" w:eastAsia="宋体" w:hAnsi="Arial" w:cs="Arial"/>
          <w:color w:val="362E2B"/>
          <w:szCs w:val="21"/>
        </w:rPr>
        <w:t xml:space="preserve"> I/O </w:t>
      </w:r>
      <w:r w:rsidRPr="001E0AC3">
        <w:rPr>
          <w:rFonts w:ascii="Arial" w:eastAsia="宋体" w:hAnsi="Arial" w:cs="Arial"/>
          <w:color w:val="362E2B"/>
          <w:szCs w:val="21"/>
        </w:rPr>
        <w:t>事件的发生；参数说明：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epfd: </w:t>
      </w:r>
      <w:r w:rsidRPr="001E0AC3">
        <w:rPr>
          <w:rFonts w:ascii="Arial" w:eastAsia="宋体" w:hAnsi="Arial" w:cs="Arial"/>
          <w:color w:val="362E2B"/>
          <w:szCs w:val="21"/>
        </w:rPr>
        <w:t>由</w:t>
      </w:r>
      <w:r w:rsidRPr="001E0AC3">
        <w:rPr>
          <w:rFonts w:ascii="Arial" w:eastAsia="宋体" w:hAnsi="Arial" w:cs="Arial"/>
          <w:color w:val="362E2B"/>
          <w:szCs w:val="21"/>
        </w:rPr>
        <w:t xml:space="preserve"> epoll_create() </w:t>
      </w:r>
      <w:r w:rsidRPr="001E0AC3">
        <w:rPr>
          <w:rFonts w:ascii="Arial" w:eastAsia="宋体" w:hAnsi="Arial" w:cs="Arial"/>
          <w:color w:val="362E2B"/>
          <w:szCs w:val="21"/>
        </w:rPr>
        <w:t>生成的</w:t>
      </w:r>
      <w:r w:rsidRPr="001E0AC3">
        <w:rPr>
          <w:rFonts w:ascii="Arial" w:eastAsia="宋体" w:hAnsi="Arial" w:cs="Arial"/>
          <w:color w:val="362E2B"/>
          <w:szCs w:val="21"/>
        </w:rPr>
        <w:t xml:space="preserve"> Epoll </w:t>
      </w:r>
      <w:r w:rsidRPr="001E0AC3">
        <w:rPr>
          <w:rFonts w:ascii="Arial" w:eastAsia="宋体" w:hAnsi="Arial" w:cs="Arial"/>
          <w:color w:val="362E2B"/>
          <w:szCs w:val="21"/>
        </w:rPr>
        <w:t>专用的文件描述符；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epoll_event: </w:t>
      </w:r>
      <w:r w:rsidRPr="001E0AC3">
        <w:rPr>
          <w:rFonts w:ascii="Arial" w:eastAsia="宋体" w:hAnsi="Arial" w:cs="Arial"/>
          <w:color w:val="362E2B"/>
          <w:szCs w:val="21"/>
        </w:rPr>
        <w:t>用于回传代处理事件的数组；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maxevents: </w:t>
      </w:r>
      <w:r w:rsidRPr="001E0AC3">
        <w:rPr>
          <w:rFonts w:ascii="Arial" w:eastAsia="宋体" w:hAnsi="Arial" w:cs="Arial"/>
          <w:color w:val="362E2B"/>
          <w:szCs w:val="21"/>
        </w:rPr>
        <w:t>每次能处理的事件数；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timeout: </w:t>
      </w:r>
      <w:r w:rsidRPr="001E0AC3">
        <w:rPr>
          <w:rFonts w:ascii="Arial" w:eastAsia="宋体" w:hAnsi="Arial" w:cs="Arial"/>
          <w:color w:val="362E2B"/>
          <w:szCs w:val="21"/>
        </w:rPr>
        <w:t>等待</w:t>
      </w:r>
      <w:r w:rsidRPr="001E0AC3">
        <w:rPr>
          <w:rFonts w:ascii="Arial" w:eastAsia="宋体" w:hAnsi="Arial" w:cs="Arial"/>
          <w:color w:val="362E2B"/>
          <w:szCs w:val="21"/>
        </w:rPr>
        <w:t xml:space="preserve"> I/O </w:t>
      </w:r>
      <w:r w:rsidRPr="001E0AC3">
        <w:rPr>
          <w:rFonts w:ascii="Arial" w:eastAsia="宋体" w:hAnsi="Arial" w:cs="Arial"/>
          <w:color w:val="362E2B"/>
          <w:szCs w:val="21"/>
        </w:rPr>
        <w:t>事件发生的超时值</w:t>
      </w:r>
      <w:r w:rsidRPr="001E0AC3">
        <w:rPr>
          <w:rFonts w:ascii="Arial" w:eastAsia="宋体" w:hAnsi="Arial" w:cs="Arial"/>
          <w:color w:val="362E2B"/>
          <w:szCs w:val="21"/>
        </w:rPr>
        <w:t>,</w:t>
      </w:r>
      <w:r w:rsidRPr="001E0AC3">
        <w:rPr>
          <w:rFonts w:ascii="Arial" w:eastAsia="宋体" w:hAnsi="Arial" w:cs="Arial"/>
          <w:color w:val="362E2B"/>
          <w:szCs w:val="21"/>
        </w:rPr>
        <w:t>单位</w:t>
      </w:r>
      <w:r w:rsidRPr="001E0AC3">
        <w:rPr>
          <w:rFonts w:ascii="Arial" w:eastAsia="宋体" w:hAnsi="Arial" w:cs="Arial"/>
          <w:color w:val="362E2B"/>
          <w:szCs w:val="21"/>
        </w:rPr>
        <w:t xml:space="preserve"> ms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</w:t>
      </w:r>
      <w:r w:rsidRPr="001E0AC3">
        <w:rPr>
          <w:rFonts w:ascii="Arial" w:eastAsia="宋体" w:hAnsi="Arial" w:cs="Arial"/>
          <w:color w:val="362E2B"/>
          <w:szCs w:val="21"/>
        </w:rPr>
        <w:t>返回发生事件数。</w:t>
      </w:r>
      <w:r w:rsidRPr="001E0AC3">
        <w:rPr>
          <w:rFonts w:ascii="Arial" w:eastAsia="宋体" w:hAnsi="Arial" w:cs="Arial"/>
          <w:color w:val="362E2B"/>
          <w:szCs w:val="21"/>
        </w:rPr>
        <w:br/>
        <w:t xml:space="preserve">        </w:t>
      </w:r>
      <w:r w:rsidRPr="001E0AC3">
        <w:rPr>
          <w:rFonts w:ascii="Arial" w:eastAsia="宋体" w:hAnsi="Arial" w:cs="Arial"/>
          <w:color w:val="362E2B"/>
          <w:szCs w:val="21"/>
        </w:rPr>
        <w:t>相对于</w:t>
      </w:r>
      <w:r w:rsidRPr="001E0AC3">
        <w:rPr>
          <w:rFonts w:ascii="Arial" w:eastAsia="宋体" w:hAnsi="Arial" w:cs="Arial"/>
          <w:color w:val="362E2B"/>
          <w:szCs w:val="21"/>
        </w:rPr>
        <w:t xml:space="preserve"> select </w:t>
      </w:r>
      <w:r w:rsidRPr="001E0AC3">
        <w:rPr>
          <w:rFonts w:ascii="Arial" w:eastAsia="宋体" w:hAnsi="Arial" w:cs="Arial"/>
          <w:color w:val="362E2B"/>
          <w:szCs w:val="21"/>
        </w:rPr>
        <w:t>模型中的</w:t>
      </w:r>
      <w:r w:rsidRPr="001E0AC3">
        <w:rPr>
          <w:rFonts w:ascii="Arial" w:eastAsia="宋体" w:hAnsi="Arial" w:cs="Arial"/>
          <w:color w:val="362E2B"/>
          <w:szCs w:val="21"/>
        </w:rPr>
        <w:t xml:space="preserve"> select </w:t>
      </w:r>
      <w:r w:rsidRPr="001E0AC3">
        <w:rPr>
          <w:rFonts w:ascii="Arial" w:eastAsia="宋体" w:hAnsi="Arial" w:cs="Arial"/>
          <w:color w:val="362E2B"/>
          <w:szCs w:val="21"/>
        </w:rPr>
        <w:t>函数。</w:t>
      </w:r>
      <w:r w:rsidRPr="001E0AC3">
        <w:rPr>
          <w:rFonts w:ascii="Arial" w:eastAsia="宋体" w:hAnsi="Arial" w:cs="Arial"/>
          <w:color w:val="362E2B"/>
          <w:szCs w:val="21"/>
        </w:rPr>
        <w:br/>
        <w:t>        </w:t>
      </w:r>
    </w:p>
    <w:p w:rsidR="0057107D" w:rsidRPr="001E0AC3" w:rsidRDefault="0057107D" w:rsidP="001E0AC3">
      <w:pPr>
        <w:shd w:val="clear" w:color="auto" w:fill="F8F8F8"/>
        <w:rPr>
          <w:rFonts w:ascii="Verdana" w:eastAsia="宋体" w:hAnsi="Verdana" w:cs="Arial"/>
          <w:color w:val="C0C0C0"/>
          <w:sz w:val="14"/>
          <w:szCs w:val="14"/>
        </w:rPr>
      </w:pPr>
      <w:r w:rsidRPr="001E0AC3">
        <w:rPr>
          <w:rFonts w:ascii="Verdana" w:eastAsia="宋体" w:hAnsi="Verdana" w:cs="Arial"/>
          <w:b/>
          <w:bCs/>
          <w:color w:val="C0C0C0"/>
          <w:sz w:val="14"/>
          <w:szCs w:val="14"/>
        </w:rPr>
        <w:t>[cpp]</w:t>
      </w:r>
      <w:r w:rsidRPr="001E0AC3">
        <w:rPr>
          <w:rFonts w:ascii="Verdana" w:eastAsia="宋体" w:hAnsi="Verdana" w:cs="Arial"/>
          <w:color w:val="C0C0C0"/>
          <w:sz w:val="14"/>
          <w:szCs w:val="14"/>
        </w:rPr>
        <w:t> </w:t>
      </w:r>
      <w:hyperlink r:id="rId16" w:tooltip="view plain" w:history="1">
        <w:r w:rsidRPr="001E0AC3">
          <w:rPr>
            <w:rFonts w:ascii="Verdana" w:eastAsia="宋体" w:hAnsi="Verdana" w:cs="Arial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1E0AC3">
        <w:rPr>
          <w:rFonts w:ascii="Verdana" w:eastAsia="宋体" w:hAnsi="Verdana" w:cs="Arial"/>
          <w:color w:val="C0C0C0"/>
          <w:sz w:val="14"/>
          <w:szCs w:val="14"/>
        </w:rPr>
        <w:t> </w:t>
      </w:r>
      <w:hyperlink r:id="rId17" w:tooltip="copy" w:history="1">
        <w:r w:rsidRPr="001E0AC3">
          <w:rPr>
            <w:rFonts w:ascii="Verdana" w:eastAsia="宋体" w:hAnsi="Verdana" w:cs="Arial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/*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实现功能：通过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epoll,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处理多个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socket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 *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监听一个端口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,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监听到有链接时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,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添加到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epoll_event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 */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"select.h"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&lt;stdio.h&gt;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&lt;stdlib.h&gt;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&lt;string.h&gt;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&lt;sys/socket.h&gt;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&lt;poll.h&gt;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&lt;sys/epoll.h&gt;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&lt;sys/time.h&gt;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#include &lt;netinet/in.h&gt;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_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CLIENT{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fd;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sockaddr_in addr;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/* client's address information */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} CLIENT;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#define MYPORT 59000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最多处理的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connect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#define MAX_EVENTS 500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当前的连接数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currentClient = 0; 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数据接受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 buf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808080"/>
          <w:sz w:val="18"/>
          <w:szCs w:val="18"/>
          <w:bdr w:val="none" w:sz="0" w:space="0" w:color="auto" w:frame="1"/>
        </w:rPr>
        <w:t>#define REVLEN 10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recvBuf[REVLEN];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//EPOLL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相关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 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//epoll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描述符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epollfd;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事件数组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epoll_event eventList[MAX_EVENTS];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AcceptConn(</w:t>
      </w:r>
      <w:proofErr w:type="gramEnd"/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srvfd);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RecvData(</w:t>
      </w:r>
      <w:proofErr w:type="gramEnd"/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fd);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{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i, ret, sinSize;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recvLen = 0;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fd_set readfds, writefds;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sockListen, sockSvr, sockMax;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timeout;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sockaddr_in server_addr;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sockaddr_in client_addr;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//socket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(sockListen=socket(AF_INET, SOCK_STREAM, 0)) &lt; 0)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{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"socket error\n"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-1;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}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bzero(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&amp;server_addr,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(server_addr));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server_addr.sin_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family  =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AF_INET;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server_addr.sin_port = htons(MYPORT);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server_addr.sin_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addr.s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_addr  =  htonl(INADDR_ANY); 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//bind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bind(sockListen, (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sockaddr*)&amp;server_addr,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(server_addr)) &lt; 0)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{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"bind error\n"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-1;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}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//listen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listen(sockListen, 5) &lt; 0)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{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"listen error\n"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-1;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}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//1. epoll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初始化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epollfd = epoll_create(MAX_EVENTS);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epoll_event event;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event.events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= EPOLLIN|EPOLLET;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event.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data.fd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= sockListen;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//2. epoll_ctrl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epoll_ctl(epollfd, EPOLL_CTL_ADD, sockListen, &amp;event) &lt; 0)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{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"epoll add fail : fd = %d\n"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, sockListen);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-1;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}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//epoll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1)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{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timeout=3000;                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//3. epoll_wait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ret = epoll_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wait(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epollfd, eventList, MAX_EVENTS, timeout);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ret &lt; 0)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"epoll error\n"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ret == 0)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"timeout ...\n"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直接获取了事件数量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,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给出了活动的流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,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这里是和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poll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区别的关键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n = 0;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n=0; n&lt;ret; n++)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错误退出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((eventList[n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].events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&amp; EPOLLERR) ||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(eventList[n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].events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&amp; EPOLLHUP) ||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!(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eventList[n].events &amp; EPOLLIN))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printf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 </w:t>
      </w:r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epoll error\n"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close (eventList[n].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data.fd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-1;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(eventList[n].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data.fd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== sockListen)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AcceptConn(sockListen);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}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{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RecvData(eventList[n].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data.fd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不删除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   epoll_</w:t>
      </w:r>
      <w:proofErr w:type="gramStart"/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ctl(</w:t>
      </w:r>
      <w:proofErr w:type="gramEnd"/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epollfd, EPOLL_CTL_DEL, pEvent-&gt;data.fd, pEvent);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}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close(epollfd);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close(sockListen);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printf(</w:t>
      </w:r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"test\n"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0;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}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/**************************************************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函数名：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AcceptConn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功能：接受客户端的链接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参数：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srvfd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：监听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SOCKET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***************************************************/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AcceptConn(</w:t>
      </w:r>
      <w:proofErr w:type="gramEnd"/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srvfd)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{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sockaddr_in sin;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socklen_t len =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sockaddr_in);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bzero(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&amp;sin, len);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confd =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accept(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srvfd, (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sockaddr*)&amp;sin, &amp;len);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(confd &lt; 0)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{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"bad accept\n"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}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{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"Accept Connection: %d"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, confd);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}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//setnonblocking(confd);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//4. epoll_wait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将新建立的连接添加到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EPOLL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的监听中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epoll_event event;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event.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data.fd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= confd;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event.events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=  EPOLLIN|EPOLLET;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epoll_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ctl(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epollfd, EPOLL_CTL_ADD, confd, &amp;event);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}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读取数据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RecvData(</w:t>
      </w:r>
      <w:proofErr w:type="gramEnd"/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fd)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{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ret;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recvLen = 0;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memset(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recvBuf, 0, REVLEN);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"RecvData function\n"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recvLen != REVLEN)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{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1)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//recv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数据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ret =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recv(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fd, (</w:t>
      </w:r>
      <w:r w:rsidRPr="001E0AC3">
        <w:rPr>
          <w:rFonts w:ascii="Consolas" w:eastAsia="宋体" w:hAnsi="Consolas" w:cs="Arial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*)recvBuf+recvLen, REVLEN-recvLen, 0);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ret == 0)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recvLen = 0;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ret &lt; 0)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recvLen = 0;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数据接受正常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recvLen = recvLen+ret;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(recvLen&lt;REVLEN)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//</w:t>
      </w:r>
      <w:r w:rsidRPr="001E0AC3">
        <w:rPr>
          <w:rFonts w:ascii="Consolas" w:eastAsia="宋体" w:hAnsi="Consolas" w:cs="Arial"/>
          <w:color w:val="008200"/>
          <w:sz w:val="18"/>
          <w:szCs w:val="18"/>
          <w:bdr w:val="none" w:sz="0" w:space="0" w:color="auto" w:frame="1"/>
        </w:rPr>
        <w:t>数据接受完毕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"buf = %s\n"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,  recvBuf);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recvLen = 0;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1E0AC3">
        <w:rPr>
          <w:rFonts w:ascii="Consolas" w:eastAsia="宋体" w:hAnsi="Consolas" w:cs="Arial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}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1E0AC3">
        <w:rPr>
          <w:rFonts w:ascii="Consolas" w:eastAsia="宋体" w:hAnsi="Consolas" w:cs="Arial"/>
          <w:color w:val="0000FF"/>
          <w:sz w:val="18"/>
          <w:szCs w:val="18"/>
          <w:bdr w:val="none" w:sz="0" w:space="0" w:color="auto" w:frame="1"/>
        </w:rPr>
        <w:t>"content is %s"</w:t>
      </w: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, recvBuf);  </w:t>
      </w:r>
    </w:p>
    <w:p w:rsidR="0057107D" w:rsidRPr="001E0AC3" w:rsidRDefault="0057107D" w:rsidP="0057107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Arial"/>
          <w:color w:val="5C5C5C"/>
          <w:sz w:val="18"/>
          <w:szCs w:val="18"/>
        </w:rPr>
      </w:pPr>
      <w:r w:rsidRPr="001E0AC3">
        <w:rPr>
          <w:rFonts w:ascii="Consolas" w:eastAsia="宋体" w:hAnsi="Consolas" w:cs="Arial"/>
          <w:color w:val="000000"/>
          <w:sz w:val="18"/>
          <w:szCs w:val="18"/>
          <w:bdr w:val="none" w:sz="0" w:space="0" w:color="auto" w:frame="1"/>
        </w:rPr>
        <w:t>}  </w:t>
      </w:r>
    </w:p>
    <w:p w:rsidR="0057107D" w:rsidRPr="001E0AC3" w:rsidRDefault="0057107D" w:rsidP="001E0AC3">
      <w:pPr>
        <w:shd w:val="clear" w:color="auto" w:fill="FFFFFF"/>
        <w:spacing w:line="390" w:lineRule="atLeast"/>
        <w:rPr>
          <w:rFonts w:ascii="Arial" w:eastAsia="宋体" w:hAnsi="Arial" w:cs="Arial"/>
          <w:color w:val="362E2B"/>
          <w:szCs w:val="21"/>
        </w:rPr>
      </w:pPr>
    </w:p>
    <w:p w:rsidR="0057107D" w:rsidRDefault="0057107D"/>
    <w:sectPr w:rsidR="0057107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20A48"/>
    <w:multiLevelType w:val="multilevel"/>
    <w:tmpl w:val="5BE8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6329C"/>
    <w:multiLevelType w:val="multilevel"/>
    <w:tmpl w:val="0AA6329C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 w15:restartNumberingAfterBreak="0">
    <w:nsid w:val="12840820"/>
    <w:multiLevelType w:val="multilevel"/>
    <w:tmpl w:val="CA943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D7010"/>
    <w:multiLevelType w:val="multilevel"/>
    <w:tmpl w:val="494EB614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ascii="黑体" w:eastAsia="黑体" w:hAnsi="黑体" w:cs="Times New Roman"/>
        <w:lang w:val="en-US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" w:hanging="360"/>
      </w:pPr>
      <w:rPr>
        <w:rFonts w:hint="default"/>
      </w:rPr>
    </w:lvl>
  </w:abstractNum>
  <w:abstractNum w:abstractNumId="4" w15:restartNumberingAfterBreak="0">
    <w:nsid w:val="1DFF69A6"/>
    <w:multiLevelType w:val="multilevel"/>
    <w:tmpl w:val="B2064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2450E"/>
    <w:multiLevelType w:val="multilevel"/>
    <w:tmpl w:val="ED52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1C35FF"/>
    <w:multiLevelType w:val="multilevel"/>
    <w:tmpl w:val="760A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DF07E4"/>
    <w:multiLevelType w:val="multilevel"/>
    <w:tmpl w:val="B66A6F3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．"/>
      <w:lvlJc w:val="left"/>
      <w:pPr>
        <w:ind w:left="360" w:hanging="360"/>
      </w:pPr>
      <w:rPr>
        <w:rFonts w:ascii="Calibri" w:eastAsia="宋体" w:hAnsi="Calibri" w:hint="default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8" w15:restartNumberingAfterBreak="0">
    <w:nsid w:val="6F7071CA"/>
    <w:multiLevelType w:val="multilevel"/>
    <w:tmpl w:val="3C66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bestFit" w:percent="153"/>
  <w:doNotDisplayPageBoundaries/>
  <w:bordersDoNotSurroundHeader/>
  <w:bordersDoNotSurroundFooter/>
  <w:proofState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57107D"/>
    <w:rsid w:val="0057107D"/>
    <w:rsid w:val="007B15A4"/>
    <w:rsid w:val="00CA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3D1438-5FFE-47F8-B033-2826D8E7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link w:val="11"/>
    <w:autoRedefine/>
    <w:uiPriority w:val="99"/>
    <w:qFormat/>
    <w:rsid w:val="0057107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/>
      <w:outlineLvl w:val="0"/>
    </w:pPr>
    <w:rPr>
      <w:rFonts w:ascii="Calibri" w:eastAsia="宋体" w:hAnsi="Calibri" w:cs="Times New Roman"/>
      <w:b/>
      <w:bCs/>
      <w:caps/>
      <w:color w:val="FFFFFF"/>
      <w:spacing w:val="15"/>
      <w:sz w:val="36"/>
      <w:szCs w:val="36"/>
    </w:rPr>
  </w:style>
  <w:style w:type="paragraph" w:styleId="2">
    <w:name w:val="heading 2"/>
    <w:basedOn w:val="a"/>
    <w:next w:val="a"/>
    <w:link w:val="21"/>
    <w:autoRedefine/>
    <w:uiPriority w:val="99"/>
    <w:qFormat/>
    <w:rsid w:val="0057107D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after="100"/>
      <w:ind w:left="567" w:hanging="567"/>
      <w:outlineLvl w:val="1"/>
    </w:pPr>
    <w:rPr>
      <w:rFonts w:ascii="Calibri" w:eastAsia="宋体" w:hAnsi="Calibri" w:cs="Times New Roman"/>
      <w:caps/>
      <w:spacing w:val="15"/>
      <w:szCs w:val="22"/>
    </w:rPr>
  </w:style>
  <w:style w:type="paragraph" w:styleId="3">
    <w:name w:val="heading 3"/>
    <w:basedOn w:val="a"/>
    <w:next w:val="a"/>
    <w:link w:val="31"/>
    <w:autoRedefine/>
    <w:uiPriority w:val="99"/>
    <w:qFormat/>
    <w:rsid w:val="0057107D"/>
    <w:pPr>
      <w:numPr>
        <w:ilvl w:val="2"/>
        <w:numId w:val="3"/>
      </w:numPr>
      <w:spacing w:before="200"/>
      <w:outlineLvl w:val="2"/>
    </w:pPr>
    <w:rPr>
      <w:rFonts w:ascii="Calibri" w:eastAsia="宋体" w:hAnsi="Calibri" w:cs="Times New Roman"/>
      <w:caps/>
      <w:color w:val="233E5F"/>
      <w:spacing w:val="15"/>
      <w:szCs w:val="22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57107D"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unhideWhenUsed/>
    <w:rsid w:val="0057107D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uiPriority w:val="9"/>
    <w:rsid w:val="0057107D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uiPriority w:val="99"/>
    <w:rsid w:val="0057107D"/>
    <w:rPr>
      <w:rFonts w:ascii="Calibri" w:eastAsia="宋体" w:hAnsi="Calibri" w:cs="Times New Roman"/>
      <w:b/>
      <w:bCs/>
      <w:caps/>
      <w:color w:val="FFFFFF"/>
      <w:spacing w:val="15"/>
      <w:sz w:val="36"/>
      <w:szCs w:val="36"/>
      <w:shd w:val="clear" w:color="auto" w:fill="4F81BD"/>
    </w:rPr>
  </w:style>
  <w:style w:type="character" w:customStyle="1" w:styleId="20">
    <w:name w:val="标题 2 字符"/>
    <w:basedOn w:val="a0"/>
    <w:uiPriority w:val="9"/>
    <w:semiHidden/>
    <w:rsid w:val="005710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uiPriority w:val="99"/>
    <w:rsid w:val="0057107D"/>
    <w:rPr>
      <w:rFonts w:ascii="Calibri" w:eastAsia="宋体" w:hAnsi="Calibri" w:cs="Times New Roman"/>
      <w:caps/>
      <w:spacing w:val="15"/>
      <w:szCs w:val="22"/>
      <w:shd w:val="clear" w:color="auto" w:fill="DBE5F1"/>
    </w:rPr>
  </w:style>
  <w:style w:type="character" w:customStyle="1" w:styleId="30">
    <w:name w:val="标题 3 字符"/>
    <w:basedOn w:val="a0"/>
    <w:uiPriority w:val="9"/>
    <w:semiHidden/>
    <w:rsid w:val="0057107D"/>
    <w:rPr>
      <w:b/>
      <w:bCs/>
      <w:sz w:val="32"/>
      <w:szCs w:val="32"/>
    </w:rPr>
  </w:style>
  <w:style w:type="character" w:customStyle="1" w:styleId="31">
    <w:name w:val="标题 3 字符1"/>
    <w:link w:val="3"/>
    <w:uiPriority w:val="99"/>
    <w:rsid w:val="0057107D"/>
    <w:rPr>
      <w:rFonts w:ascii="Calibri" w:eastAsia="宋体" w:hAnsi="Calibri" w:cs="Times New Roman"/>
      <w:caps/>
      <w:color w:val="233E5F"/>
      <w:spacing w:val="15"/>
      <w:szCs w:val="22"/>
    </w:rPr>
  </w:style>
  <w:style w:type="paragraph" w:customStyle="1" w:styleId="msonormal0">
    <w:name w:val="msonormal"/>
    <w:basedOn w:val="a"/>
    <w:rsid w:val="0057107D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7107D"/>
  </w:style>
  <w:style w:type="character" w:styleId="a9">
    <w:name w:val="Hyperlink"/>
    <w:basedOn w:val="a0"/>
    <w:uiPriority w:val="99"/>
    <w:semiHidden/>
    <w:unhideWhenUsed/>
    <w:rsid w:val="0057107D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57107D"/>
    <w:rPr>
      <w:color w:val="800080"/>
      <w:u w:val="single"/>
    </w:rPr>
  </w:style>
  <w:style w:type="character" w:customStyle="1" w:styleId="preprocessor">
    <w:name w:val="preprocessor"/>
    <w:basedOn w:val="a0"/>
    <w:rsid w:val="0057107D"/>
  </w:style>
  <w:style w:type="character" w:customStyle="1" w:styleId="datatypes">
    <w:name w:val="datatypes"/>
    <w:basedOn w:val="a0"/>
    <w:rsid w:val="0057107D"/>
  </w:style>
  <w:style w:type="character" w:customStyle="1" w:styleId="keyword">
    <w:name w:val="keyword"/>
    <w:basedOn w:val="a0"/>
    <w:rsid w:val="0057107D"/>
  </w:style>
  <w:style w:type="character" w:customStyle="1" w:styleId="string">
    <w:name w:val="string"/>
    <w:basedOn w:val="a0"/>
    <w:rsid w:val="0057107D"/>
  </w:style>
  <w:style w:type="character" w:customStyle="1" w:styleId="comment">
    <w:name w:val="comment"/>
    <w:basedOn w:val="a0"/>
    <w:rsid w:val="00571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mz_xiaokong/article/details/8704988" TargetMode="External"/><Relationship Id="rId13" Type="http://schemas.openxmlformats.org/officeDocument/2006/relationships/hyperlink" Target="http://blog.csdn.net/mmz_xiaokong/article/details/870498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log.csdn.net/mmz_xiaokong/article/details/8704988" TargetMode="External"/><Relationship Id="rId12" Type="http://schemas.openxmlformats.org/officeDocument/2006/relationships/hyperlink" Target="http://blog.csdn.net/mmz_xiaokong/article/details/8704988" TargetMode="External"/><Relationship Id="rId17" Type="http://schemas.openxmlformats.org/officeDocument/2006/relationships/hyperlink" Target="http://blog.csdn.net/mmz_xiaokong/article/details/870498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csdn.net/mmz_xiaokong/article/details/870498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blog.csdn.net/mmz_xiaokong/article/details/8704988" TargetMode="External"/><Relationship Id="rId11" Type="http://schemas.openxmlformats.org/officeDocument/2006/relationships/hyperlink" Target="http://blog.csdn.net/mmz_xiaokong/article/details/870498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mmz_xiaokong/article/details/8704988" TargetMode="External"/><Relationship Id="rId10" Type="http://schemas.openxmlformats.org/officeDocument/2006/relationships/hyperlink" Target="http://blog.csdn.net/mmz_xiaokong/article/details/8704988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blog.csdn.net/mmz_xiaokong/article/details/8704988" TargetMode="External"/><Relationship Id="rId14" Type="http://schemas.openxmlformats.org/officeDocument/2006/relationships/hyperlink" Target="http://blog.csdn.net/mmz_xiaokong/article/details/870498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AE94A4-DFED-4CD0-AF48-6B5774D931C3}"/>
      </w:docPartPr>
      <w:docPartBody>
        <w:p w:rsidR="00000000" w:rsidRDefault="00F56B4A">
          <w:r w:rsidRPr="006E513C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4A"/>
    <w:rsid w:val="00AA5558"/>
    <w:rsid w:val="00F5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6B4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socket编程 及select poll epoll示例</PostTitle>
  <PostDate/>
  <PostID/>
  <Category1/>
  <Category2/>
  <Category3/>
  <Category4/>
  <Category5/>
  <Category6/>
  <Category7/>
  <Category8/>
  <Category9/>
  <Category10/>
  <Account>9ac254c9-c916-4234-9e77-dd642aa559f0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0</TotalTime>
  <Pages>1</Pages>
  <Words>3748</Words>
  <Characters>21364</Characters>
  <Application>Microsoft Office Word</Application>
  <DocSecurity>0</DocSecurity>
  <Lines>178</Lines>
  <Paragraphs>50</Paragraphs>
  <ScaleCrop>false</ScaleCrop>
  <Company/>
  <LinksUpToDate>false</LinksUpToDate>
  <CharactersWithSpaces>25062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demonelf</dc:creator>
  <cp:keywords/>
  <dc:description/>
  <cp:lastModifiedBy>mad hex</cp:lastModifiedBy>
  <cp:revision>1</cp:revision>
  <dcterms:created xsi:type="dcterms:W3CDTF">2016-09-23T07:56:00Z</dcterms:created>
  <dcterms:modified xsi:type="dcterms:W3CDTF">2016-09-23T07:56:00Z</dcterms:modified>
</cp:coreProperties>
</file>