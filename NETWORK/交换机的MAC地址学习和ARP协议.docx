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40961" w:rsidRDefault="00B40961" w:rsidP="00B40961">
          <w:pPr>
            <w:pStyle w:val="PublishStatus"/>
          </w:pPr>
          <w:r>
            <w:t>此文章已于</w:t>
          </w:r>
          <w:r>
            <w:t xml:space="preserve"> 14:12:50 2016/7/8 </w:t>
          </w:r>
          <w:r>
            <w:t>发布到</w:t>
          </w:r>
          <w:r>
            <w:t xml:space="preserve"> MADHEX</w:t>
          </w:r>
        </w:p>
        <w:sdt>
          <w:sdtPr>
            <w:rPr>
              <w:rStyle w:val="PublishStatus"/>
              <w:rFonts w:ascii="微软雅黑" w:eastAsia="微软雅黑" w:hAnsi="微软雅黑" w:cs="Arial"/>
              <w:color w:val="626262"/>
              <w:sz w:val="39"/>
              <w:szCs w:val="39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88543A" w:rsidRDefault="00B40961">
              <w:pPr>
                <w:pStyle w:val="Publishwithline"/>
              </w:pPr>
              <w:r w:rsidRPr="00B40961">
                <w:rPr>
                  <w:rStyle w:val="PublishStatus"/>
                  <w:rFonts w:ascii="微软雅黑" w:eastAsia="微软雅黑" w:hAnsi="微软雅黑" w:cs="Arial" w:hint="eastAsia"/>
                  <w:color w:val="626262"/>
                  <w:sz w:val="39"/>
                  <w:szCs w:val="39"/>
                </w:rPr>
                <w:t>交换机的MAC地址学习和ARP协议</w:t>
              </w:r>
            </w:p>
          </w:sdtContent>
        </w:sdt>
        <w:p w:rsidR="0088543A" w:rsidRDefault="0088543A">
          <w:pPr>
            <w:pStyle w:val="underline"/>
          </w:pPr>
        </w:p>
        <w:p w:rsidR="0088543A" w:rsidRDefault="00B40961">
          <w:pPr>
            <w:pStyle w:val="PadderBetweenControlandBody"/>
          </w:pPr>
        </w:p>
      </w:sdtContent>
    </w:sdt>
    <w:p w:rsidR="00B40961" w:rsidRPr="00B40961" w:rsidRDefault="00B40961" w:rsidP="00B40961">
      <w:pPr>
        <w:rPr>
          <w:rFonts w:ascii="幼圆" w:eastAsia="幼圆" w:hint="eastAsia"/>
          <w:sz w:val="28"/>
          <w:szCs w:val="28"/>
        </w:rPr>
      </w:pPr>
      <w:r w:rsidRPr="00B40961">
        <w:rPr>
          <w:rFonts w:ascii="幼圆" w:eastAsia="幼圆" w:hint="eastAsia"/>
          <w:sz w:val="28"/>
          <w:szCs w:val="28"/>
        </w:rPr>
        <w:t>1. 首先我们来看看交换机，swith（交换机）</w:t>
      </w:r>
    </w:p>
    <w:p w:rsidR="00B40961" w:rsidRPr="00B40961" w:rsidRDefault="00B40961" w:rsidP="00B40961">
      <w:pPr>
        <w:rPr>
          <w:rFonts w:ascii="幼圆" w:eastAsia="幼圆" w:hint="eastAsia"/>
          <w:sz w:val="28"/>
          <w:szCs w:val="28"/>
        </w:rPr>
      </w:pPr>
      <w:r w:rsidRPr="00B40961">
        <w:rPr>
          <w:rFonts w:ascii="幼圆" w:eastAsia="幼圆" w:hint="eastAsia"/>
          <w:sz w:val="28"/>
          <w:szCs w:val="28"/>
        </w:rPr>
        <w:t>今天就先讲讲交换机和网桥的区别。这两个设备都工作在第2层</w:t>
      </w:r>
    </w:p>
    <w:p w:rsidR="00B40961" w:rsidRPr="00B40961" w:rsidRDefault="00B40961" w:rsidP="00B40961">
      <w:pPr>
        <w:rPr>
          <w:rFonts w:ascii="幼圆" w:eastAsia="幼圆" w:hint="eastAsia"/>
          <w:sz w:val="28"/>
          <w:szCs w:val="28"/>
        </w:rPr>
      </w:pPr>
      <w:r w:rsidRPr="00B40961">
        <w:rPr>
          <w:rFonts w:ascii="幼圆" w:eastAsia="幼圆" w:hint="eastAsia"/>
          <w:sz w:val="28"/>
          <w:szCs w:val="28"/>
        </w:rPr>
        <w:t>主要区别是，交换机的转发速度较快，是硬件的转发，端口数比较多</w:t>
      </w:r>
    </w:p>
    <w:p w:rsidR="00B40961" w:rsidRPr="00B40961" w:rsidRDefault="00B40961" w:rsidP="00B40961">
      <w:pPr>
        <w:rPr>
          <w:rFonts w:ascii="幼圆" w:eastAsia="幼圆" w:hint="eastAsia"/>
          <w:sz w:val="28"/>
          <w:szCs w:val="28"/>
        </w:rPr>
      </w:pPr>
      <w:r w:rsidRPr="00B40961">
        <w:rPr>
          <w:rFonts w:ascii="幼圆" w:eastAsia="幼圆" w:hint="eastAsia"/>
          <w:sz w:val="28"/>
          <w:szCs w:val="28"/>
        </w:rPr>
        <w:t>下面直接来看交换机的学习功能 , 也就是交换机的MAC地址学习. 下面我们设想一个模型，有A，B，C，D这四台PC接在一台交换机上, 首先交换机最初加电时它里面的MAC地址表为空，也就是还没学习，在学习的最初状态. 首先，比如A发给D一个数据, 这</w:t>
      </w:r>
      <w:bookmarkStart w:id="0" w:name="_GoBack"/>
      <w:bookmarkEnd w:id="0"/>
      <w:r w:rsidRPr="00B40961">
        <w:rPr>
          <w:rFonts w:ascii="幼圆" w:eastAsia="幼圆" w:hint="eastAsia"/>
          <w:sz w:val="28"/>
          <w:szCs w:val="28"/>
        </w:rPr>
        <w:t>个时候交换机首先在连接A那台PC的端口上学习到A的MAC地址，并且把这个MAC地址记录到交换机里的MAC地址表里, 但是这个时候交换机并不知道D是在哪，因为MAC表里还没有D的MAC. 这个时候怎么办呢？交换机会复制多份这个数据(多帧复制)，向交换机的所有端口都转发这个数据（除A接的那个端口外），这个称为泛洪，flooding 。当B和C接到这个数据时，首先检查目的地址，发现不是发给我的，那么就丢弃这个帧 . 当D接到这个帧时，发现这是发给自己的，然后D便会发给A数据，这个时候交换机在D的接口又学习到了D的MAC地址 , 这个时候交换机学习到了两条MAC地址。</w:t>
      </w:r>
    </w:p>
    <w:p w:rsidR="00B40961" w:rsidRPr="00B40961" w:rsidRDefault="00B40961" w:rsidP="00B40961">
      <w:pPr>
        <w:rPr>
          <w:rFonts w:ascii="幼圆" w:eastAsia="幼圆" w:hint="eastAsia"/>
          <w:sz w:val="28"/>
          <w:szCs w:val="28"/>
        </w:rPr>
      </w:pPr>
      <w:r w:rsidRPr="00B40961">
        <w:rPr>
          <w:rFonts w:ascii="幼圆" w:eastAsia="幼圆" w:hint="eastAsia"/>
          <w:sz w:val="28"/>
          <w:szCs w:val="28"/>
        </w:rPr>
        <w:t>2. 下面继续讲ARP协议</w:t>
      </w:r>
    </w:p>
    <w:p w:rsidR="00B40961" w:rsidRPr="00B40961" w:rsidRDefault="00B40961" w:rsidP="00B40961">
      <w:pPr>
        <w:rPr>
          <w:rFonts w:ascii="幼圆" w:eastAsia="幼圆" w:hint="eastAsia"/>
          <w:sz w:val="28"/>
          <w:szCs w:val="28"/>
        </w:rPr>
      </w:pPr>
      <w:r w:rsidRPr="00B40961">
        <w:rPr>
          <w:rFonts w:ascii="幼圆" w:eastAsia="幼圆" w:hint="eastAsia"/>
          <w:sz w:val="28"/>
          <w:szCs w:val="28"/>
        </w:rPr>
        <w:t>当数据包到网络层的时候，这个时候会继续向下层数据链路层封装，这个时候要找寻目的的MAC地址. 因为在第2层，也就是交换机工作的那层是</w:t>
      </w:r>
      <w:proofErr w:type="gramStart"/>
      <w:r w:rsidRPr="00B40961">
        <w:rPr>
          <w:rFonts w:ascii="幼圆" w:eastAsia="幼圆" w:hint="eastAsia"/>
          <w:sz w:val="28"/>
          <w:szCs w:val="28"/>
        </w:rPr>
        <w:t>不</w:t>
      </w:r>
      <w:proofErr w:type="gramEnd"/>
      <w:r w:rsidRPr="00B40961">
        <w:rPr>
          <w:rFonts w:ascii="幼圆" w:eastAsia="幼圆" w:hint="eastAsia"/>
          <w:sz w:val="28"/>
          <w:szCs w:val="28"/>
        </w:rPr>
        <w:t>不知道什么叫IP地址呢，交换机始终是靠MAC地址找寻的 .</w:t>
      </w:r>
    </w:p>
    <w:p w:rsidR="00B40961" w:rsidRPr="00B40961" w:rsidRDefault="00B40961" w:rsidP="00B40961">
      <w:pPr>
        <w:rPr>
          <w:rFonts w:ascii="幼圆" w:eastAsia="幼圆" w:hint="eastAsia"/>
          <w:sz w:val="28"/>
          <w:szCs w:val="28"/>
        </w:rPr>
      </w:pPr>
      <w:r w:rsidRPr="00B40961">
        <w:rPr>
          <w:rFonts w:ascii="幼圆" w:eastAsia="幼圆" w:hint="eastAsia"/>
          <w:sz w:val="28"/>
          <w:szCs w:val="28"/>
        </w:rPr>
        <w:t>列举：</w:t>
      </w:r>
    </w:p>
    <w:p w:rsidR="00B40961" w:rsidRPr="00B40961" w:rsidRDefault="00B40961" w:rsidP="00B40961">
      <w:pPr>
        <w:rPr>
          <w:rFonts w:ascii="幼圆" w:eastAsia="幼圆" w:hint="eastAsia"/>
          <w:sz w:val="28"/>
          <w:szCs w:val="28"/>
        </w:rPr>
      </w:pPr>
      <w:r w:rsidRPr="00B40961">
        <w:rPr>
          <w:rFonts w:ascii="幼圆" w:eastAsia="幼圆" w:hint="eastAsia"/>
          <w:sz w:val="28"/>
          <w:szCs w:val="28"/>
        </w:rPr>
        <w:t>还是那个开始的那个模型，当A</w:t>
      </w:r>
      <w:proofErr w:type="gramStart"/>
      <w:r w:rsidRPr="00B40961">
        <w:rPr>
          <w:rFonts w:ascii="幼圆" w:eastAsia="幼圆" w:hint="eastAsia"/>
          <w:sz w:val="28"/>
          <w:szCs w:val="28"/>
        </w:rPr>
        <w:t>发数据</w:t>
      </w:r>
      <w:proofErr w:type="gramEnd"/>
      <w:r w:rsidRPr="00B40961">
        <w:rPr>
          <w:rFonts w:ascii="幼圆" w:eastAsia="幼圆" w:hint="eastAsia"/>
          <w:sz w:val="28"/>
          <w:szCs w:val="28"/>
        </w:rPr>
        <w:t>给D。这个时候，在网络层只知道D的IP地址，那么怎么获取D的MAC地址，从而让交换机把数据发送到D的MAC地址呢？这个时候A便会发送arp，，注意一点，交换机本身是不会主动发送ARP的。那么在ARP这个报文里包含了啥东</w:t>
      </w:r>
      <w:proofErr w:type="gramStart"/>
      <w:r w:rsidRPr="00B40961">
        <w:rPr>
          <w:rFonts w:ascii="幼圆" w:eastAsia="幼圆" w:hint="eastAsia"/>
          <w:sz w:val="28"/>
          <w:szCs w:val="28"/>
        </w:rPr>
        <w:t>东</w:t>
      </w:r>
      <w:proofErr w:type="gramEnd"/>
      <w:r w:rsidRPr="00B40961">
        <w:rPr>
          <w:rFonts w:ascii="幼圆" w:eastAsia="幼圆" w:hint="eastAsia"/>
          <w:sz w:val="28"/>
          <w:szCs w:val="28"/>
        </w:rPr>
        <w:t>呢？ARP报文里有源MAC地址，（也就是A的MAC地址），源IP地</w:t>
      </w:r>
      <w:r w:rsidRPr="00B40961">
        <w:rPr>
          <w:rFonts w:ascii="幼圆" w:eastAsia="幼圆" w:hint="eastAsia"/>
          <w:sz w:val="28"/>
          <w:szCs w:val="28"/>
        </w:rPr>
        <w:lastRenderedPageBreak/>
        <w:t>址，目的IP地址（也就是D的IP地址），目的MAC地址这个时候为全F，，因为这个arp是一个广播嘛。全F的MAC地址就是一个广播，因为这个时候A不知道D的mac地址，所以要发送一个广播，通知全部的PC，找寻D的MAC地址 ，怎么发送给全部同网段的PC呢？就是靠全F的mac地址。也叫flooding，我说了泛</w:t>
      </w:r>
      <w:proofErr w:type="gramStart"/>
      <w:r w:rsidRPr="00B40961">
        <w:rPr>
          <w:rFonts w:ascii="幼圆" w:eastAsia="幼圆" w:hint="eastAsia"/>
          <w:sz w:val="28"/>
          <w:szCs w:val="28"/>
        </w:rPr>
        <w:t>洪只是</w:t>
      </w:r>
      <w:proofErr w:type="gramEnd"/>
      <w:r w:rsidRPr="00B40961">
        <w:rPr>
          <w:rFonts w:ascii="幼圆" w:eastAsia="幼圆" w:hint="eastAsia"/>
          <w:sz w:val="28"/>
          <w:szCs w:val="28"/>
        </w:rPr>
        <w:t>一个形象的比喻书法。当D接到这个ARP请求后，发现是找自己的，那么就返回一条ARP回应给A，告诉自己的MAC地址 ，全F的MAC地址就是广播。这个时候A的arp表便记录了D的ip地址和mac地址的对应关系。这样便顺利的发送给了D这台机子的物理地址，mac。交换机的学习是交换机自己多帧复制，不是靠广播实现，ARP是PC发送ARP广播。在A的arp表项里会记录D的ip和mac的对应关系，这个arp表在ms的系统里好像是15分钟刷新一次。</w:t>
      </w:r>
    </w:p>
    <w:sectPr w:rsidR="00B40961" w:rsidRPr="00B409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40961"/>
    <w:rsid w:val="004B304B"/>
    <w:rsid w:val="0088543A"/>
    <w:rsid w:val="00B4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4E35C-2B08-4F06-9208-00B17228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F244E9-2D10-4355-88B6-AEB0EE191DE0}"/>
      </w:docPartPr>
      <w:docPartBody>
        <w:p w:rsidR="00000000" w:rsidRDefault="00514D0D">
          <w:r w:rsidRPr="00CB265A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0D"/>
    <w:rsid w:val="00514D0D"/>
    <w:rsid w:val="00BB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4D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交换机的MAC地址学习和ARP协议</PostTitle>
  <PostDate>2016-07-08T06:12:50Z</PostDate>
  <PostID>784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2016-07-08T06:12:00Z</dcterms:created>
  <dcterms:modified xsi:type="dcterms:W3CDTF">2016-07-08T06:13:00Z</dcterms:modified>
</cp:coreProperties>
</file>