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4B5EA6" w:rsidRDefault="004B5EA6" w:rsidP="004B5EA6">
          <w:pPr>
            <w:pStyle w:val="PublishStatus"/>
          </w:pPr>
          <w:r>
            <w:t>此文章已于</w:t>
          </w:r>
          <w:r>
            <w:t xml:space="preserve"> 14:08:54 2016/7/8 </w:t>
          </w:r>
          <w:r>
            <w:t>发布到</w:t>
          </w:r>
          <w:r>
            <w:t xml:space="preserve"> MADHEX</w:t>
          </w:r>
        </w:p>
        <w:sdt>
          <w:sdtPr>
            <w:rPr>
              <w:rStyle w:val="PublishStatus"/>
              <w:rFonts w:ascii="微软雅黑" w:eastAsia="微软雅黑" w:hAnsi="微软雅黑" w:cs="Arial"/>
              <w:color w:val="666666"/>
              <w:sz w:val="39"/>
              <w:szCs w:val="39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88543A" w:rsidRDefault="004B5EA6">
              <w:pPr>
                <w:pStyle w:val="Publishwithline"/>
              </w:pPr>
              <w:r w:rsidRPr="004B5EA6">
                <w:rPr>
                  <w:rStyle w:val="PublishStatus"/>
                  <w:rFonts w:ascii="微软雅黑" w:eastAsia="微软雅黑" w:hAnsi="微软雅黑" w:cs="Arial" w:hint="eastAsia"/>
                  <w:color w:val="666666"/>
                  <w:sz w:val="39"/>
                  <w:szCs w:val="39"/>
                </w:rPr>
                <w:t xml:space="preserve">CCNP-冗余链路中的广播风暴、多帧复制、地址表的不稳定  </w:t>
              </w:r>
            </w:p>
          </w:sdtContent>
        </w:sdt>
        <w:p w:rsidR="0088543A" w:rsidRDefault="0088543A">
          <w:pPr>
            <w:pStyle w:val="underline"/>
          </w:pPr>
        </w:p>
        <w:p w:rsidR="0088543A" w:rsidRDefault="004B5EA6">
          <w:pPr>
            <w:pStyle w:val="PadderBetweenControlandBody"/>
          </w:pPr>
        </w:p>
      </w:sdtContent>
    </w:sdt>
    <w:p w:rsidR="004B5EA6" w:rsidRPr="004B5EA6" w:rsidRDefault="004B5EA6" w:rsidP="004B5EA6">
      <w:pPr>
        <w:shd w:val="clear" w:color="auto" w:fill="FFFFFF"/>
        <w:spacing w:after="0" w:line="420" w:lineRule="atLeast"/>
        <w:rPr>
          <w:rFonts w:ascii="Arial" w:eastAsia="宋体" w:hAnsi="Arial" w:cs="Arial"/>
          <w:color w:val="666666"/>
          <w:sz w:val="24"/>
          <w:szCs w:val="24"/>
        </w:rPr>
      </w:pPr>
      <w:r w:rsidRPr="004B5EA6">
        <w:rPr>
          <w:rFonts w:ascii="Arial" w:eastAsia="宋体" w:hAnsi="Arial" w:cs="Arial"/>
          <w:b/>
          <w:bCs/>
          <w:color w:val="800080"/>
          <w:sz w:val="24"/>
          <w:szCs w:val="24"/>
        </w:rPr>
        <w:t>STP</w:t>
      </w:r>
      <w:r w:rsidRPr="004B5EA6">
        <w:rPr>
          <w:rFonts w:ascii="Arial" w:eastAsia="宋体" w:hAnsi="Arial" w:cs="Arial"/>
          <w:b/>
          <w:bCs/>
          <w:color w:val="800080"/>
          <w:sz w:val="24"/>
          <w:szCs w:val="24"/>
        </w:rPr>
        <w:t>协议：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当网络中存在备份链路时，只允许主链路激活，如果主链路因故障而断开后，备用链路才会被打开。</w:t>
      </w:r>
    </w:p>
    <w:p w:rsidR="004B5EA6" w:rsidRPr="004B5EA6" w:rsidRDefault="004B5EA6" w:rsidP="004B5EA6">
      <w:pPr>
        <w:shd w:val="clear" w:color="auto" w:fill="FFFFFF"/>
        <w:spacing w:after="0" w:line="420" w:lineRule="atLeast"/>
        <w:rPr>
          <w:rFonts w:ascii="Arial" w:eastAsia="宋体" w:hAnsi="Arial" w:cs="Arial"/>
          <w:color w:val="666666"/>
          <w:sz w:val="24"/>
          <w:szCs w:val="24"/>
        </w:rPr>
      </w:pPr>
    </w:p>
    <w:p w:rsidR="004B5EA6" w:rsidRPr="004B5EA6" w:rsidRDefault="004B5EA6" w:rsidP="004B5EA6">
      <w:pPr>
        <w:shd w:val="clear" w:color="auto" w:fill="FFFFFF"/>
        <w:spacing w:after="0" w:line="420" w:lineRule="atLeast"/>
        <w:rPr>
          <w:rFonts w:ascii="Arial" w:eastAsia="宋体" w:hAnsi="Arial" w:cs="Arial"/>
          <w:color w:val="666666"/>
          <w:sz w:val="24"/>
          <w:szCs w:val="24"/>
        </w:rPr>
      </w:pPr>
      <w:r w:rsidRPr="004B5EA6">
        <w:rPr>
          <w:rFonts w:ascii="Arial" w:eastAsia="宋体" w:hAnsi="Arial" w:cs="Arial"/>
          <w:b/>
          <w:bCs/>
          <w:color w:val="800080"/>
          <w:sz w:val="24"/>
          <w:szCs w:val="24"/>
          <w:shd w:val="clear" w:color="auto" w:fill="FFFFFF"/>
        </w:rPr>
        <w:t>广播风暴：</w:t>
      </w:r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t>在没有避免交换环路措施的情况下，每个交换机都无穷无尽的转发广播帧。广播流量破坏了正常的通信流，消耗了带宽和交换机的</w:t>
      </w:r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t>CPU</w:t>
      </w:r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t>资源，直至交换机死机或者关机才算结束。</w:t>
      </w:r>
    </w:p>
    <w:p w:rsidR="004B5EA6" w:rsidRPr="004B5EA6" w:rsidRDefault="004B5EA6" w:rsidP="004B5EA6">
      <w:pPr>
        <w:shd w:val="clear" w:color="auto" w:fill="FFFFFF"/>
        <w:spacing w:after="0" w:line="420" w:lineRule="atLeast"/>
        <w:rPr>
          <w:rFonts w:ascii="Arial" w:eastAsia="宋体" w:hAnsi="Arial" w:cs="Arial"/>
          <w:color w:val="666666"/>
          <w:sz w:val="24"/>
          <w:szCs w:val="24"/>
        </w:rPr>
      </w:pPr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t>举例问答解释：</w:t>
      </w:r>
    </w:p>
    <w:p w:rsidR="004B5EA6" w:rsidRPr="004B5EA6" w:rsidRDefault="004B5EA6" w:rsidP="004B5EA6">
      <w:pPr>
        <w:shd w:val="clear" w:color="auto" w:fill="FFFFFF"/>
        <w:spacing w:after="0" w:line="420" w:lineRule="atLeast"/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</w:pPr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t>交换机什么情况下产生广播？目标</w:t>
      </w:r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t>MAC</w:t>
      </w:r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t>在</w:t>
      </w:r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t>M</w:t>
      </w:r>
      <w:bookmarkStart w:id="0" w:name="_GoBack"/>
      <w:bookmarkEnd w:id="0"/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t>AC</w:t>
      </w:r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t>表中不存在时。</w:t>
      </w:r>
    </w:p>
    <w:p w:rsidR="004B5EA6" w:rsidRPr="004B5EA6" w:rsidRDefault="004B5EA6" w:rsidP="004B5EA6">
      <w:pPr>
        <w:shd w:val="clear" w:color="auto" w:fill="FFFFFF"/>
        <w:spacing w:after="0" w:line="420" w:lineRule="atLeast"/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</w:pPr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t>广播发送到哪些主机？和发送</w:t>
      </w:r>
      <w:proofErr w:type="gramStart"/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t>端位于</w:t>
      </w:r>
      <w:proofErr w:type="gramEnd"/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t>同一广播域中的主机。</w:t>
      </w:r>
    </w:p>
    <w:p w:rsidR="004B5EA6" w:rsidRPr="004B5EA6" w:rsidRDefault="004B5EA6" w:rsidP="004B5EA6">
      <w:pPr>
        <w:shd w:val="clear" w:color="auto" w:fill="FFFFFF"/>
        <w:spacing w:after="0" w:line="420" w:lineRule="atLeast"/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</w:pPr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t>什么是风暴？大量广播包在局部范围内不断地复制转发。</w:t>
      </w:r>
    </w:p>
    <w:p w:rsidR="004B5EA6" w:rsidRPr="004B5EA6" w:rsidRDefault="004B5EA6" w:rsidP="004B5EA6">
      <w:pPr>
        <w:shd w:val="clear" w:color="auto" w:fill="FFFFFF"/>
        <w:spacing w:after="0" w:line="420" w:lineRule="atLeast"/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</w:pPr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t>为什么产生风暴？本质就是广播包的不正常地复制或产生，其中重要的一条就是</w:t>
      </w:r>
      <w:proofErr w:type="gramStart"/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t>一</w:t>
      </w:r>
      <w:proofErr w:type="gramEnd"/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t>环路的存在。</w:t>
      </w:r>
    </w:p>
    <w:p w:rsidR="004B5EA6" w:rsidRPr="004B5EA6" w:rsidRDefault="004B5EA6" w:rsidP="004B5EA6">
      <w:pPr>
        <w:shd w:val="clear" w:color="auto" w:fill="FFFFFF"/>
        <w:spacing w:after="0" w:line="420" w:lineRule="atLeast"/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</w:pPr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t>环路为什么会产生风暴？假设</w:t>
      </w:r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t>AB</w:t>
      </w:r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t>两点成环，位于同一交换机。</w:t>
      </w:r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t>A</w:t>
      </w:r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t>发出未知地址的广播包，</w:t>
      </w:r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t>B</w:t>
      </w:r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t>接收到后由于交换机中无此</w:t>
      </w:r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t>MAC</w:t>
      </w:r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t>，重新发起一个广播，此广播包又到达</w:t>
      </w:r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t>A</w:t>
      </w:r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t>，由于目标无法从</w:t>
      </w:r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t>MAC</w:t>
      </w:r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t>表中匹配，</w:t>
      </w:r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t>A</w:t>
      </w:r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t>会再次发一起</w:t>
      </w:r>
      <w:proofErr w:type="gramStart"/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t>个</w:t>
      </w:r>
      <w:proofErr w:type="gramEnd"/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t>广播，这样不停循环下去，就产生了广播风暴。</w:t>
      </w:r>
    </w:p>
    <w:p w:rsidR="004B5EA6" w:rsidRPr="004B5EA6" w:rsidRDefault="004B5EA6" w:rsidP="004B5EA6">
      <w:pPr>
        <w:shd w:val="clear" w:color="auto" w:fill="FFFFFF"/>
        <w:spacing w:after="0" w:line="420" w:lineRule="atLeast"/>
        <w:rPr>
          <w:rFonts w:ascii="Arial" w:eastAsia="宋体" w:hAnsi="Arial" w:cs="Arial"/>
          <w:color w:val="666666"/>
          <w:sz w:val="24"/>
          <w:szCs w:val="24"/>
        </w:rPr>
      </w:pPr>
    </w:p>
    <w:p w:rsidR="004B5EA6" w:rsidRPr="004B5EA6" w:rsidRDefault="004B5EA6" w:rsidP="004B5EA6">
      <w:pPr>
        <w:shd w:val="clear" w:color="auto" w:fill="FFFFFF"/>
        <w:spacing w:after="0" w:line="420" w:lineRule="atLeast"/>
        <w:rPr>
          <w:rFonts w:ascii="Arial" w:eastAsia="宋体" w:hAnsi="Arial" w:cs="Arial"/>
          <w:color w:val="666666"/>
          <w:sz w:val="24"/>
          <w:szCs w:val="24"/>
        </w:rPr>
      </w:pPr>
      <w:r w:rsidRPr="004B5EA6">
        <w:rPr>
          <w:rFonts w:ascii="Arial" w:eastAsia="宋体" w:hAnsi="Arial" w:cs="Arial"/>
          <w:b/>
          <w:bCs/>
          <w:color w:val="800080"/>
          <w:sz w:val="24"/>
          <w:szCs w:val="24"/>
          <w:shd w:val="clear" w:color="auto" w:fill="FFFFFF"/>
        </w:rPr>
        <w:t>多帧复制：也叫重复帧传送，</w:t>
      </w:r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t>单播的数据帧可能被多次复制传送到目的站点。很多协议都只需要每次传输一个拷贝。多帧复制会造成目的站点收到某个数据帧的多个副本，不但浪费了目的主机的资源，还会导致上层协议在处理这些数据帧时无法选择，严重时还可能导致不可恢复的错误。</w:t>
      </w:r>
    </w:p>
    <w:p w:rsidR="004B5EA6" w:rsidRPr="004B5EA6" w:rsidRDefault="004B5EA6" w:rsidP="004B5EA6">
      <w:pPr>
        <w:shd w:val="clear" w:color="auto" w:fill="FFFFFF"/>
        <w:spacing w:after="0" w:line="420" w:lineRule="atLeast"/>
        <w:rPr>
          <w:rFonts w:ascii="Arial" w:eastAsia="宋体" w:hAnsi="Arial" w:cs="Arial"/>
          <w:color w:val="666666"/>
          <w:sz w:val="24"/>
          <w:szCs w:val="24"/>
        </w:rPr>
      </w:pPr>
      <w:r w:rsidRPr="004B5EA6">
        <w:rPr>
          <w:rFonts w:ascii="Arial" w:eastAsia="宋体" w:hAnsi="Arial" w:cs="Arial"/>
          <w:color w:val="666666"/>
          <w:sz w:val="24"/>
          <w:szCs w:val="24"/>
          <w:shd w:val="clear" w:color="auto" w:fill="FFFFFF"/>
        </w:rPr>
        <w:lastRenderedPageBreak/>
        <w:t>举例：</w:t>
      </w:r>
      <w:r w:rsidRPr="004B5EA6">
        <w:rPr>
          <w:rFonts w:ascii="Arial" w:eastAsia="宋体" w:hAnsi="Arial" w:cs="Arial"/>
          <w:noProof/>
          <w:color w:val="666666"/>
          <w:sz w:val="24"/>
          <w:szCs w:val="24"/>
        </w:rPr>
        <w:drawing>
          <wp:inline distT="0" distB="0" distL="0" distR="0">
            <wp:extent cx="5076825" cy="2133600"/>
            <wp:effectExtent l="0" t="0" r="9525" b="0"/>
            <wp:docPr id="2" name="图片 2" descr="CCNP-冗余链路中的广播风暴、多帧复制、地址表的不稳定问题 - 小世界 - 小世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NP-冗余链路中的广播风暴、多帧复制、地址表的不稳定问题 - 小世界 - 小世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EA6" w:rsidRPr="004B5EA6" w:rsidRDefault="004B5EA6" w:rsidP="004B5EA6">
      <w:pPr>
        <w:shd w:val="clear" w:color="auto" w:fill="FFFFFF"/>
        <w:spacing w:after="0" w:line="420" w:lineRule="atLeast"/>
        <w:rPr>
          <w:rFonts w:ascii="Arial" w:eastAsia="宋体" w:hAnsi="Arial" w:cs="Arial"/>
          <w:color w:val="666666"/>
          <w:sz w:val="24"/>
          <w:szCs w:val="24"/>
        </w:rPr>
      </w:pPr>
      <w:r w:rsidRPr="004B5EA6">
        <w:rPr>
          <w:rFonts w:ascii="Arial" w:eastAsia="宋体" w:hAnsi="Arial" w:cs="Arial"/>
          <w:color w:val="666666"/>
          <w:sz w:val="24"/>
          <w:szCs w:val="24"/>
        </w:rPr>
        <w:t>当主机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A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发送一个给主机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B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的单播帧，此时交换机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SW1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的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MAC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地址表中如果没有主机Ｂ的条目，则会把这个</w:t>
      </w:r>
      <w:proofErr w:type="gramStart"/>
      <w:r w:rsidRPr="004B5EA6">
        <w:rPr>
          <w:rFonts w:ascii="Arial" w:eastAsia="宋体" w:hAnsi="Arial" w:cs="Arial"/>
          <w:color w:val="666666"/>
          <w:sz w:val="24"/>
          <w:szCs w:val="24"/>
        </w:rPr>
        <w:t>单播帧从端口</w:t>
      </w:r>
      <w:proofErr w:type="gramEnd"/>
      <w:r w:rsidRPr="004B5EA6">
        <w:rPr>
          <w:rFonts w:ascii="Arial" w:eastAsia="宋体" w:hAnsi="Arial" w:cs="Arial"/>
          <w:color w:val="666666"/>
          <w:sz w:val="24"/>
          <w:szCs w:val="24"/>
        </w:rPr>
        <w:t>F0/1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和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F0/2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泛洪出去。因此，交换机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SW2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就会从端口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F0/1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和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F0/2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分别收到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2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个发给主机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B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的单播帧，如果交换机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SW2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的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MAC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地址表中已经有了主机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B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的条目，它就会将这两个</w:t>
      </w:r>
      <w:proofErr w:type="gramStart"/>
      <w:r w:rsidRPr="004B5EA6">
        <w:rPr>
          <w:rFonts w:ascii="Arial" w:eastAsia="宋体" w:hAnsi="Arial" w:cs="Arial"/>
          <w:color w:val="666666"/>
          <w:sz w:val="24"/>
          <w:szCs w:val="24"/>
        </w:rPr>
        <w:t>帧</w:t>
      </w:r>
      <w:proofErr w:type="gramEnd"/>
      <w:r w:rsidRPr="004B5EA6">
        <w:rPr>
          <w:rFonts w:ascii="Arial" w:eastAsia="宋体" w:hAnsi="Arial" w:cs="Arial"/>
          <w:color w:val="666666"/>
          <w:sz w:val="24"/>
          <w:szCs w:val="24"/>
        </w:rPr>
        <w:t>分别转发给主机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B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，这样主机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B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就收到了同一个帧的二份拷贝，于是形成了多帧复制。</w:t>
      </w:r>
    </w:p>
    <w:p w:rsidR="004B5EA6" w:rsidRPr="004B5EA6" w:rsidRDefault="004B5EA6" w:rsidP="004B5EA6">
      <w:pPr>
        <w:shd w:val="clear" w:color="auto" w:fill="FFFFFF"/>
        <w:spacing w:after="0" w:line="420" w:lineRule="atLeast"/>
        <w:rPr>
          <w:rFonts w:ascii="Arial" w:eastAsia="宋体" w:hAnsi="Arial" w:cs="Arial"/>
          <w:color w:val="666666"/>
          <w:sz w:val="24"/>
          <w:szCs w:val="24"/>
        </w:rPr>
      </w:pPr>
    </w:p>
    <w:p w:rsidR="004B5EA6" w:rsidRPr="004B5EA6" w:rsidRDefault="004B5EA6" w:rsidP="004B5EA6">
      <w:pPr>
        <w:shd w:val="clear" w:color="auto" w:fill="FFFFFF"/>
        <w:spacing w:after="0" w:line="420" w:lineRule="atLeast"/>
        <w:rPr>
          <w:rFonts w:ascii="Arial" w:eastAsia="宋体" w:hAnsi="Arial" w:cs="Arial"/>
          <w:color w:val="666666"/>
          <w:sz w:val="24"/>
          <w:szCs w:val="24"/>
        </w:rPr>
      </w:pPr>
      <w:r w:rsidRPr="004B5EA6">
        <w:rPr>
          <w:rFonts w:ascii="Arial" w:eastAsia="宋体" w:hAnsi="Arial" w:cs="Arial"/>
          <w:b/>
          <w:bCs/>
          <w:color w:val="800080"/>
          <w:sz w:val="24"/>
          <w:szCs w:val="24"/>
        </w:rPr>
        <w:t>MAC</w:t>
      </w:r>
      <w:r w:rsidRPr="004B5EA6">
        <w:rPr>
          <w:rFonts w:ascii="Arial" w:eastAsia="宋体" w:hAnsi="Arial" w:cs="Arial"/>
          <w:b/>
          <w:bCs/>
          <w:color w:val="800080"/>
          <w:sz w:val="24"/>
          <w:szCs w:val="24"/>
        </w:rPr>
        <w:t>地址表抖动：也就是</w:t>
      </w:r>
      <w:r w:rsidRPr="004B5EA6">
        <w:rPr>
          <w:rFonts w:ascii="Arial" w:eastAsia="宋体" w:hAnsi="Arial" w:cs="Arial"/>
          <w:b/>
          <w:bCs/>
          <w:color w:val="800080"/>
          <w:sz w:val="24"/>
          <w:szCs w:val="24"/>
        </w:rPr>
        <w:t>MAC</w:t>
      </w:r>
      <w:r w:rsidRPr="004B5EA6">
        <w:rPr>
          <w:rFonts w:ascii="Arial" w:eastAsia="宋体" w:hAnsi="Arial" w:cs="Arial"/>
          <w:b/>
          <w:bCs/>
          <w:color w:val="800080"/>
          <w:sz w:val="24"/>
          <w:szCs w:val="24"/>
        </w:rPr>
        <w:t>地址表不稳定，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这是由于相同帧的拷贝在交换机的不同端口上被接收引起的。如果交换机将资源都消耗在复制不稳定的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MAC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地址表上，那么数据转发的功能就可能被</w:t>
      </w:r>
      <w:proofErr w:type="gramStart"/>
      <w:r w:rsidRPr="004B5EA6">
        <w:rPr>
          <w:rFonts w:ascii="Arial" w:eastAsia="宋体" w:hAnsi="Arial" w:cs="Arial"/>
          <w:color w:val="666666"/>
          <w:sz w:val="24"/>
          <w:szCs w:val="24"/>
        </w:rPr>
        <w:t>消弱</w:t>
      </w:r>
      <w:proofErr w:type="gramEnd"/>
      <w:r w:rsidRPr="004B5EA6">
        <w:rPr>
          <w:rFonts w:ascii="Arial" w:eastAsia="宋体" w:hAnsi="Arial" w:cs="Arial"/>
          <w:color w:val="666666"/>
          <w:sz w:val="24"/>
          <w:szCs w:val="24"/>
        </w:rPr>
        <w:t>了。</w:t>
      </w:r>
    </w:p>
    <w:p w:rsidR="004B5EA6" w:rsidRPr="004B5EA6" w:rsidRDefault="004B5EA6" w:rsidP="004B5EA6">
      <w:pPr>
        <w:shd w:val="clear" w:color="auto" w:fill="FFFFFF"/>
        <w:spacing w:after="0" w:line="420" w:lineRule="atLeast"/>
        <w:rPr>
          <w:rFonts w:ascii="Arial" w:eastAsia="宋体" w:hAnsi="Arial" w:cs="Arial"/>
          <w:color w:val="666666"/>
          <w:sz w:val="24"/>
          <w:szCs w:val="24"/>
        </w:rPr>
      </w:pPr>
      <w:r w:rsidRPr="004B5EA6">
        <w:rPr>
          <w:rFonts w:ascii="Arial" w:eastAsia="宋体" w:hAnsi="Arial" w:cs="Arial"/>
          <w:color w:val="666666"/>
          <w:sz w:val="24"/>
          <w:szCs w:val="24"/>
        </w:rPr>
        <w:t>举例：</w:t>
      </w:r>
      <w:r w:rsidRPr="004B5EA6">
        <w:rPr>
          <w:rFonts w:ascii="Arial" w:eastAsia="宋体" w:hAnsi="Arial" w:cs="Arial"/>
          <w:noProof/>
          <w:color w:val="666666"/>
          <w:sz w:val="24"/>
          <w:szCs w:val="24"/>
        </w:rPr>
        <w:drawing>
          <wp:inline distT="0" distB="0" distL="0" distR="0">
            <wp:extent cx="5067300" cy="2143125"/>
            <wp:effectExtent l="0" t="0" r="0" b="9525"/>
            <wp:docPr id="1" name="图片 1" descr="CCNP-冗余链路中的广播风暴、多帧复制、地址表的不稳定问题 - 小世界 - 小世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NP-冗余链路中的广播风暴、多帧复制、地址表的不稳定问题 - 小世界 - 小世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EA6" w:rsidRPr="004B5EA6" w:rsidRDefault="004B5EA6" w:rsidP="004B5EA6">
      <w:pPr>
        <w:shd w:val="clear" w:color="auto" w:fill="FFFFFF"/>
        <w:spacing w:after="0" w:line="420" w:lineRule="atLeast"/>
        <w:rPr>
          <w:rFonts w:ascii="Arial" w:eastAsia="宋体" w:hAnsi="Arial" w:cs="Arial"/>
          <w:color w:val="666666"/>
          <w:sz w:val="24"/>
          <w:szCs w:val="24"/>
        </w:rPr>
      </w:pPr>
      <w:r w:rsidRPr="004B5EA6">
        <w:rPr>
          <w:rFonts w:ascii="Arial" w:eastAsia="宋体" w:hAnsi="Arial" w:cs="Arial"/>
          <w:color w:val="666666"/>
          <w:sz w:val="24"/>
          <w:szCs w:val="24"/>
        </w:rPr>
        <w:t>当交换机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SW2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从端口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F0/1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收到主机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A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发出的单播帧时，它会将端口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F0/1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与主机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A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的对应关系写入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MAC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地址表；而当它随后又从端口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F0/2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收到主机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A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发出的单播帧时，会将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MAC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地址表中的主机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A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对应的端口改为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F0/2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，这就造成了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MAC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表的抖动。当主机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B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向主机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A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回复了一个单播帧后，同样的情况也会发生在交换机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SW1</w:t>
      </w:r>
      <w:r w:rsidRPr="004B5EA6">
        <w:rPr>
          <w:rFonts w:ascii="Arial" w:eastAsia="宋体" w:hAnsi="Arial" w:cs="Arial"/>
          <w:color w:val="666666"/>
          <w:sz w:val="24"/>
          <w:szCs w:val="24"/>
        </w:rPr>
        <w:t>中。</w:t>
      </w:r>
    </w:p>
    <w:p w:rsidR="004B5EA6" w:rsidRPr="004B5EA6" w:rsidRDefault="004B5EA6" w:rsidP="004B5EA6">
      <w:pPr>
        <w:shd w:val="clear" w:color="auto" w:fill="FFFFFF"/>
        <w:spacing w:after="0" w:line="420" w:lineRule="atLeast"/>
        <w:rPr>
          <w:rFonts w:ascii="Arial" w:eastAsia="宋体" w:hAnsi="Arial" w:cs="Arial"/>
          <w:color w:val="666666"/>
          <w:sz w:val="24"/>
          <w:szCs w:val="24"/>
        </w:rPr>
      </w:pPr>
    </w:p>
    <w:p w:rsidR="004B5EA6" w:rsidRPr="004B5EA6" w:rsidRDefault="004B5EA6" w:rsidP="004B5EA6">
      <w:pPr>
        <w:shd w:val="clear" w:color="auto" w:fill="FFFFFF"/>
        <w:spacing w:after="0" w:line="420" w:lineRule="atLeast"/>
        <w:rPr>
          <w:rFonts w:ascii="Arial" w:eastAsia="宋体" w:hAnsi="Arial" w:cs="Arial"/>
          <w:color w:val="666666"/>
          <w:sz w:val="24"/>
          <w:szCs w:val="24"/>
        </w:rPr>
      </w:pPr>
      <w:r w:rsidRPr="004B5EA6">
        <w:rPr>
          <w:rFonts w:ascii="Arial" w:eastAsia="宋体" w:hAnsi="Arial" w:cs="Arial"/>
          <w:b/>
          <w:bCs/>
          <w:color w:val="666666"/>
          <w:sz w:val="24"/>
          <w:szCs w:val="24"/>
        </w:rPr>
        <w:t>感谢</w:t>
      </w:r>
      <w:r w:rsidRPr="004B5EA6">
        <w:rPr>
          <w:rFonts w:ascii="Arial" w:eastAsia="宋体" w:hAnsi="Arial" w:cs="Arial"/>
          <w:b/>
          <w:bCs/>
          <w:color w:val="666666"/>
          <w:sz w:val="24"/>
          <w:szCs w:val="24"/>
        </w:rPr>
        <w:t>internet</w:t>
      </w:r>
      <w:r w:rsidRPr="004B5EA6">
        <w:rPr>
          <w:rFonts w:ascii="Arial" w:eastAsia="宋体" w:hAnsi="Arial" w:cs="Arial"/>
          <w:b/>
          <w:bCs/>
          <w:color w:val="666666"/>
          <w:sz w:val="24"/>
          <w:szCs w:val="24"/>
        </w:rPr>
        <w:t>！</w:t>
      </w:r>
    </w:p>
    <w:p w:rsidR="004B5EA6" w:rsidRDefault="004B5EA6"/>
    <w:sectPr w:rsidR="004B5E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bordersDoNotSurroundHeader/>
  <w:bordersDoNotSurroundFooter/>
  <w:proofState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4B5EA6"/>
    <w:rsid w:val="004B304B"/>
    <w:rsid w:val="004B5EA6"/>
    <w:rsid w:val="0088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6D4C7F-FF80-4B83-9223-E154271D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4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0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52AC29-12BC-41F1-905F-6562F4DA39FC}"/>
      </w:docPartPr>
      <w:docPartBody>
        <w:p w:rsidR="00000000" w:rsidRDefault="007B2E33">
          <w:r w:rsidRPr="00CB265A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33"/>
    <w:rsid w:val="002A7782"/>
    <w:rsid w:val="007B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2E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CCNP-冗余链路中的广播风暴、多帧复制、地址表的不稳定  </PostTitle>
  <PostDate>2016-07-08T06:08:54Z</PostDate>
  <PostID>782</PostID>
  <Category1/>
  <Category2/>
  <Category3/>
  <Category4/>
  <Category5/>
  <Category6/>
  <Category7/>
  <Category8/>
  <Category9/>
  <Category10/>
  <Account>9ac254c9-c916-4234-9e77-dd642aa559f0</Account>
  <Enclosure/>
  <ProviderInfo>
    <PostURL/>
    <API/>
    <Categories/>
    <Trackbacks/>
    <Enclosures/>
    <BlogName/>
    <ImagePostAddress/>
  </ProviderInfo>
  <DefaultAccountEnsured/>
  <PublishedAccount>9ac254c9-c916-4234-9e77-dd642aa559f0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demonelf</dc:creator>
  <cp:keywords/>
  <dc:description/>
  <cp:lastModifiedBy>mad hex</cp:lastModifiedBy>
  <cp:revision>1</cp:revision>
  <dcterms:created xsi:type="dcterms:W3CDTF">2016-07-08T06:08:00Z</dcterms:created>
  <dcterms:modified xsi:type="dcterms:W3CDTF">2016-07-08T06:09:00Z</dcterms:modified>
</cp:coreProperties>
</file>