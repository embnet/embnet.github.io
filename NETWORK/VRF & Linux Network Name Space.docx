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8F4E79" w:rsidRDefault="008F4E79" w:rsidP="008F4E79">
          <w:pPr>
            <w:pStyle w:val="PublishStatus"/>
          </w:pPr>
          <w:r>
            <w:t>此文章已于</w:t>
          </w:r>
          <w:r>
            <w:t xml:space="preserve"> 16:24:04 2016/8/10 </w:t>
          </w:r>
          <w:r>
            <w:t>发布到</w:t>
          </w:r>
          <w:r>
            <w:t xml:space="preserve"> MADHEX</w:t>
          </w:r>
        </w:p>
        <w:sdt>
          <w:sdtPr>
            <w:rPr>
              <w:rFonts w:ascii="Arial" w:eastAsia="宋体" w:hAnsi="Arial" w:cs="Arial"/>
              <w:color w:val="222222"/>
              <w:sz w:val="33"/>
              <w:szCs w:val="33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0206E5" w:rsidRDefault="002F47CD">
              <w:pPr>
                <w:pStyle w:val="Publishwithline"/>
              </w:pPr>
              <w:r w:rsidRPr="002F47CD">
                <w:rPr>
                  <w:rFonts w:ascii="Arial" w:eastAsia="宋体" w:hAnsi="Arial" w:cs="Arial"/>
                  <w:color w:val="222222"/>
                  <w:sz w:val="33"/>
                  <w:szCs w:val="33"/>
                </w:rPr>
                <w:t>VRF &amp; Linux Network Name Space</w:t>
              </w:r>
            </w:p>
          </w:sdtContent>
        </w:sdt>
        <w:p w:rsidR="000206E5" w:rsidRDefault="000206E5">
          <w:pPr>
            <w:pStyle w:val="underline"/>
          </w:pPr>
        </w:p>
        <w:p w:rsidR="000206E5" w:rsidRDefault="0022356D">
          <w:pPr>
            <w:pStyle w:val="PadderBetweenControlandBody"/>
          </w:pPr>
        </w:p>
      </w:sdtContent>
    </w:sdt>
    <w:p w:rsidR="002F47CD" w:rsidRPr="002F47CD" w:rsidRDefault="002F47CD" w:rsidP="002F47CD">
      <w:pPr>
        <w:shd w:val="clear" w:color="auto" w:fill="FFFFFF"/>
        <w:spacing w:after="0"/>
        <w:outlineLvl w:val="2"/>
        <w:rPr>
          <w:rFonts w:ascii="Arial" w:eastAsia="宋体" w:hAnsi="Arial" w:cs="Arial"/>
          <w:b/>
          <w:bCs/>
          <w:color w:val="222222"/>
          <w:sz w:val="27"/>
          <w:szCs w:val="27"/>
        </w:rPr>
      </w:pPr>
      <w:r w:rsidRPr="002F47CD">
        <w:rPr>
          <w:rFonts w:ascii="Arial" w:eastAsia="宋体" w:hAnsi="Arial" w:cs="Arial"/>
          <w:b/>
          <w:bCs/>
          <w:color w:val="222222"/>
          <w:sz w:val="27"/>
          <w:szCs w:val="27"/>
        </w:rPr>
        <w:t>Introduction</w:t>
      </w:r>
    </w:p>
    <w:p w:rsidR="002F47CD" w:rsidRPr="002F47CD" w:rsidRDefault="002F47CD" w:rsidP="002F47CD">
      <w:pPr>
        <w:spacing w:after="0"/>
        <w:rPr>
          <w:rFonts w:ascii="宋体" w:eastAsia="宋体" w:hAnsi="宋体" w:cs="宋体"/>
          <w:sz w:val="24"/>
          <w:szCs w:val="24"/>
        </w:rPr>
      </w:pPr>
      <w:r w:rsidRPr="002F47CD">
        <w:rPr>
          <w:rFonts w:ascii="Arial" w:eastAsia="宋体" w:hAnsi="Arial" w:cs="Arial"/>
          <w:color w:val="222222"/>
          <w:sz w:val="20"/>
          <w:shd w:val="clear" w:color="auto" w:fill="FFFFFF"/>
        </w:rPr>
        <w:t>As we know, VRF (Virtual Routing and Forwarding on Switch) and </w:t>
      </w:r>
      <w:hyperlink r:id="rId7" w:tgtFrame="_blank" w:history="1">
        <w:r w:rsidRPr="002F47CD">
          <w:rPr>
            <w:rFonts w:ascii="Arial" w:eastAsia="宋体" w:hAnsi="Arial" w:cs="Arial"/>
            <w:color w:val="888888"/>
            <w:sz w:val="20"/>
            <w:u w:val="single"/>
            <w:shd w:val="clear" w:color="auto" w:fill="FFFFFF"/>
          </w:rPr>
          <w:t>Linux Network Name Space</w:t>
        </w:r>
      </w:hyperlink>
      <w:r w:rsidRPr="002F47CD">
        <w:rPr>
          <w:rFonts w:ascii="Arial" w:eastAsia="宋体" w:hAnsi="Arial" w:cs="Arial"/>
          <w:color w:val="222222"/>
          <w:sz w:val="20"/>
          <w:shd w:val="clear" w:color="auto" w:fill="FFFFFF"/>
        </w:rPr>
        <w:t> (on Linux hosts) can be used to achieve Network Isolation. Lets see how we can use them together.</w:t>
      </w:r>
      <w:r w:rsidRPr="002F47CD">
        <w:rPr>
          <w:rFonts w:ascii="Arial" w:eastAsia="宋体" w:hAnsi="Arial" w:cs="Arial"/>
          <w:color w:val="222222"/>
          <w:sz w:val="20"/>
        </w:rPr>
        <w:br/>
      </w:r>
      <w:r w:rsidRPr="002F47CD">
        <w:rPr>
          <w:rFonts w:ascii="Arial" w:eastAsia="宋体" w:hAnsi="Arial" w:cs="Arial"/>
          <w:color w:val="222222"/>
          <w:sz w:val="20"/>
        </w:rPr>
        <w:br/>
      </w:r>
    </w:p>
    <w:p w:rsidR="002F47CD" w:rsidRPr="002F47CD" w:rsidRDefault="002F47CD" w:rsidP="002F47CD">
      <w:pPr>
        <w:shd w:val="clear" w:color="auto" w:fill="FFFFFF"/>
        <w:spacing w:after="0"/>
        <w:outlineLvl w:val="2"/>
        <w:rPr>
          <w:rFonts w:ascii="Arial" w:eastAsia="宋体" w:hAnsi="Arial" w:cs="Arial"/>
          <w:b/>
          <w:bCs/>
          <w:color w:val="222222"/>
          <w:sz w:val="27"/>
          <w:szCs w:val="27"/>
        </w:rPr>
      </w:pPr>
      <w:r w:rsidRPr="002F47CD">
        <w:rPr>
          <w:rFonts w:ascii="Arial" w:eastAsia="宋体" w:hAnsi="Arial" w:cs="Arial"/>
          <w:b/>
          <w:bCs/>
          <w:color w:val="222222"/>
          <w:sz w:val="27"/>
          <w:szCs w:val="27"/>
        </w:rPr>
        <w:t>Setup </w:t>
      </w:r>
    </w:p>
    <w:p w:rsidR="002F47CD" w:rsidRDefault="002F47CD">
      <w:r>
        <w:rPr>
          <w:noProof/>
        </w:rPr>
        <w:drawing>
          <wp:inline distT="0" distB="0" distL="0" distR="0">
            <wp:extent cx="7087589" cy="48774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12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7589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CD" w:rsidRPr="002F47CD" w:rsidRDefault="002F47CD" w:rsidP="002F47CD">
      <w:pPr>
        <w:spacing w:after="0"/>
        <w:rPr>
          <w:rFonts w:ascii="宋体" w:eastAsia="宋体" w:hAnsi="宋体" w:cs="宋体"/>
          <w:sz w:val="24"/>
          <w:szCs w:val="24"/>
        </w:rPr>
      </w:pPr>
      <w:r w:rsidRPr="002F47CD">
        <w:rPr>
          <w:rFonts w:ascii="Arial" w:eastAsia="宋体" w:hAnsi="Arial" w:cs="Arial"/>
          <w:color w:val="222222"/>
          <w:sz w:val="20"/>
          <w:shd w:val="clear" w:color="auto" w:fill="FFFFFF"/>
        </w:rPr>
        <w:t>Host there are two namespaces, namely </w:t>
      </w:r>
      <w:r w:rsidRPr="002F47CD">
        <w:rPr>
          <w:rFonts w:ascii="Arial" w:eastAsia="宋体" w:hAnsi="Arial" w:cs="Arial"/>
          <w:b/>
          <w:bCs/>
          <w:color w:val="FF0000"/>
          <w:sz w:val="20"/>
          <w:shd w:val="clear" w:color="auto" w:fill="FFFFFF"/>
        </w:rPr>
        <w:t>red</w:t>
      </w:r>
      <w:r w:rsidRPr="002F47CD">
        <w:rPr>
          <w:rFonts w:ascii="Arial" w:eastAsia="宋体" w:hAnsi="Arial" w:cs="Arial"/>
          <w:color w:val="222222"/>
          <w:sz w:val="20"/>
          <w:shd w:val="clear" w:color="auto" w:fill="FFFFFF"/>
        </w:rPr>
        <w:t> and </w:t>
      </w:r>
      <w:r w:rsidRPr="002F47CD">
        <w:rPr>
          <w:rFonts w:ascii="Arial" w:eastAsia="宋体" w:hAnsi="Arial" w:cs="Arial"/>
          <w:b/>
          <w:bCs/>
          <w:color w:val="0000FF"/>
          <w:sz w:val="20"/>
          <w:shd w:val="clear" w:color="auto" w:fill="FFFFFF"/>
        </w:rPr>
        <w:t>blue.</w:t>
      </w:r>
      <w:r w:rsidRPr="002F47CD">
        <w:rPr>
          <w:rFonts w:ascii="Arial" w:eastAsia="宋体" w:hAnsi="Arial" w:cs="Arial"/>
          <w:color w:val="222222"/>
          <w:sz w:val="20"/>
        </w:rPr>
        <w:br/>
      </w:r>
      <w:r w:rsidRPr="002F47CD">
        <w:rPr>
          <w:rFonts w:ascii="Arial" w:eastAsia="宋体" w:hAnsi="Arial" w:cs="Arial"/>
          <w:color w:val="222222"/>
          <w:sz w:val="20"/>
          <w:shd w:val="clear" w:color="auto" w:fill="FFFFFF"/>
        </w:rPr>
        <w:t>Each of the namespace is connected to its own Linux Bridge (i.e Red Namespace is connected to Bridge_red  and Blue Namespace is connected to Bridge_Blue ). Virtual Interface (veth0) connected to each bridge is assigned the same ip address (10.70.70.12/24). This L3 Network isolation achieved on the same host by using Network Namespaces.</w:t>
      </w:r>
      <w:r w:rsidRPr="002F47CD">
        <w:rPr>
          <w:rFonts w:ascii="Arial" w:eastAsia="宋体" w:hAnsi="Arial" w:cs="Arial"/>
          <w:color w:val="222222"/>
          <w:sz w:val="20"/>
        </w:rPr>
        <w:br/>
      </w:r>
      <w:r w:rsidRPr="002F47CD">
        <w:rPr>
          <w:rFonts w:ascii="Arial" w:eastAsia="宋体" w:hAnsi="Arial" w:cs="Arial"/>
          <w:color w:val="222222"/>
          <w:sz w:val="20"/>
        </w:rPr>
        <w:br/>
      </w:r>
      <w:r w:rsidRPr="002F47CD">
        <w:rPr>
          <w:rFonts w:ascii="Arial" w:eastAsia="宋体" w:hAnsi="Arial" w:cs="Arial"/>
          <w:color w:val="222222"/>
          <w:sz w:val="20"/>
        </w:rPr>
        <w:br/>
      </w:r>
      <w:r w:rsidRPr="002F47CD">
        <w:rPr>
          <w:rFonts w:ascii="Arial" w:eastAsia="宋体" w:hAnsi="Arial" w:cs="Arial"/>
          <w:color w:val="222222"/>
          <w:sz w:val="20"/>
          <w:shd w:val="clear" w:color="auto" w:fill="FFFFFF"/>
        </w:rPr>
        <w:t>Bridge_red is connected to external interface eth5 via eth5.80(eth5.80 sends tagged packet with vlan value as 80).</w:t>
      </w:r>
      <w:r w:rsidRPr="002F47CD">
        <w:rPr>
          <w:rFonts w:ascii="Arial" w:eastAsia="宋体" w:hAnsi="Arial" w:cs="Arial"/>
          <w:color w:val="222222"/>
          <w:sz w:val="20"/>
        </w:rPr>
        <w:br/>
      </w:r>
      <w:r w:rsidRPr="002F47CD">
        <w:rPr>
          <w:rFonts w:ascii="Arial" w:eastAsia="宋体" w:hAnsi="Arial" w:cs="Arial"/>
          <w:color w:val="222222"/>
          <w:sz w:val="20"/>
          <w:shd w:val="clear" w:color="auto" w:fill="FFFFFF"/>
        </w:rPr>
        <w:lastRenderedPageBreak/>
        <w:t>Bridge_blue is connected to external interface eth5 via eth5.90(eth5.80 sends tagged packet with vlan value as 90).</w:t>
      </w:r>
      <w:r w:rsidRPr="002F47CD">
        <w:rPr>
          <w:rFonts w:ascii="Arial" w:eastAsia="宋体" w:hAnsi="Arial" w:cs="Arial"/>
          <w:color w:val="222222"/>
          <w:sz w:val="20"/>
        </w:rPr>
        <w:br/>
      </w:r>
      <w:r w:rsidRPr="002F47CD">
        <w:rPr>
          <w:rFonts w:ascii="Arial" w:eastAsia="宋体" w:hAnsi="Arial" w:cs="Arial"/>
          <w:color w:val="222222"/>
          <w:sz w:val="20"/>
        </w:rPr>
        <w:br/>
      </w:r>
      <w:r w:rsidRPr="002F47CD">
        <w:rPr>
          <w:rFonts w:ascii="Arial" w:eastAsia="宋体" w:hAnsi="Arial" w:cs="Arial"/>
          <w:color w:val="222222"/>
          <w:sz w:val="20"/>
          <w:shd w:val="clear" w:color="auto" w:fill="FFFFFF"/>
        </w:rPr>
        <w:t>Linux host is connected to external device (that has VRF capability). 10.70.70.14/24 is the ip address configured on both the blue and red vrf's.</w:t>
      </w:r>
      <w:r w:rsidRPr="002F47CD">
        <w:rPr>
          <w:rFonts w:ascii="Arial" w:eastAsia="宋体" w:hAnsi="Arial" w:cs="Arial"/>
          <w:color w:val="222222"/>
          <w:sz w:val="20"/>
        </w:rPr>
        <w:br/>
      </w:r>
      <w:r w:rsidRPr="002F47CD">
        <w:rPr>
          <w:rFonts w:ascii="Arial" w:eastAsia="宋体" w:hAnsi="Arial" w:cs="Arial"/>
          <w:color w:val="222222"/>
          <w:sz w:val="20"/>
        </w:rPr>
        <w:br/>
      </w:r>
      <w:r w:rsidRPr="002F47CD">
        <w:rPr>
          <w:rFonts w:ascii="Arial" w:eastAsia="宋体" w:hAnsi="Arial" w:cs="Arial"/>
          <w:color w:val="222222"/>
          <w:sz w:val="20"/>
        </w:rPr>
        <w:br/>
      </w:r>
    </w:p>
    <w:p w:rsidR="002F47CD" w:rsidRPr="002F47CD" w:rsidRDefault="002F47CD" w:rsidP="002F47CD">
      <w:pPr>
        <w:shd w:val="clear" w:color="auto" w:fill="FFFFFF"/>
        <w:spacing w:after="0"/>
        <w:outlineLvl w:val="2"/>
        <w:rPr>
          <w:rFonts w:ascii="Arial" w:eastAsia="宋体" w:hAnsi="Arial" w:cs="Arial"/>
          <w:b/>
          <w:bCs/>
          <w:color w:val="222222"/>
          <w:sz w:val="27"/>
          <w:szCs w:val="27"/>
        </w:rPr>
      </w:pPr>
      <w:r w:rsidRPr="002F47CD">
        <w:rPr>
          <w:rFonts w:ascii="Arial" w:eastAsia="宋体" w:hAnsi="Arial" w:cs="Arial"/>
          <w:b/>
          <w:bCs/>
          <w:color w:val="222222"/>
          <w:sz w:val="27"/>
          <w:szCs w:val="27"/>
        </w:rPr>
        <w:t>Commands to Create Red Name Space</w:t>
      </w:r>
    </w:p>
    <w:p w:rsidR="002F47CD" w:rsidRDefault="002F47CD" w:rsidP="002F47CD">
      <w:r>
        <w:t>//Create a red namespace</w:t>
      </w:r>
    </w:p>
    <w:p w:rsidR="002F47CD" w:rsidRDefault="002F47CD" w:rsidP="002F47CD">
      <w:r>
        <w:t>ip netns add red</w:t>
      </w:r>
    </w:p>
    <w:p w:rsidR="002F47CD" w:rsidRDefault="002F47CD" w:rsidP="002F47CD">
      <w:r>
        <w:t>//Create eth5.80 (80 vlan tagged interface on eth5)</w:t>
      </w:r>
    </w:p>
    <w:p w:rsidR="002F47CD" w:rsidRDefault="002F47CD" w:rsidP="002F47CD">
      <w:pPr>
        <w:rPr>
          <w:rFonts w:hint="eastAsia"/>
        </w:rPr>
      </w:pPr>
      <w:r>
        <w:t>ip link add li</w:t>
      </w:r>
      <w:r w:rsidR="008F4E79">
        <w:t>nk eth5 eth5.80 type vlan id 80</w:t>
      </w:r>
    </w:p>
    <w:p w:rsidR="002F47CD" w:rsidRDefault="002F47CD" w:rsidP="002F47CD"/>
    <w:p w:rsidR="002F47CD" w:rsidRDefault="002F47CD" w:rsidP="002F47CD">
      <w:r>
        <w:t xml:space="preserve">//Create a veth pair </w:t>
      </w:r>
    </w:p>
    <w:p w:rsidR="002F47CD" w:rsidRDefault="002F47CD" w:rsidP="002F47CD">
      <w:r>
        <w:t>ip link add veth0 type veth peer name veth_red</w:t>
      </w:r>
    </w:p>
    <w:p w:rsidR="002F47CD" w:rsidRDefault="002F47CD" w:rsidP="002F47CD"/>
    <w:p w:rsidR="002F47CD" w:rsidRDefault="002F47CD" w:rsidP="002F47CD">
      <w:r>
        <w:t>//Set on end of the veth pair to red namespace</w:t>
      </w:r>
    </w:p>
    <w:p w:rsidR="002F47CD" w:rsidRDefault="002F47CD" w:rsidP="002F47CD">
      <w:pPr>
        <w:rPr>
          <w:rFonts w:hint="eastAsia"/>
        </w:rPr>
      </w:pPr>
      <w:r>
        <w:t xml:space="preserve">ip link </w:t>
      </w:r>
      <w:r w:rsidR="008F4E79">
        <w:t>set veth0 netns red</w:t>
      </w:r>
    </w:p>
    <w:p w:rsidR="002F47CD" w:rsidRDefault="002F47CD" w:rsidP="002F47CD"/>
    <w:p w:rsidR="002F47CD" w:rsidRDefault="002F47CD" w:rsidP="002F47CD">
      <w:r>
        <w:t>//Bring up the veth pairs</w:t>
      </w:r>
    </w:p>
    <w:p w:rsidR="002F47CD" w:rsidRDefault="002F47CD" w:rsidP="002F47CD">
      <w:r>
        <w:t>ip netns exec red ip link set dev veth0  up</w:t>
      </w:r>
    </w:p>
    <w:p w:rsidR="002F47CD" w:rsidRDefault="008F4E79" w:rsidP="002F47CD">
      <w:pPr>
        <w:rPr>
          <w:rFonts w:hint="eastAsia"/>
        </w:rPr>
      </w:pPr>
      <w:r>
        <w:t>ip link set dev veth_red up</w:t>
      </w:r>
    </w:p>
    <w:p w:rsidR="002F47CD" w:rsidRDefault="002F47CD" w:rsidP="002F47CD"/>
    <w:p w:rsidR="002F47CD" w:rsidRDefault="002F47CD" w:rsidP="002F47CD">
      <w:r>
        <w:t>//create a red bridge and add interfaces</w:t>
      </w:r>
    </w:p>
    <w:p w:rsidR="002F47CD" w:rsidRDefault="002F47CD" w:rsidP="002F47CD">
      <w:r>
        <w:t>brctl addbr bridge_red</w:t>
      </w:r>
    </w:p>
    <w:p w:rsidR="002F47CD" w:rsidRDefault="002F47CD" w:rsidP="002F47CD">
      <w:r>
        <w:t>brctl addif bridge_red eth5.80</w:t>
      </w:r>
    </w:p>
    <w:p w:rsidR="002F47CD" w:rsidRDefault="002F47CD" w:rsidP="002F47CD">
      <w:r>
        <w:t>brctl addif bridge_red veth_red</w:t>
      </w:r>
    </w:p>
    <w:p w:rsidR="002F47CD" w:rsidRDefault="002F47CD" w:rsidP="002F47CD"/>
    <w:p w:rsidR="002F47CD" w:rsidRDefault="002F47CD" w:rsidP="002F47CD">
      <w:r>
        <w:t>//bring up bridge interfaces</w:t>
      </w:r>
    </w:p>
    <w:p w:rsidR="002F47CD" w:rsidRDefault="002F47CD" w:rsidP="002F47CD">
      <w:r>
        <w:t>ip link set dev bridge_red up</w:t>
      </w:r>
    </w:p>
    <w:p w:rsidR="002F47CD" w:rsidRDefault="008F4E79" w:rsidP="002F47CD">
      <w:pPr>
        <w:rPr>
          <w:rFonts w:hint="eastAsia"/>
        </w:rPr>
      </w:pPr>
      <w:r>
        <w:t>ip link set dev eth5.80 up</w:t>
      </w:r>
    </w:p>
    <w:p w:rsidR="002F47CD" w:rsidRDefault="002F47CD" w:rsidP="002F47CD"/>
    <w:p w:rsidR="002F47CD" w:rsidRDefault="002F47CD" w:rsidP="002F47CD">
      <w:r>
        <w:t>//Configuer ip address within the namespace</w:t>
      </w:r>
    </w:p>
    <w:p w:rsidR="002F47CD" w:rsidRDefault="002F47CD" w:rsidP="002F47CD">
      <w:r>
        <w:t>ip netns exec red ifconfig veth0 10.70.70.12 netmask 255.255.255.0 up</w:t>
      </w:r>
    </w:p>
    <w:p w:rsidR="008F4E79" w:rsidRDefault="002F47CD" w:rsidP="002F47CD">
      <w:pPr>
        <w:rPr>
          <w:rFonts w:hint="eastAsia"/>
        </w:rPr>
      </w:pPr>
      <w:r>
        <w:t>ip netns exec red ip route add default via 10.70.70.12</w:t>
      </w:r>
    </w:p>
    <w:p w:rsidR="002F47CD" w:rsidRPr="002F47CD" w:rsidRDefault="002F47CD" w:rsidP="002F47CD">
      <w:pPr>
        <w:shd w:val="clear" w:color="auto" w:fill="FFFFFF"/>
        <w:spacing w:after="0"/>
        <w:outlineLvl w:val="2"/>
        <w:rPr>
          <w:rFonts w:ascii="Arial" w:eastAsia="宋体" w:hAnsi="Arial" w:cs="Arial"/>
          <w:b/>
          <w:bCs/>
          <w:color w:val="222222"/>
          <w:sz w:val="27"/>
          <w:szCs w:val="27"/>
        </w:rPr>
      </w:pPr>
      <w:r w:rsidRPr="002F47CD">
        <w:rPr>
          <w:rFonts w:ascii="Arial" w:eastAsia="宋体" w:hAnsi="Arial" w:cs="Arial"/>
          <w:b/>
          <w:bCs/>
          <w:color w:val="222222"/>
          <w:sz w:val="27"/>
          <w:szCs w:val="27"/>
        </w:rPr>
        <w:t>Commands to Create Blue Name Space </w:t>
      </w:r>
    </w:p>
    <w:p w:rsidR="002F47CD" w:rsidRDefault="002F47CD" w:rsidP="002F47CD">
      <w:r>
        <w:t>ip link add link eth5 eth5.90 type vlan id 90</w:t>
      </w:r>
    </w:p>
    <w:p w:rsidR="002F47CD" w:rsidRDefault="002F47CD" w:rsidP="002F47CD">
      <w:r>
        <w:t>//Create a blue Namespace.</w:t>
      </w:r>
    </w:p>
    <w:p w:rsidR="002F47CD" w:rsidRDefault="002F47CD" w:rsidP="002F47CD">
      <w:r>
        <w:t>ip netns add blue</w:t>
      </w:r>
    </w:p>
    <w:p w:rsidR="002F47CD" w:rsidRDefault="002F47CD" w:rsidP="002F47CD"/>
    <w:p w:rsidR="002F47CD" w:rsidRDefault="002F47CD" w:rsidP="002F47CD">
      <w:r>
        <w:t>//Create veth pair</w:t>
      </w:r>
    </w:p>
    <w:p w:rsidR="002F47CD" w:rsidRDefault="002F47CD" w:rsidP="002F47CD">
      <w:r>
        <w:t>ip link add veth0 type veth peer name veth_blue</w:t>
      </w:r>
    </w:p>
    <w:p w:rsidR="002F47CD" w:rsidRDefault="002F47CD" w:rsidP="002F47CD">
      <w:r>
        <w:t>//assign one end of the veth pair to blue namespace</w:t>
      </w:r>
    </w:p>
    <w:p w:rsidR="002F47CD" w:rsidRDefault="002F47CD" w:rsidP="002F47CD">
      <w:r>
        <w:t>ip link set veth0 netns blue</w:t>
      </w:r>
    </w:p>
    <w:p w:rsidR="002F47CD" w:rsidRDefault="002F47CD" w:rsidP="002F47CD"/>
    <w:p w:rsidR="002F47CD" w:rsidRDefault="002F47CD" w:rsidP="002F47CD">
      <w:r>
        <w:t>//Bring veth pairs</w:t>
      </w:r>
    </w:p>
    <w:p w:rsidR="002F47CD" w:rsidRDefault="002F47CD" w:rsidP="002F47CD">
      <w:r>
        <w:t>ip netns exec blue ip link set dev veth0  up</w:t>
      </w:r>
    </w:p>
    <w:p w:rsidR="002F47CD" w:rsidRDefault="002F47CD" w:rsidP="002F47CD">
      <w:r>
        <w:t>ip link set dev veth_blue up</w:t>
      </w:r>
    </w:p>
    <w:p w:rsidR="002F47CD" w:rsidRDefault="002F47CD" w:rsidP="002F47CD"/>
    <w:p w:rsidR="002F47CD" w:rsidRDefault="002F47CD" w:rsidP="002F47CD">
      <w:r>
        <w:t>//Create Linux bridge and add interfaces to it.</w:t>
      </w:r>
    </w:p>
    <w:p w:rsidR="002F47CD" w:rsidRDefault="002F47CD" w:rsidP="002F47CD">
      <w:r>
        <w:t>brctl addbr bridge_blue</w:t>
      </w:r>
    </w:p>
    <w:p w:rsidR="002F47CD" w:rsidRDefault="002F47CD" w:rsidP="002F47CD">
      <w:r>
        <w:t>brctl addif bridge_blue eth5.90</w:t>
      </w:r>
    </w:p>
    <w:p w:rsidR="002F47CD" w:rsidRDefault="002F47CD" w:rsidP="002F47CD">
      <w:r>
        <w:t>brctl addif bridge_blue veth_blue</w:t>
      </w:r>
    </w:p>
    <w:p w:rsidR="002F47CD" w:rsidRDefault="002F47CD" w:rsidP="002F47CD"/>
    <w:p w:rsidR="002F47CD" w:rsidRDefault="002F47CD" w:rsidP="002F47CD">
      <w:r>
        <w:t>//Bring up the bridge interfaces</w:t>
      </w:r>
    </w:p>
    <w:p w:rsidR="002F47CD" w:rsidRDefault="002F47CD" w:rsidP="002F47CD">
      <w:r>
        <w:t>ip link set dev bridge_blue up</w:t>
      </w:r>
    </w:p>
    <w:p w:rsidR="002F47CD" w:rsidRDefault="002F47CD" w:rsidP="002F47CD">
      <w:r>
        <w:t>ip link set dev eth5.90 up</w:t>
      </w:r>
    </w:p>
    <w:p w:rsidR="002F47CD" w:rsidRDefault="002F47CD" w:rsidP="002F47CD"/>
    <w:p w:rsidR="002F47CD" w:rsidRDefault="002F47CD" w:rsidP="002F47CD">
      <w:r>
        <w:t>//Assign ip address to veth pair in the blue Namespace</w:t>
      </w:r>
    </w:p>
    <w:p w:rsidR="002F47CD" w:rsidRDefault="002F47CD" w:rsidP="002F47CD">
      <w:r>
        <w:t>ip netns exec blue ifconfig veth0 10.70.70.12 netmask 255.255.255.0 up</w:t>
      </w:r>
    </w:p>
    <w:p w:rsidR="002F47CD" w:rsidRDefault="002F47CD" w:rsidP="002F47CD">
      <w:pPr>
        <w:rPr>
          <w:rFonts w:hint="eastAsia"/>
        </w:rPr>
      </w:pPr>
      <w:r>
        <w:t>ip netns exec blue ip route add defaul</w:t>
      </w:r>
      <w:r w:rsidR="008F4E79">
        <w:t>t via 10.70.70.12</w:t>
      </w:r>
    </w:p>
    <w:p w:rsidR="002F47CD" w:rsidRDefault="002F47CD" w:rsidP="002F47CD"/>
    <w:p w:rsidR="002F47CD" w:rsidRPr="002F47CD" w:rsidRDefault="002F47CD" w:rsidP="002F47CD">
      <w:pPr>
        <w:shd w:val="clear" w:color="auto" w:fill="FFFFFF"/>
        <w:spacing w:after="0"/>
        <w:outlineLvl w:val="2"/>
        <w:rPr>
          <w:rFonts w:ascii="Arial" w:eastAsia="宋体" w:hAnsi="Arial" w:cs="Arial"/>
          <w:b/>
          <w:bCs/>
          <w:color w:val="222222"/>
          <w:sz w:val="27"/>
          <w:szCs w:val="27"/>
        </w:rPr>
      </w:pPr>
      <w:r w:rsidRPr="002F47CD">
        <w:rPr>
          <w:rFonts w:ascii="Arial" w:eastAsia="宋体" w:hAnsi="Arial" w:cs="Arial"/>
          <w:b/>
          <w:bCs/>
          <w:color w:val="222222"/>
          <w:sz w:val="27"/>
          <w:szCs w:val="27"/>
        </w:rPr>
        <w:t>Commands to Create VRF on external device.</w:t>
      </w:r>
    </w:p>
    <w:p w:rsidR="002F47CD" w:rsidRDefault="002F47CD" w:rsidP="002F47CD">
      <w:r>
        <w:t>//interface connected to eth5</w:t>
      </w:r>
    </w:p>
    <w:p w:rsidR="002F47CD" w:rsidRDefault="002F47CD" w:rsidP="002F47CD">
      <w:r>
        <w:t>interface GigabitEthernet 3/0/41</w:t>
      </w:r>
    </w:p>
    <w:p w:rsidR="002F47CD" w:rsidRDefault="002F47CD" w:rsidP="002F47CD">
      <w:r>
        <w:t xml:space="preserve"> switchport</w:t>
      </w:r>
    </w:p>
    <w:p w:rsidR="002F47CD" w:rsidRDefault="002F47CD" w:rsidP="002F47CD">
      <w:r>
        <w:t xml:space="preserve"> switchport mode trunk</w:t>
      </w:r>
    </w:p>
    <w:p w:rsidR="002F47CD" w:rsidRDefault="002F47CD" w:rsidP="002F47CD">
      <w:r>
        <w:t xml:space="preserve"> switchport trunk allowed vlan add 80,90</w:t>
      </w:r>
    </w:p>
    <w:p w:rsidR="002F47CD" w:rsidRDefault="002F47CD" w:rsidP="002F47CD">
      <w:r>
        <w:t xml:space="preserve"> switchport trunk tag native-vlan</w:t>
      </w:r>
    </w:p>
    <w:p w:rsidR="002F47CD" w:rsidRDefault="002F47CD" w:rsidP="002F47CD">
      <w:r>
        <w:t xml:space="preserve"> spanning-tree shutdown</w:t>
      </w:r>
    </w:p>
    <w:p w:rsidR="002F47CD" w:rsidRDefault="002F47CD" w:rsidP="002F47CD">
      <w:r>
        <w:t xml:space="preserve"> no shutdown</w:t>
      </w:r>
    </w:p>
    <w:p w:rsidR="002F47CD" w:rsidRDefault="002F47CD" w:rsidP="002F47CD">
      <w:r>
        <w:t>!</w:t>
      </w:r>
    </w:p>
    <w:p w:rsidR="002F47CD" w:rsidRDefault="002F47CD" w:rsidP="002F47CD"/>
    <w:p w:rsidR="002F47CD" w:rsidRDefault="002F47CD" w:rsidP="002F47CD">
      <w:r>
        <w:t>//Configuration for VRF red</w:t>
      </w:r>
    </w:p>
    <w:p w:rsidR="002F47CD" w:rsidRDefault="002F47CD" w:rsidP="002F47CD">
      <w:r>
        <w:t>rbridge-id 153</w:t>
      </w:r>
    </w:p>
    <w:p w:rsidR="002F47CD" w:rsidRDefault="002F47CD" w:rsidP="002F47CD">
      <w:r>
        <w:t xml:space="preserve"> vrf red</w:t>
      </w:r>
    </w:p>
    <w:p w:rsidR="002F47CD" w:rsidRDefault="002F47CD" w:rsidP="002F47CD">
      <w:r>
        <w:t xml:space="preserve">  rd 1:1</w:t>
      </w:r>
    </w:p>
    <w:p w:rsidR="002F47CD" w:rsidRDefault="002F47CD" w:rsidP="002F47CD">
      <w:r>
        <w:t xml:space="preserve">  address-family ipv4 max-route 3600</w:t>
      </w:r>
    </w:p>
    <w:p w:rsidR="002F47CD" w:rsidRDefault="002F47CD" w:rsidP="002F47CD">
      <w:r>
        <w:t xml:space="preserve">  !</w:t>
      </w:r>
    </w:p>
    <w:p w:rsidR="002F47CD" w:rsidRDefault="008F4E79" w:rsidP="002F47CD">
      <w:pPr>
        <w:rPr>
          <w:rFonts w:hint="eastAsia"/>
        </w:rPr>
      </w:pPr>
      <w:r>
        <w:t xml:space="preserve"> !</w:t>
      </w:r>
    </w:p>
    <w:p w:rsidR="002F47CD" w:rsidRDefault="002F47CD" w:rsidP="002F47CD"/>
    <w:p w:rsidR="002F47CD" w:rsidRDefault="002F47CD" w:rsidP="002F47CD">
      <w:r>
        <w:t>interface Ve 80</w:t>
      </w:r>
    </w:p>
    <w:p w:rsidR="002F47CD" w:rsidRDefault="002F47CD" w:rsidP="002F47CD">
      <w:r>
        <w:t xml:space="preserve">  vrf forwarding red</w:t>
      </w:r>
    </w:p>
    <w:p w:rsidR="002F47CD" w:rsidRDefault="002F47CD" w:rsidP="002F47CD">
      <w:r>
        <w:t xml:space="preserve">  ip proxy-arp</w:t>
      </w:r>
    </w:p>
    <w:p w:rsidR="002F47CD" w:rsidRDefault="002F47CD" w:rsidP="002F47CD">
      <w:r>
        <w:t xml:space="preserve">  ip address 10.70.70.14/24</w:t>
      </w:r>
    </w:p>
    <w:p w:rsidR="002F47CD" w:rsidRDefault="002F47CD" w:rsidP="002F47CD">
      <w:r>
        <w:t xml:space="preserve">  no shutdown</w:t>
      </w:r>
    </w:p>
    <w:p w:rsidR="002F47CD" w:rsidRDefault="002F47CD" w:rsidP="002F47CD">
      <w:r>
        <w:t xml:space="preserve"> !</w:t>
      </w:r>
    </w:p>
    <w:p w:rsidR="002F47CD" w:rsidRDefault="008F4E79" w:rsidP="002F47CD">
      <w:pPr>
        <w:rPr>
          <w:rFonts w:hint="eastAsia"/>
        </w:rPr>
      </w:pPr>
      <w:r>
        <w:t>!</w:t>
      </w:r>
    </w:p>
    <w:p w:rsidR="002F47CD" w:rsidRDefault="002F47CD" w:rsidP="002F47CD"/>
    <w:p w:rsidR="002F47CD" w:rsidRDefault="002F47CD" w:rsidP="002F47CD">
      <w:r>
        <w:t>rbridge-id 153</w:t>
      </w:r>
    </w:p>
    <w:p w:rsidR="002F47CD" w:rsidRDefault="002F47CD" w:rsidP="002F47CD">
      <w:r>
        <w:t xml:space="preserve"> vrf blue</w:t>
      </w:r>
    </w:p>
    <w:p w:rsidR="002F47CD" w:rsidRDefault="002F47CD" w:rsidP="002F47CD">
      <w:r>
        <w:t xml:space="preserve">  rd 1:2</w:t>
      </w:r>
    </w:p>
    <w:p w:rsidR="002F47CD" w:rsidRDefault="002F47CD" w:rsidP="002F47CD">
      <w:r>
        <w:t xml:space="preserve">  address-family ipv4 max-route 3600</w:t>
      </w:r>
    </w:p>
    <w:p w:rsidR="002F47CD" w:rsidRDefault="002F47CD" w:rsidP="002F47CD">
      <w:r>
        <w:t xml:space="preserve">  !</w:t>
      </w:r>
    </w:p>
    <w:p w:rsidR="002F47CD" w:rsidRDefault="002F47CD" w:rsidP="002F47CD">
      <w:r>
        <w:t xml:space="preserve"> !</w:t>
      </w:r>
    </w:p>
    <w:p w:rsidR="002F47CD" w:rsidRDefault="002F47CD" w:rsidP="002F47CD">
      <w:r>
        <w:t>!</w:t>
      </w:r>
    </w:p>
    <w:p w:rsidR="002F47CD" w:rsidRDefault="002F47CD" w:rsidP="002F47CD"/>
    <w:p w:rsidR="002F47CD" w:rsidRDefault="002F47CD" w:rsidP="002F47CD">
      <w:r>
        <w:t>interface Ve 90</w:t>
      </w:r>
    </w:p>
    <w:p w:rsidR="002F47CD" w:rsidRDefault="002F47CD" w:rsidP="002F47CD">
      <w:r>
        <w:t xml:space="preserve">  vrf forwarding blue</w:t>
      </w:r>
    </w:p>
    <w:p w:rsidR="002F47CD" w:rsidRDefault="002F47CD" w:rsidP="002F47CD">
      <w:r>
        <w:t xml:space="preserve">  ip proxy-arp</w:t>
      </w:r>
    </w:p>
    <w:p w:rsidR="002F47CD" w:rsidRDefault="002F47CD" w:rsidP="002F47CD">
      <w:r>
        <w:t xml:space="preserve">  ip address 10.70.70.14/24</w:t>
      </w:r>
    </w:p>
    <w:p w:rsidR="002F47CD" w:rsidRDefault="002F47CD" w:rsidP="002F47CD">
      <w:r>
        <w:t xml:space="preserve">  no shutdown</w:t>
      </w:r>
    </w:p>
    <w:p w:rsidR="002F47CD" w:rsidRPr="002F47CD" w:rsidRDefault="002F47CD" w:rsidP="002F47CD">
      <w:r>
        <w:t xml:space="preserve"> !</w:t>
      </w:r>
    </w:p>
    <w:p w:rsidR="002F47CD" w:rsidRPr="002F47CD" w:rsidRDefault="002F47CD" w:rsidP="002F47CD">
      <w:pPr>
        <w:pStyle w:val="3"/>
        <w:shd w:val="clear" w:color="auto" w:fill="FFFFFF"/>
        <w:spacing w:before="0"/>
        <w:rPr>
          <w:rFonts w:ascii="Arial" w:eastAsia="宋体" w:hAnsi="Arial" w:cs="Arial"/>
          <w:color w:val="222222"/>
          <w:sz w:val="27"/>
          <w:szCs w:val="27"/>
        </w:rPr>
      </w:pPr>
      <w:r w:rsidRPr="002F47CD">
        <w:rPr>
          <w:rFonts w:ascii="Arial" w:eastAsia="宋体" w:hAnsi="Arial" w:cs="Arial"/>
          <w:color w:val="222222"/>
          <w:sz w:val="27"/>
          <w:szCs w:val="27"/>
        </w:rPr>
        <w:t>Communication from Linux host to external device (ie Network Namespace to VRF)</w:t>
      </w:r>
    </w:p>
    <w:p w:rsidR="002F47CD" w:rsidRPr="002F47CD" w:rsidRDefault="002F47CD" w:rsidP="002F47CD">
      <w:pPr>
        <w:shd w:val="clear" w:color="auto" w:fill="FFFFFF"/>
        <w:spacing w:after="0" w:line="277" w:lineRule="atLeast"/>
        <w:rPr>
          <w:rFonts w:ascii="Arial" w:eastAsia="宋体" w:hAnsi="Arial" w:cs="Arial"/>
          <w:color w:val="222222"/>
          <w:sz w:val="20"/>
        </w:rPr>
      </w:pPr>
      <w:r w:rsidRPr="002F47CD">
        <w:rPr>
          <w:rFonts w:ascii="Arial" w:eastAsia="宋体" w:hAnsi="Arial" w:cs="Arial"/>
          <w:color w:val="222222"/>
          <w:sz w:val="20"/>
        </w:rPr>
        <w:t>Here ping is initiated from the veth0(10.70.70.12) in the blue namespace to 10.70.70.14 (in the blue VRF)</w:t>
      </w:r>
    </w:p>
    <w:p w:rsidR="002F47CD" w:rsidRDefault="002F47CD" w:rsidP="002F47CD">
      <w:r>
        <w:rPr>
          <w:rFonts w:hint="eastAsia"/>
          <w:noProof/>
        </w:rPr>
        <w:drawing>
          <wp:inline distT="0" distB="0" distL="0" distR="0">
            <wp:extent cx="6001588" cy="1667108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n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CD" w:rsidRDefault="002F47CD" w:rsidP="002F47CD">
      <w:pPr>
        <w:rPr>
          <w:rFonts w:ascii="Arial" w:hAnsi="Arial" w:cs="Arial"/>
          <w:color w:val="222222"/>
          <w:sz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>ping is initiated from the veth0(10.70.70.12) in the red namespace to 10.70.70.14 (in the redVRF)</w:t>
      </w:r>
    </w:p>
    <w:p w:rsidR="002F47CD" w:rsidRDefault="002F47CD" w:rsidP="002F47CD">
      <w:r>
        <w:rPr>
          <w:rFonts w:hint="eastAsia"/>
          <w:noProof/>
        </w:rPr>
        <w:drawing>
          <wp:inline distT="0" distB="0" distL="0" distR="0">
            <wp:extent cx="6001588" cy="1667108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en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CD" w:rsidRDefault="002F47CD" w:rsidP="002F47CD">
      <w:pPr>
        <w:rPr>
          <w:rFonts w:hint="eastAsia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>an be used on LinuxBridge interfaces to verify that traffic is indeed flowing to the correct VRF on the external device.</w:t>
      </w:r>
      <w:r>
        <w:rPr>
          <w:rFonts w:ascii="Arial" w:hAnsi="Arial" w:cs="Arial"/>
          <w:color w:val="222222"/>
          <w:sz w:val="20"/>
        </w:rPr>
        <w:br/>
      </w:r>
      <w:r>
        <w:rPr>
          <w:rFonts w:ascii="Arial" w:hAnsi="Arial" w:cs="Arial"/>
          <w:color w:val="222222"/>
          <w:sz w:val="20"/>
        </w:rPr>
        <w:br/>
      </w:r>
      <w:r>
        <w:rPr>
          <w:rFonts w:ascii="Arial" w:hAnsi="Arial" w:cs="Arial"/>
          <w:color w:val="222222"/>
          <w:sz w:val="20"/>
          <w:shd w:val="clear" w:color="auto" w:fill="FFFFFF"/>
        </w:rPr>
        <w:t>Network Isolation (L3,ip address isolation)  can be achieved by using Linux Network Namespaces and VRFs.Also, we have seen here how they can be interconnected.</w:t>
      </w:r>
      <w:r>
        <w:rPr>
          <w:rFonts w:ascii="Arial" w:hAnsi="Arial" w:cs="Arial"/>
          <w:color w:val="222222"/>
          <w:sz w:val="20"/>
        </w:rPr>
        <w:br/>
      </w:r>
      <w:r>
        <w:rPr>
          <w:rFonts w:ascii="Arial" w:hAnsi="Arial" w:cs="Arial"/>
          <w:color w:val="222222"/>
          <w:sz w:val="20"/>
        </w:rPr>
        <w:br/>
      </w:r>
      <w:r>
        <w:rPr>
          <w:rFonts w:ascii="Arial" w:hAnsi="Arial" w:cs="Arial"/>
          <w:color w:val="222222"/>
          <w:sz w:val="20"/>
          <w:shd w:val="clear" w:color="auto" w:fill="FFFFFF"/>
        </w:rPr>
        <w:t>Network Isolation is an important concept in multi-tenant cloud environment.</w:t>
      </w:r>
    </w:p>
    <w:sectPr w:rsidR="002F47C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56D" w:rsidRDefault="0022356D" w:rsidP="0057591C">
      <w:pPr>
        <w:spacing w:after="0"/>
      </w:pPr>
      <w:r>
        <w:separator/>
      </w:r>
    </w:p>
  </w:endnote>
  <w:endnote w:type="continuationSeparator" w:id="0">
    <w:p w:rsidR="0022356D" w:rsidRDefault="0022356D" w:rsidP="005759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56D" w:rsidRDefault="0022356D" w:rsidP="0057591C">
      <w:pPr>
        <w:spacing w:after="0"/>
      </w:pPr>
      <w:r>
        <w:separator/>
      </w:r>
    </w:p>
  </w:footnote>
  <w:footnote w:type="continuationSeparator" w:id="0">
    <w:p w:rsidR="0022356D" w:rsidRDefault="0022356D" w:rsidP="0057591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bestFit" w:percent="156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2F47CD"/>
    <w:rsid w:val="000206E5"/>
    <w:rsid w:val="0022356D"/>
    <w:rsid w:val="002F47CD"/>
    <w:rsid w:val="003C1ACC"/>
    <w:rsid w:val="0057591C"/>
    <w:rsid w:val="008F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A81FA"/>
  <w15:docId w15:val="{7691DF3D-6BA9-4A99-8C56-C1C5E91D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link w:val="30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30">
    <w:name w:val="标题 3 字符"/>
    <w:basedOn w:val="a0"/>
    <w:link w:val="3"/>
    <w:uiPriority w:val="9"/>
    <w:rsid w:val="002F47CD"/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character" w:customStyle="1" w:styleId="apple-converted-space">
    <w:name w:val="apple-converted-space"/>
    <w:basedOn w:val="a0"/>
    <w:rsid w:val="002F47CD"/>
  </w:style>
  <w:style w:type="character" w:styleId="a9">
    <w:name w:val="Hyperlink"/>
    <w:basedOn w:val="a0"/>
    <w:uiPriority w:val="99"/>
    <w:semiHidden/>
    <w:unhideWhenUsed/>
    <w:rsid w:val="002F47CD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575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7591C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759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759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3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dapur.blogspot.in/2014/02/linux-network-namespac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D06C2D-0729-4410-85A4-DC1A306F461E}"/>
      </w:docPartPr>
      <w:docPartBody>
        <w:p w:rsidR="00000000" w:rsidRDefault="00624CD6">
          <w:r w:rsidRPr="00E77834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CD6"/>
    <w:rsid w:val="00624CD6"/>
    <w:rsid w:val="00A3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4C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VRF &amp; Linux Network Name Space</PostTitle>
  <PostDate>2016-08-10T08:24:04Z</PostDate>
  <PostID>888</PostID>
  <Category1/>
  <Category2/>
  <Category3/>
  <Category4/>
  <Category5/>
  <Category6/>
  <Category7/>
  <Category8/>
  <Category9/>
  <Category10/>
  <Account>9ac254c9-c916-4234-9e77-dd642aa559f0</Account>
  <Enclosure/>
  <ProviderInfo>
    <PostURL/>
    <API/>
    <Categories/>
    <Trackbacks/>
    <Enclosures/>
    <BlogName/>
    <ImagePostAddress/>
  </ProviderInfo>
  <DefaultAccountEnsured/>
  <PublishedAccount>9ac254c9-c916-4234-9e77-dd642aa559f0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74</TotalTime>
  <Pages>1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demonelf</dc:creator>
  <cp:keywords/>
  <dc:description/>
  <cp:lastModifiedBy>mad hex</cp:lastModifiedBy>
  <cp:revision>3</cp:revision>
  <dcterms:created xsi:type="dcterms:W3CDTF">2016-08-10T08:13:00Z</dcterms:created>
  <dcterms:modified xsi:type="dcterms:W3CDTF">2016-08-10T09:53:00Z</dcterms:modified>
</cp:coreProperties>
</file>