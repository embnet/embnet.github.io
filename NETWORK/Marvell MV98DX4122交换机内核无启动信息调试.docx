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66237E" w:rsidRDefault="007C6451">
              <w:pPr>
                <w:pStyle w:val="Publishwithline"/>
              </w:pPr>
              <w:r w:rsidRPr="007C6451">
                <w:rPr>
                  <w:rFonts w:hint="eastAsia"/>
                </w:rPr>
                <w:t xml:space="preserve">Marvell </w:t>
              </w:r>
              <w:r>
                <w:rPr>
                  <w:rFonts w:hint="eastAsia"/>
                </w:rPr>
                <w:t>MV98DX4122</w:t>
              </w:r>
              <w:r>
                <w:rPr>
                  <w:rFonts w:hint="eastAsia"/>
                </w:rPr>
                <w:t>交换机内核</w:t>
              </w:r>
              <w:proofErr w:type="gramStart"/>
              <w:r>
                <w:rPr>
                  <w:rFonts w:hint="eastAsia"/>
                </w:rPr>
                <w:t>无启动</w:t>
              </w:r>
              <w:proofErr w:type="gramEnd"/>
              <w:r>
                <w:rPr>
                  <w:rFonts w:hint="eastAsia"/>
                </w:rPr>
                <w:t>信息调试</w:t>
              </w:r>
            </w:p>
          </w:sdtContent>
        </w:sdt>
        <w:p w:rsidR="0066237E" w:rsidRDefault="0066237E">
          <w:pPr>
            <w:pStyle w:val="underline"/>
          </w:pPr>
        </w:p>
        <w:p w:rsidR="0066237E" w:rsidRDefault="00A30D53">
          <w:pPr>
            <w:pStyle w:val="PadderBetweenControlandBody"/>
          </w:pPr>
        </w:p>
      </w:sdtContent>
    </w:sdt>
    <w:p w:rsidR="007C6451" w:rsidRPr="00314842" w:rsidRDefault="007C6451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在调试Marvell的Uboot的时候遇到了phy不通的问题。由于有一套通的linux kernel可以参考。所以想先调试kernel。</w:t>
      </w:r>
    </w:p>
    <w:p w:rsidR="007C6451" w:rsidRPr="00314842" w:rsidRDefault="007C6451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但kernel在启动的时候并没有在串口打印启动信息。</w:t>
      </w:r>
      <w:r w:rsidR="00314842" w:rsidRPr="00314842">
        <w:rPr>
          <w:rFonts w:ascii="幼圆" w:eastAsia="幼圆" w:hint="eastAsia"/>
          <w:sz w:val="28"/>
          <w:szCs w:val="28"/>
        </w:rPr>
        <w:t>而且在内核添加的打印也没有正常在串口输出。效果如下：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Marvell&gt;&gt; reset</w:t>
      </w:r>
      <w:bookmarkStart w:id="0" w:name="_GoBack"/>
      <w:bookmarkEnd w:id="0"/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Starting generic boot ...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Hardware DeviceID: E7FB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Hardware RevisionID: 3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Found parameters for Hardware DeviceID.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Copying image to DRAM... Done.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Verifying image... Done.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 xml:space="preserve">Hit any key to stop autoboot:  0 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 xml:space="preserve">Now Load Kernel...... 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 xml:space="preserve"> * Loading kernel modules...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 xml:space="preserve"> * Loading switch environment variables...                 </w:t>
      </w:r>
      <w:r w:rsidRPr="00314842">
        <w:rPr>
          <w:rFonts w:ascii="幼圆" w:eastAsia="幼圆" w:hint="eastAsia"/>
          <w:sz w:val="28"/>
          <w:szCs w:val="28"/>
        </w:rPr>
        <w:t xml:space="preserve">           </w:t>
      </w:r>
      <w:r w:rsidRPr="00314842">
        <w:rPr>
          <w:rFonts w:ascii="幼圆" w:eastAsia="幼圆" w:hint="eastAsia"/>
          <w:sz w:val="28"/>
          <w:szCs w:val="28"/>
        </w:rPr>
        <w:t>[OK]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 xml:space="preserve"> * Loading switch hardware drivers...       </w:t>
      </w:r>
      <w:r w:rsidRPr="00314842">
        <w:rPr>
          <w:rFonts w:ascii="幼圆" w:eastAsia="幼圆" w:hint="eastAsia"/>
          <w:sz w:val="28"/>
          <w:szCs w:val="28"/>
        </w:rPr>
        <w:t xml:space="preserve">                          </w:t>
      </w:r>
      <w:r w:rsidRPr="00314842">
        <w:rPr>
          <w:rFonts w:ascii="幼圆" w:eastAsia="幼圆" w:hint="eastAsia"/>
          <w:sz w:val="28"/>
          <w:szCs w:val="28"/>
        </w:rPr>
        <w:t>[OK]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lastRenderedPageBreak/>
        <w:t xml:space="preserve"> * Loading switch core modules...                                     [OK]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Loading saved configuration ....</w:t>
      </w:r>
      <w:r w:rsidRPr="00314842">
        <w:rPr>
          <w:rFonts w:ascii="幼圆" w:eastAsia="幼圆" w:hint="eastAsia"/>
          <w:sz w:val="28"/>
          <w:szCs w:val="28"/>
        </w:rPr>
        <w:t xml:space="preserve"> 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Welcome to switch console management system.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Copyright (c) BroadWit 2009-2019.All rights reserved.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 w:hint="eastAsia"/>
          <w:sz w:val="28"/>
          <w:szCs w:val="28"/>
        </w:rPr>
        <w:t>Press '&lt;ENTER&gt;' to login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命令行已经打印出来了，说明串口驱动应该是好的。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为了确认还是看了下代码。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 wp14:anchorId="3E71F230" wp14:editId="2030D5D2">
            <wp:extent cx="843915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设备</w:t>
      </w:r>
      <w:r w:rsidRPr="00314842">
        <w:rPr>
          <w:rFonts w:ascii="幼圆" w:eastAsia="幼圆"/>
          <w:sz w:val="28"/>
          <w:szCs w:val="28"/>
        </w:rPr>
        <w:t>serial8250</w:t>
      </w:r>
      <w:r>
        <w:rPr>
          <w:rFonts w:ascii="幼圆" w:eastAsia="幼圆" w:hint="eastAsia"/>
          <w:sz w:val="28"/>
          <w:szCs w:val="28"/>
        </w:rPr>
        <w:t>已经初始化了，因为Uboot的打印也正常所以对比了Uboot的地址等发现应该没问题。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再确认</w:t>
      </w:r>
      <w:r w:rsidRPr="00314842">
        <w:rPr>
          <w:rFonts w:ascii="幼圆" w:eastAsia="幼圆"/>
          <w:sz w:val="28"/>
          <w:szCs w:val="28"/>
        </w:rPr>
        <w:t>serial8250</w:t>
      </w:r>
      <w:r>
        <w:rPr>
          <w:rFonts w:ascii="幼圆" w:eastAsia="幼圆" w:hint="eastAsia"/>
          <w:sz w:val="28"/>
          <w:szCs w:val="28"/>
        </w:rPr>
        <w:t>驱动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 wp14:anchorId="36A43EB9" wp14:editId="66A3F232">
            <wp:extent cx="8763000" cy="575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42" w:rsidRDefault="00314842" w:rsidP="00314842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驱动也编译到内核了，可是为什么不打印启动信息和调试信息呢?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驱动的问题排除了，只能是内核的配置问题了。</w:t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 wp14:anchorId="2235F8AA" wp14:editId="617E24EC">
            <wp:extent cx="77914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42" w:rsidRDefault="00314842" w:rsidP="00314842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通过以上配置，打印终于出来了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Marvell&gt;&gt; reset      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Starting generic boot ...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Hardware DeviceID: E7FB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Hardware RevisionID: 3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Found parameters for Hardware DeviceID.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Copying image to DRAM... Done.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Verifying image... Done.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Hit any key to stop autoboot:  0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temperature = 71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Now Load Kernel......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&lt;5&gt;Linux version 2.6.31.8 (demonelf@bogon) (gcc version 4.3.2 (sdk3.2rc1-ct-ng-1.4.1</w:t>
      </w:r>
      <w:proofErr w:type="gramStart"/>
      <w:r w:rsidRPr="00314842">
        <w:rPr>
          <w:rFonts w:ascii="幼圆" w:eastAsia="幼圆"/>
          <w:sz w:val="28"/>
          <w:szCs w:val="28"/>
        </w:rPr>
        <w:t>) )</w:t>
      </w:r>
      <w:proofErr w:type="gramEnd"/>
      <w:r w:rsidRPr="00314842">
        <w:rPr>
          <w:rFonts w:ascii="幼圆" w:eastAsia="幼圆"/>
          <w:sz w:val="28"/>
          <w:szCs w:val="28"/>
        </w:rPr>
        <w:t xml:space="preserve"> #16 Fri Jul 15 10:20:55 CST 2016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CPU: Feroceon 88FR131 [56251311] revision 1 (ARMv5TE), cr=000539f7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CPU: VIVT data cache, VIVT instruction cache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Machine: Feroceon-KW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&gt;&gt;&gt; marvell </w:t>
      </w:r>
      <w:proofErr w:type="gramStart"/>
      <w:r w:rsidRPr="00314842">
        <w:rPr>
          <w:rFonts w:ascii="幼圆" w:eastAsia="幼圆"/>
          <w:sz w:val="28"/>
          <w:szCs w:val="28"/>
        </w:rPr>
        <w:t>memory ,</w:t>
      </w:r>
      <w:proofErr w:type="gramEnd"/>
      <w:r w:rsidRPr="00314842">
        <w:rPr>
          <w:rFonts w:ascii="幼圆" w:eastAsia="幼圆"/>
          <w:sz w:val="28"/>
          <w:szCs w:val="28"/>
        </w:rPr>
        <w:t xml:space="preserve"> VMALLOC_START=0x00800000, VMALLOC_END=0xe0000000&lt;&lt;&lt;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&gt;&gt;&gt; mv_high_memory_paddr = 0x0f000000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&gt;&gt;&gt; mv_high_memory_vaddr = 0xef000000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&gt;&gt;&gt; mv_high_memory_vaddr_top = 0xf0000000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Using UBoot passing parameters structure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BoardID=10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Memory policy: ECC disabled, Data cache writeback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&lt;7&gt;On node 0 totalpages: 61440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&lt;7&gt;free_area_init_node: node 0, pgdat c03003d8, node_mem_map c032e000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</w:t>
      </w:r>
      <w:proofErr w:type="gramStart"/>
      <w:r w:rsidRPr="00314842">
        <w:rPr>
          <w:rFonts w:ascii="幼圆" w:eastAsia="幼圆"/>
          <w:sz w:val="28"/>
          <w:szCs w:val="28"/>
        </w:rPr>
        <w:t>&gt;  Normal</w:t>
      </w:r>
      <w:proofErr w:type="gramEnd"/>
      <w:r w:rsidRPr="00314842">
        <w:rPr>
          <w:rFonts w:ascii="幼圆" w:eastAsia="幼圆"/>
          <w:sz w:val="28"/>
          <w:szCs w:val="28"/>
        </w:rPr>
        <w:t xml:space="preserve"> zone: 480 pages used for memmap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</w:t>
      </w:r>
      <w:proofErr w:type="gramStart"/>
      <w:r w:rsidRPr="00314842">
        <w:rPr>
          <w:rFonts w:ascii="幼圆" w:eastAsia="幼圆"/>
          <w:sz w:val="28"/>
          <w:szCs w:val="28"/>
        </w:rPr>
        <w:t>&gt;  Normal</w:t>
      </w:r>
      <w:proofErr w:type="gramEnd"/>
      <w:r w:rsidRPr="00314842">
        <w:rPr>
          <w:rFonts w:ascii="幼圆" w:eastAsia="幼圆"/>
          <w:sz w:val="28"/>
          <w:szCs w:val="28"/>
        </w:rPr>
        <w:t xml:space="preserve"> zone: 0 pages reserved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</w:t>
      </w:r>
      <w:proofErr w:type="gramStart"/>
      <w:r w:rsidRPr="00314842">
        <w:rPr>
          <w:rFonts w:ascii="幼圆" w:eastAsia="幼圆"/>
          <w:sz w:val="28"/>
          <w:szCs w:val="28"/>
        </w:rPr>
        <w:t>&gt;  Normal</w:t>
      </w:r>
      <w:proofErr w:type="gramEnd"/>
      <w:r w:rsidRPr="00314842">
        <w:rPr>
          <w:rFonts w:ascii="幼圆" w:eastAsia="幼圆"/>
          <w:sz w:val="28"/>
          <w:szCs w:val="28"/>
        </w:rPr>
        <w:t xml:space="preserve"> zone: 60960 pages, LIFO batch:15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calling iotable_init. MEM_TABLE=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virt=0xef000000, phys=0x0f000000, lengh=0x01000000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virt=0xe0000000, phys=0xe0000000, lengh=0x08000000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virt=0xf1000000, phys=0xf1000000, lengh=0x00100000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virt=0xf8000000, phys=0xf8000000, lengh=0x02000000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virt=0xf4000000, phys=0xf4000000, lengh=0x04000000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virt=0xfb000000, phys=0xfb000000, lengh=0x00010000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virt=0xf2000000, phys=0xf2000000, lengh=0x00010000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Internal prestera id register = 0x000e7fb3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xCat revision = A1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Built 1 zonelists in Zone order, mobility grouping on.  Total pages: 60960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&lt;5&gt;Kernel command line: root=/dev/mtdblock2 rw rootfstype=jffs2 console=ttyS0,115200 mtdparts=spi_flash:0x00100000(uboot)ro,0x001c0000(kernel),0x01a00000(rootfs),0x00340000(config)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PID hash table entries: 1024 (order: 10, 4096 bytes)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&lt;6&gt;Dentry cache hash table entries: 32768 (order: 5, 131072 bytes)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&lt;6&gt;Inode-cache hash table entries: 16384 (order: 4, 65536 bytes)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&lt;6&gt;Memory: 240MB = 240MB total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&lt;5&gt;Memory: 240128KB available (2748K code, 279K data, 92K init, 0K highmem)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&lt;6&gt;Hierarchical RCU implementation.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&lt;6&gt;NR_IRQS:128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Console: colour dummy device 80x30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&lt;6&gt;Calibrating delay loop... &lt;c&gt;333.41 BogoMIPS (lpj=1667072)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Mount-cache hash table entries: 512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&lt;6&gt;CPU: Testing write buffer coherency: ok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&lt;6&gt;NET: Registered protocol family 16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&lt;6&gt;Feroceon L2: Enabling L2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&lt;6&gt;Feroceon L2: Cache support initialised.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CPU Interface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-------------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SDRAM_CS0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00000000, size 256MB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SDRAM_CS1 </w:t>
      </w:r>
      <w:proofErr w:type="gramStart"/>
      <w:r w:rsidRPr="00314842">
        <w:rPr>
          <w:rFonts w:ascii="幼圆" w:eastAsia="幼圆"/>
          <w:sz w:val="28"/>
          <w:szCs w:val="28"/>
        </w:rPr>
        <w:t>....disable</w:t>
      </w:r>
      <w:proofErr w:type="gramEnd"/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SDRAM_CS2 </w:t>
      </w:r>
      <w:proofErr w:type="gramStart"/>
      <w:r w:rsidRPr="00314842">
        <w:rPr>
          <w:rFonts w:ascii="幼圆" w:eastAsia="幼圆"/>
          <w:sz w:val="28"/>
          <w:szCs w:val="28"/>
        </w:rPr>
        <w:t>....disable</w:t>
      </w:r>
      <w:proofErr w:type="gramEnd"/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SDRAM_CS3 </w:t>
      </w:r>
      <w:proofErr w:type="gramStart"/>
      <w:r w:rsidRPr="00314842">
        <w:rPr>
          <w:rFonts w:ascii="幼圆" w:eastAsia="幼圆"/>
          <w:sz w:val="28"/>
          <w:szCs w:val="28"/>
        </w:rPr>
        <w:t>....disable</w:t>
      </w:r>
      <w:proofErr w:type="gramEnd"/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PEX0_MEM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e8000000, size 128MB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PEX0_IO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fc000000, size   1MB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INTER_REGS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f1000000, size   1MB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NFLASH_CS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d8000000, size 128MB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SPI_CS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f8000000, size  32MB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BOOT_ROM_CS ....no such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DEV_BOOTCS ....no such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CRYPT_ENG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fb000000, size  64KB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PP_UNIT </w:t>
      </w:r>
      <w:proofErr w:type="gramStart"/>
      <w:r w:rsidRPr="00314842">
        <w:rPr>
          <w:rFonts w:ascii="幼圆" w:eastAsia="幼圆"/>
          <w:sz w:val="28"/>
          <w:szCs w:val="28"/>
        </w:rPr>
        <w:t>....base</w:t>
      </w:r>
      <w:proofErr w:type="gramEnd"/>
      <w:r w:rsidRPr="00314842">
        <w:rPr>
          <w:rFonts w:ascii="幼圆" w:eastAsia="幼圆"/>
          <w:sz w:val="28"/>
          <w:szCs w:val="28"/>
        </w:rPr>
        <w:t xml:space="preserve"> f4000000, size  64MB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DRAGONITE_DTCM ....no such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Marvell Development Board (LSP Version KW_LSP_5.4.0_</w:t>
      </w:r>
      <w:proofErr w:type="gramStart"/>
      <w:r w:rsidRPr="00314842">
        <w:rPr>
          <w:rFonts w:ascii="幼圆" w:eastAsia="幼圆"/>
          <w:sz w:val="28"/>
          <w:szCs w:val="28"/>
        </w:rPr>
        <w:t>012)--</w:t>
      </w:r>
      <w:proofErr w:type="gramEnd"/>
      <w:r w:rsidRPr="00314842">
        <w:rPr>
          <w:rFonts w:ascii="幼圆" w:eastAsia="幼圆"/>
          <w:sz w:val="28"/>
          <w:szCs w:val="28"/>
        </w:rPr>
        <w:t xml:space="preserve"> DB-98DX4122-48G  Soc: MV88F6281 Rev 3 BE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Detected Tclk 167000000 and SysClk 166500000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Switch decoding windows init is done.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&lt;5&gt;MV Buttons Device Load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&gt;&gt;&gt;&gt;&gt; MV Buttons generating to many interrupts. Disabled &lt;&lt;&lt;&lt;&lt;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PEX0 interface detected no Link.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&lt;6&gt;PCI: bus0: Fast back to back transfers enabled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bio: create slab &lt;bio-0&gt; at 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&lt;6&gt;cfg80211: Calling CRDA to update world regulatory domain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&lt;6&gt;NET: Registered protocol family 2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&lt;6&gt;IP route cache hash table entries: 2048 (order: 1, 8192 bytes)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&lt;6&gt;TCP established hash table entries: 8192 (order: 4, 65536 bytes)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&lt;6&gt;TCP bind hash table entries: 8192 (order: 3, 32768 bytes)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&lt;6&gt;TCP: Hash tables configured (established 8192 bind 8192)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&lt;6&gt;TCP reno registered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&lt;6&gt;NET: Registered protocol family 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&lt;6&gt;XOR registered 4 channels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&lt;6&gt;XOR 2nd invalidate WA enabled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&lt;6&gt;JFFS2 version 2.2. (NAND) </w:t>
      </w:r>
      <w:r w:rsidRPr="00314842">
        <w:rPr>
          <w:rFonts w:ascii="幼圆" w:eastAsia="幼圆"/>
          <w:sz w:val="28"/>
          <w:szCs w:val="28"/>
        </w:rPr>
        <w:t>Â©</w:t>
      </w:r>
      <w:r w:rsidRPr="00314842">
        <w:rPr>
          <w:rFonts w:ascii="幼圆" w:eastAsia="幼圆"/>
          <w:sz w:val="28"/>
          <w:szCs w:val="28"/>
        </w:rPr>
        <w:t xml:space="preserve"> 2001-2006 Red Hat, Inc.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&lt;6&gt;msgmni has been set to 469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&lt;6&gt;io scheduler noop registered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&lt;6&gt;io scheduler anticipatory registered (default)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&lt;6&gt;Serial: 8250/16550 driver, 4 ports, IRQ sharing disabled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&lt;6&gt;serial8250.0: ttyS0 at MMIO 0xf1012000 (irq = 33) is a 16550A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&lt;6&gt;console [ttyS0] enabled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Loading Marvell Ethernet Driver: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Cached descriptors in DRAM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DRAM SW cache-coherency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1 Giga ports supported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Single RX Queue support - ETH_DEF_RXQ=0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Single TX Queue support - ETH_DEF_TXQ=0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TCP segmentation offload (TSO) supported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Large Receive offload (LRO) supported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Receive checksum offload supported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Transmit checksum offload supported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Network Fast Processing (Routing) supported - (Disabled)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Driver ERROR statistics enabled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Driver INFO statistics enabled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Proc tool API enabled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SKB Reuse supported - (Disabled)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SKB Recycle supported - (Disabled)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Rx descripors: q0=128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Tx descripors: q0=532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o Loading network interface(s):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  o registered under mv88fx_eth platform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   o eth0, ifindex = 31, GbE port = 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mvFpRuleDb (ce07c000): 2048 entries, 8192 bytes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flashProbe flash phys=0xf8000000 flash size=33554432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SPI Serial flash detected @ 0xf8000000, 32768KB (512sec x 64KB)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&lt;5&gt;4 cmdlinepart partitions found on MTD device spi_flash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&lt;5&gt;Creating 4 MTD partitions on "spi_flash":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&lt;5&gt;0x000000000000-0x</w:t>
      </w:r>
      <w:proofErr w:type="gramStart"/>
      <w:r w:rsidRPr="00314842">
        <w:rPr>
          <w:rFonts w:ascii="幼圆" w:eastAsia="幼圆"/>
          <w:sz w:val="28"/>
          <w:szCs w:val="28"/>
        </w:rPr>
        <w:t>000000100000 :</w:t>
      </w:r>
      <w:proofErr w:type="gramEnd"/>
      <w:r w:rsidRPr="00314842">
        <w:rPr>
          <w:rFonts w:ascii="幼圆" w:eastAsia="幼圆"/>
          <w:sz w:val="28"/>
          <w:szCs w:val="28"/>
        </w:rPr>
        <w:t xml:space="preserve"> "uboot"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&lt;5&gt;0x000000100000-0x0000002c</w:t>
      </w:r>
      <w:proofErr w:type="gramStart"/>
      <w:r w:rsidRPr="00314842">
        <w:rPr>
          <w:rFonts w:ascii="幼圆" w:eastAsia="幼圆"/>
          <w:sz w:val="28"/>
          <w:szCs w:val="28"/>
        </w:rPr>
        <w:t>0000 :</w:t>
      </w:r>
      <w:proofErr w:type="gramEnd"/>
      <w:r w:rsidRPr="00314842">
        <w:rPr>
          <w:rFonts w:ascii="幼圆" w:eastAsia="幼圆"/>
          <w:sz w:val="28"/>
          <w:szCs w:val="28"/>
        </w:rPr>
        <w:t xml:space="preserve"> "kernel"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&lt;5&gt;0x0000002c0000-0x000001cc</w:t>
      </w:r>
      <w:proofErr w:type="gramStart"/>
      <w:r w:rsidRPr="00314842">
        <w:rPr>
          <w:rFonts w:ascii="幼圆" w:eastAsia="幼圆"/>
          <w:sz w:val="28"/>
          <w:szCs w:val="28"/>
        </w:rPr>
        <w:t>0000 :</w:t>
      </w:r>
      <w:proofErr w:type="gramEnd"/>
      <w:r w:rsidRPr="00314842">
        <w:rPr>
          <w:rFonts w:ascii="幼圆" w:eastAsia="幼圆"/>
          <w:sz w:val="28"/>
          <w:szCs w:val="28"/>
        </w:rPr>
        <w:t xml:space="preserve"> "rootfs"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&lt;5&gt;0x000001cc0000-0x</w:t>
      </w:r>
      <w:proofErr w:type="gramStart"/>
      <w:r w:rsidRPr="00314842">
        <w:rPr>
          <w:rFonts w:ascii="幼圆" w:eastAsia="幼圆"/>
          <w:sz w:val="28"/>
          <w:szCs w:val="28"/>
        </w:rPr>
        <w:t>000002000000 :</w:t>
      </w:r>
      <w:proofErr w:type="gramEnd"/>
      <w:r w:rsidRPr="00314842">
        <w:rPr>
          <w:rFonts w:ascii="幼圆" w:eastAsia="幼圆"/>
          <w:sz w:val="28"/>
          <w:szCs w:val="28"/>
        </w:rPr>
        <w:t xml:space="preserve"> "config"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NAND init: NAND device not found on board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&lt;6&gt;mice: PS/2 mouse device common for all mice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&lt;6&gt;i2c /dev entries driver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&lt;6&gt;TCP cubic registered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&lt;6&gt;NET: Registered protocol family 17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&lt;6&gt;RPC: Registered udp transport module.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&lt;6&gt;RPC: Registered tcp transport module.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&lt;6&gt;802.1Q VLAN Support v1.8 Ben Greear &lt;greearb@candelatech.com&gt;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&lt;6&gt;All bugs added by David S. Miller &lt;davem@redhat.com&gt;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pp_nics_config: ifconfig up: p0 p1 p2 p3 p4 p5 p6 p7 p8 p9 p10 p11 p12 p13 p14 p15 p16 p17 p18 p19 p20 p21 p22 p23 p24 p25 p26 p27 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VFS: Mounted root (jffs2 filesystem) on device 31:2.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&lt;6&gt;Freeing init memory: 92K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&lt;5&gt;eth0: started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&lt;5&gt;eth0: stopped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* Loading kernel modules...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&lt;7&gt;mvKernelExt_init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&lt;7&gt;mvKernelExt_major = 254 cdev.dev=fe00001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&lt;7&gt;mvKernelExt_init finished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&lt;7&gt;prestera_init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&lt;7&gt;prestera_major = 254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bspDragoniteSharedMemoryBaseAddrGet failed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&lt;7&gt;presteraSmi_init Oct 15 2014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presteraSmi_init: Init OK!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DMA - dma_area: 0xef000000(v</w:t>
      </w:r>
      <w:proofErr w:type="gramStart"/>
      <w:r w:rsidRPr="00314842">
        <w:rPr>
          <w:rFonts w:ascii="幼圆" w:eastAsia="幼圆"/>
          <w:sz w:val="28"/>
          <w:szCs w:val="28"/>
        </w:rPr>
        <w:t>) ,dma</w:t>
      </w:r>
      <w:proofErr w:type="gramEnd"/>
      <w:r w:rsidRPr="00314842">
        <w:rPr>
          <w:rFonts w:ascii="幼圆" w:eastAsia="幼圆"/>
          <w:sz w:val="28"/>
          <w:szCs w:val="28"/>
        </w:rPr>
        <w:t>_base: 0xf000000(p), dma_len: 0x200000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HSU - hsu_area: 0xbad0bad0(v</w:t>
      </w:r>
      <w:proofErr w:type="gramStart"/>
      <w:r w:rsidRPr="00314842">
        <w:rPr>
          <w:rFonts w:ascii="幼圆" w:eastAsia="幼圆"/>
          <w:sz w:val="28"/>
          <w:szCs w:val="28"/>
        </w:rPr>
        <w:t>) ,hsu</w:t>
      </w:r>
      <w:proofErr w:type="gramEnd"/>
      <w:r w:rsidRPr="00314842">
        <w:rPr>
          <w:rFonts w:ascii="幼圆" w:eastAsia="幼圆"/>
          <w:sz w:val="28"/>
          <w:szCs w:val="28"/>
        </w:rPr>
        <w:t>_base: 0xfad0bad0(p), hsu_len: 0x800000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>&lt;7&gt;prestera_init finished</w:t>
      </w: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</w:p>
    <w:p w:rsidR="00314842" w:rsidRPr="00314842" w:rsidRDefault="00314842" w:rsidP="00314842">
      <w:pPr>
        <w:rPr>
          <w:rFonts w:ascii="幼圆" w:eastAsia="幼圆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* Loading switch environment variables...                                  [OK]</w:t>
      </w:r>
    </w:p>
    <w:p w:rsidR="00314842" w:rsidRPr="00314842" w:rsidRDefault="00314842" w:rsidP="00314842">
      <w:pPr>
        <w:rPr>
          <w:rFonts w:ascii="幼圆" w:eastAsia="幼圆" w:hint="eastAsia"/>
          <w:sz w:val="28"/>
          <w:szCs w:val="28"/>
        </w:rPr>
      </w:pPr>
      <w:r w:rsidRPr="00314842">
        <w:rPr>
          <w:rFonts w:ascii="幼圆" w:eastAsia="幼圆"/>
          <w:sz w:val="28"/>
          <w:szCs w:val="28"/>
        </w:rPr>
        <w:t xml:space="preserve"> * Loading switch hardware drivers...</w:t>
      </w:r>
    </w:p>
    <w:sectPr w:rsidR="00314842" w:rsidRPr="003148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C6451"/>
    <w:rsid w:val="00314842"/>
    <w:rsid w:val="0066237E"/>
    <w:rsid w:val="007C6451"/>
    <w:rsid w:val="00960D94"/>
    <w:rsid w:val="00A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122"/>
  <w15:docId w15:val="{B005D9B0-15BF-4C90-A58D-8FF6F4BE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444DE0-102F-4EFB-AEC0-E1B4D1B233B2}"/>
      </w:docPartPr>
      <w:docPartBody>
        <w:p w:rsidR="00000000" w:rsidRDefault="00A95D43">
          <w:r w:rsidRPr="004630F7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43"/>
    <w:rsid w:val="003B7B7C"/>
    <w:rsid w:val="00A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D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Marvell MV98DX4122交换机内核无启动信息调试</PostTitle>
  <PostDate/>
  <PostID/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58</TotalTime>
  <Pages>1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2016-07-15T03:03:00Z</dcterms:created>
  <dcterms:modified xsi:type="dcterms:W3CDTF">2016-07-15T04:01:00Z</dcterms:modified>
</cp:coreProperties>
</file>