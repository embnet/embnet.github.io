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E4AE8" w:rsidRDefault="009E4AE8" w:rsidP="009E4AE8">
          <w:pPr>
            <w:pStyle w:val="PublishStatus"/>
          </w:pPr>
          <w:r>
            <w:t>此文章已于</w:t>
          </w:r>
          <w:r>
            <w:t xml:space="preserve"> 8:53:36 2016/6/15 </w:t>
          </w:r>
          <w:r>
            <w:t>发布到</w:t>
          </w:r>
          <w:r>
            <w:t xml:space="preserve"> MADHEX</w:t>
          </w:r>
        </w:p>
        <w:bookmarkStart w:id="0" w:name="_GoBack" w:displacedByCustomXml="next"/>
        <w:sdt>
          <w:sdtPr>
            <w:rPr>
              <w:rFonts w:ascii="Arial" w:eastAsia="宋体" w:hAnsi="Arial" w:cs="Arial"/>
              <w:color w:val="404040"/>
              <w:kern w:val="36"/>
              <w:sz w:val="24"/>
              <w:szCs w:val="24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F07E3E" w:rsidRDefault="009E4AE8">
              <w:pPr>
                <w:pStyle w:val="Publishwithline"/>
              </w:pPr>
              <w:r w:rsidRPr="009E4AE8">
                <w:rPr>
                  <w:rFonts w:ascii="Arial" w:eastAsia="宋体" w:hAnsi="Arial" w:cs="Arial" w:hint="eastAsia"/>
                  <w:color w:val="404040"/>
                  <w:kern w:val="36"/>
                  <w:sz w:val="24"/>
                  <w:szCs w:val="24"/>
                </w:rPr>
                <w:t xml:space="preserve">Linux 0.11 </w:t>
              </w:r>
              <w:r w:rsidRPr="009E4AE8">
                <w:rPr>
                  <w:rFonts w:ascii="Arial" w:eastAsia="宋体" w:hAnsi="Arial" w:cs="Arial" w:hint="eastAsia"/>
                  <w:color w:val="404040"/>
                  <w:kern w:val="36"/>
                  <w:sz w:val="24"/>
                  <w:szCs w:val="24"/>
                </w:rPr>
                <w:t>实验环境</w:t>
              </w:r>
            </w:p>
          </w:sdtContent>
        </w:sdt>
        <w:bookmarkEnd w:id="0"/>
        <w:p w:rsidR="00F07E3E" w:rsidRDefault="00F07E3E">
          <w:pPr>
            <w:pStyle w:val="underline"/>
          </w:pPr>
        </w:p>
        <w:p w:rsidR="00F07E3E" w:rsidRDefault="009E4AE8">
          <w:pPr>
            <w:pStyle w:val="PadderBetweenControlandBody"/>
          </w:pPr>
        </w:p>
      </w:sdtContent>
    </w:sdt>
    <w:p w:rsidR="009E4AE8" w:rsidRPr="009E4AE8" w:rsidRDefault="009E4AE8" w:rsidP="009E4AE8">
      <w:pPr>
        <w:spacing w:after="0"/>
        <w:rPr>
          <w:rFonts w:ascii="宋体" w:eastAsia="宋体" w:hAnsi="宋体" w:cs="宋体"/>
          <w:sz w:val="24"/>
          <w:szCs w:val="24"/>
        </w:rPr>
      </w:pPr>
      <w:r w:rsidRPr="009E4AE8">
        <w:rPr>
          <w:rFonts w:ascii="inherit" w:eastAsia="宋体" w:hAnsi="inherit" w:cs="宋体"/>
          <w:sz w:val="20"/>
          <w:bdr w:val="dotted" w:sz="12" w:space="8" w:color="214D41" w:frame="1"/>
        </w:rPr>
        <w:t>可快速构建，支持</w:t>
      </w:r>
      <w:r w:rsidRPr="009E4AE8">
        <w:rPr>
          <w:rFonts w:ascii="inherit" w:eastAsia="宋体" w:hAnsi="inherit" w:cs="宋体"/>
          <w:sz w:val="20"/>
          <w:bdr w:val="dotted" w:sz="12" w:space="8" w:color="214D41" w:frame="1"/>
        </w:rPr>
        <w:t>Docker/Qemu/Bochs/Ubuntu/OS X/Windows</w:t>
      </w:r>
    </w:p>
    <w:p w:rsidR="009E4AE8" w:rsidRPr="009E4AE8" w:rsidRDefault="009E4AE8" w:rsidP="009E4AE8">
      <w:pPr>
        <w:spacing w:before="288" w:after="240"/>
        <w:textAlignment w:val="baseline"/>
        <w:outlineLvl w:val="1"/>
        <w:rPr>
          <w:rFonts w:ascii="Arial" w:eastAsia="宋体" w:hAnsi="Arial" w:cs="Arial"/>
          <w:b/>
          <w:bCs/>
          <w:color w:val="AA3333"/>
          <w:sz w:val="23"/>
          <w:szCs w:val="23"/>
        </w:rPr>
      </w:pPr>
      <w:r w:rsidRPr="009E4AE8">
        <w:rPr>
          <w:rFonts w:ascii="Arial" w:eastAsia="宋体" w:hAnsi="Arial" w:cs="Arial"/>
          <w:b/>
          <w:bCs/>
          <w:color w:val="AA3333"/>
          <w:sz w:val="23"/>
          <w:szCs w:val="23"/>
        </w:rPr>
        <w:t>1 </w:t>
      </w:r>
      <w:r w:rsidRPr="009E4AE8">
        <w:rPr>
          <w:rFonts w:ascii="Arial" w:eastAsia="宋体" w:hAnsi="Arial" w:cs="Arial"/>
          <w:b/>
          <w:bCs/>
          <w:color w:val="AA3333"/>
          <w:sz w:val="23"/>
          <w:szCs w:val="23"/>
        </w:rPr>
        <w:t>项目描述</w:t>
      </w:r>
    </w:p>
    <w:p w:rsidR="009E4AE8" w:rsidRPr="009E4AE8" w:rsidRDefault="009E4AE8" w:rsidP="009E4AE8">
      <w:pPr>
        <w:spacing w:after="161" w:line="320" w:lineRule="atLeast"/>
        <w:ind w:firstLine="278"/>
        <w:textAlignment w:val="baseline"/>
        <w:rPr>
          <w:rFonts w:ascii="inherit" w:eastAsia="宋体" w:hAnsi="inherit" w:cs="宋体"/>
          <w:sz w:val="20"/>
        </w:rPr>
      </w:pPr>
      <w:r w:rsidRPr="009E4AE8">
        <w:rPr>
          <w:rFonts w:ascii="inherit" w:eastAsia="宋体" w:hAnsi="inherit" w:cs="宋体"/>
          <w:sz w:val="20"/>
        </w:rPr>
        <w:t>该项目致力于快速构建一个</w:t>
      </w:r>
      <w:r w:rsidRPr="009E4AE8">
        <w:rPr>
          <w:rFonts w:ascii="inherit" w:eastAsia="宋体" w:hAnsi="inherit" w:cs="宋体"/>
          <w:sz w:val="20"/>
        </w:rPr>
        <w:t xml:space="preserve"> Linux 0.11 </w:t>
      </w:r>
      <w:r w:rsidRPr="009E4AE8">
        <w:rPr>
          <w:rFonts w:ascii="inherit" w:eastAsia="宋体" w:hAnsi="inherit" w:cs="宋体"/>
          <w:sz w:val="20"/>
        </w:rPr>
        <w:t>实验环境，可配合</w:t>
      </w:r>
      <w:hyperlink r:id="rId6" w:history="1">
        <w:r w:rsidRPr="009E4AE8">
          <w:rPr>
            <w:rFonts w:ascii="inherit" w:eastAsia="宋体" w:hAnsi="inherit" w:cs="宋体"/>
            <w:color w:val="4A630F"/>
            <w:sz w:val="20"/>
            <w:u w:val="single"/>
          </w:rPr>
          <w:t>《</w:t>
        </w:r>
        <w:r w:rsidRPr="009E4AE8">
          <w:rPr>
            <w:rFonts w:ascii="inherit" w:eastAsia="宋体" w:hAnsi="inherit" w:cs="宋体"/>
            <w:color w:val="4A630F"/>
            <w:sz w:val="20"/>
            <w:u w:val="single"/>
          </w:rPr>
          <w:t>Linux</w:t>
        </w:r>
        <w:r w:rsidRPr="009E4AE8">
          <w:rPr>
            <w:rFonts w:ascii="inherit" w:eastAsia="宋体" w:hAnsi="inherit" w:cs="宋体"/>
            <w:color w:val="4A630F"/>
            <w:sz w:val="20"/>
            <w:u w:val="single"/>
          </w:rPr>
          <w:t>内核完全注释》</w:t>
        </w:r>
      </w:hyperlink>
      <w:r w:rsidRPr="009E4AE8">
        <w:rPr>
          <w:rFonts w:ascii="inherit" w:eastAsia="宋体" w:hAnsi="inherit" w:cs="宋体"/>
          <w:sz w:val="20"/>
        </w:rPr>
        <w:t> </w:t>
      </w:r>
      <w:r w:rsidRPr="009E4AE8">
        <w:rPr>
          <w:rFonts w:ascii="inherit" w:eastAsia="宋体" w:hAnsi="inherit" w:cs="宋体"/>
          <w:sz w:val="20"/>
        </w:rPr>
        <w:t>一书使用。</w:t>
      </w:r>
    </w:p>
    <w:p w:rsidR="009E4AE8" w:rsidRPr="009E4AE8" w:rsidRDefault="009E4AE8" w:rsidP="009E4AE8">
      <w:pPr>
        <w:numPr>
          <w:ilvl w:val="0"/>
          <w:numId w:val="1"/>
        </w:numPr>
        <w:spacing w:after="0" w:line="360" w:lineRule="atLeast"/>
        <w:ind w:left="6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使用文档：</w:t>
      </w:r>
      <w:r w:rsidRPr="009E4AE8">
        <w:rPr>
          <w:rFonts w:ascii="inherit" w:eastAsia="宋体" w:hAnsi="inherit" w:cs="宋体"/>
          <w:sz w:val="24"/>
          <w:szCs w:val="24"/>
        </w:rPr>
        <w:t> </w:t>
      </w:r>
      <w:hyperlink r:id="rId7" w:history="1"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>README.md</w:t>
        </w:r>
      </w:hyperlink>
    </w:p>
    <w:p w:rsidR="009E4AE8" w:rsidRPr="009E4AE8" w:rsidRDefault="009E4AE8" w:rsidP="009E4AE8">
      <w:pPr>
        <w:numPr>
          <w:ilvl w:val="0"/>
          <w:numId w:val="1"/>
        </w:numPr>
        <w:spacing w:after="0" w:line="360" w:lineRule="atLeast"/>
        <w:ind w:left="6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代码仓库：</w:t>
      </w:r>
      <w:hyperlink r:id="rId8" w:history="1"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>https://github.com/tinyclub/linux-0.11-lab.git</w:t>
        </w:r>
      </w:hyperlink>
    </w:p>
    <w:p w:rsidR="009E4AE8" w:rsidRPr="009E4AE8" w:rsidRDefault="009E4AE8" w:rsidP="009E4AE8">
      <w:pPr>
        <w:numPr>
          <w:ilvl w:val="0"/>
          <w:numId w:val="1"/>
        </w:numPr>
        <w:spacing w:after="0" w:line="360" w:lineRule="atLeast"/>
        <w:ind w:left="6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基本特性：</w:t>
      </w:r>
    </w:p>
    <w:p w:rsidR="009E4AE8" w:rsidRPr="009E4AE8" w:rsidRDefault="009E4AE8" w:rsidP="009E4AE8">
      <w:pPr>
        <w:numPr>
          <w:ilvl w:val="1"/>
          <w:numId w:val="1"/>
        </w:numPr>
        <w:spacing w:after="0" w:line="360" w:lineRule="atLeast"/>
        <w:ind w:left="12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包含所有可用的映像文件</w:t>
      </w:r>
      <w:r w:rsidRPr="009E4AE8">
        <w:rPr>
          <w:rFonts w:ascii="inherit" w:eastAsia="宋体" w:hAnsi="inherit" w:cs="宋体"/>
          <w:sz w:val="24"/>
          <w:szCs w:val="24"/>
        </w:rPr>
        <w:t>: ramfs/floppy/hard disk image</w:t>
      </w:r>
      <w:r w:rsidRPr="009E4AE8">
        <w:rPr>
          <w:rFonts w:ascii="inherit" w:eastAsia="宋体" w:hAnsi="inherit" w:cs="宋体"/>
          <w:sz w:val="24"/>
          <w:szCs w:val="24"/>
        </w:rPr>
        <w:t>。</w:t>
      </w:r>
    </w:p>
    <w:p w:rsidR="009E4AE8" w:rsidRPr="009E4AE8" w:rsidRDefault="009E4AE8" w:rsidP="009E4AE8">
      <w:pPr>
        <w:numPr>
          <w:ilvl w:val="1"/>
          <w:numId w:val="1"/>
        </w:numPr>
        <w:spacing w:after="0" w:line="360" w:lineRule="atLeast"/>
        <w:ind w:left="12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轻松支持</w:t>
      </w:r>
      <w:r w:rsidRPr="009E4AE8">
        <w:rPr>
          <w:rFonts w:ascii="inherit" w:eastAsia="宋体" w:hAnsi="inherit" w:cs="宋体"/>
          <w:sz w:val="24"/>
          <w:szCs w:val="24"/>
        </w:rPr>
        <w:t xml:space="preserve"> qemu </w:t>
      </w:r>
      <w:r w:rsidRPr="009E4AE8">
        <w:rPr>
          <w:rFonts w:ascii="inherit" w:eastAsia="宋体" w:hAnsi="inherit" w:cs="宋体"/>
          <w:sz w:val="24"/>
          <w:szCs w:val="24"/>
        </w:rPr>
        <w:t>和</w:t>
      </w:r>
      <w:r w:rsidRPr="009E4AE8">
        <w:rPr>
          <w:rFonts w:ascii="inherit" w:eastAsia="宋体" w:hAnsi="inherit" w:cs="宋体"/>
          <w:sz w:val="24"/>
          <w:szCs w:val="24"/>
        </w:rPr>
        <w:t xml:space="preserve"> bochs</w:t>
      </w:r>
      <w:r w:rsidRPr="009E4AE8">
        <w:rPr>
          <w:rFonts w:ascii="inherit" w:eastAsia="宋体" w:hAnsi="inherit" w:cs="宋体"/>
          <w:sz w:val="24"/>
          <w:szCs w:val="24"/>
        </w:rPr>
        <w:t>，可通过配置</w:t>
      </w:r>
      <w:r w:rsidRPr="009E4AE8">
        <w:rPr>
          <w:rFonts w:ascii="inherit" w:eastAsia="宋体" w:hAnsi="inherit" w:cs="宋体"/>
          <w:sz w:val="24"/>
          <w:szCs w:val="24"/>
        </w:rPr>
        <w:t xml:space="preserve"> tools/vm.cfg </w:t>
      </w:r>
      <w:r w:rsidRPr="009E4AE8">
        <w:rPr>
          <w:rFonts w:ascii="inherit" w:eastAsia="宋体" w:hAnsi="inherit" w:cs="宋体"/>
          <w:sz w:val="24"/>
          <w:szCs w:val="24"/>
        </w:rPr>
        <w:t>切换。</w:t>
      </w:r>
    </w:p>
    <w:p w:rsidR="009E4AE8" w:rsidRPr="009E4AE8" w:rsidRDefault="009E4AE8" w:rsidP="009E4AE8">
      <w:pPr>
        <w:numPr>
          <w:ilvl w:val="1"/>
          <w:numId w:val="1"/>
        </w:numPr>
        <w:spacing w:after="0" w:line="360" w:lineRule="atLeast"/>
        <w:ind w:left="12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可以生成任何函数的调用关系，方便代码分析：</w:t>
      </w:r>
      <w:r w:rsidRPr="009E4AE8">
        <w:rPr>
          <w:rFonts w:ascii="Courier" w:eastAsia="宋体" w:hAnsi="Courier" w:cs="宋体"/>
          <w:sz w:val="18"/>
          <w:szCs w:val="18"/>
          <w:bdr w:val="single" w:sz="6" w:space="1" w:color="E1E1E8" w:frame="1"/>
          <w:shd w:val="clear" w:color="auto" w:fill="F7F7F9"/>
        </w:rPr>
        <w:t>make cg f=func d=file|dir</w:t>
      </w:r>
    </w:p>
    <w:p w:rsidR="009E4AE8" w:rsidRPr="009E4AE8" w:rsidRDefault="009E4AE8" w:rsidP="009E4AE8">
      <w:pPr>
        <w:numPr>
          <w:ilvl w:val="1"/>
          <w:numId w:val="1"/>
        </w:numPr>
        <w:spacing w:after="0" w:line="360" w:lineRule="atLeast"/>
        <w:ind w:left="12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支持</w:t>
      </w:r>
      <w:r w:rsidRPr="009E4AE8">
        <w:rPr>
          <w:rFonts w:ascii="inherit" w:eastAsia="宋体" w:hAnsi="inherit" w:cs="宋体"/>
          <w:sz w:val="24"/>
          <w:szCs w:val="24"/>
        </w:rPr>
        <w:t xml:space="preserve"> Ubuntu </w:t>
      </w:r>
      <w:r w:rsidRPr="009E4AE8">
        <w:rPr>
          <w:rFonts w:ascii="inherit" w:eastAsia="宋体" w:hAnsi="inherit" w:cs="宋体"/>
          <w:sz w:val="24"/>
          <w:szCs w:val="24"/>
        </w:rPr>
        <w:t>和</w:t>
      </w:r>
      <w:r w:rsidRPr="009E4AE8">
        <w:rPr>
          <w:rFonts w:ascii="inherit" w:eastAsia="宋体" w:hAnsi="inherit" w:cs="宋体"/>
          <w:sz w:val="24"/>
          <w:szCs w:val="24"/>
        </w:rPr>
        <w:t xml:space="preserve"> Mac OS X</w:t>
      </w:r>
      <w:r w:rsidRPr="009E4AE8">
        <w:rPr>
          <w:rFonts w:ascii="inherit" w:eastAsia="宋体" w:hAnsi="inherit" w:cs="宋体"/>
          <w:sz w:val="24"/>
          <w:szCs w:val="24"/>
        </w:rPr>
        <w:t>，在</w:t>
      </w:r>
      <w:r w:rsidRPr="009E4AE8">
        <w:rPr>
          <w:rFonts w:ascii="inherit" w:eastAsia="宋体" w:hAnsi="inherit" w:cs="宋体"/>
          <w:sz w:val="24"/>
          <w:szCs w:val="24"/>
        </w:rPr>
        <w:t xml:space="preserve"> VirtualBox </w:t>
      </w:r>
      <w:r w:rsidRPr="009E4AE8">
        <w:rPr>
          <w:rFonts w:ascii="inherit" w:eastAsia="宋体" w:hAnsi="inherit" w:cs="宋体"/>
          <w:sz w:val="24"/>
          <w:szCs w:val="24"/>
        </w:rPr>
        <w:t>的支持下也可以在</w:t>
      </w:r>
      <w:r w:rsidRPr="009E4AE8">
        <w:rPr>
          <w:rFonts w:ascii="inherit" w:eastAsia="宋体" w:hAnsi="inherit" w:cs="宋体"/>
          <w:sz w:val="24"/>
          <w:szCs w:val="24"/>
        </w:rPr>
        <w:t xml:space="preserve"> Windows </w:t>
      </w:r>
      <w:r w:rsidRPr="009E4AE8">
        <w:rPr>
          <w:rFonts w:ascii="inherit" w:eastAsia="宋体" w:hAnsi="inherit" w:cs="宋体"/>
          <w:sz w:val="24"/>
          <w:szCs w:val="24"/>
        </w:rPr>
        <w:t>上工作。</w:t>
      </w:r>
    </w:p>
    <w:p w:rsidR="009E4AE8" w:rsidRPr="009E4AE8" w:rsidRDefault="009E4AE8" w:rsidP="009E4AE8">
      <w:pPr>
        <w:numPr>
          <w:ilvl w:val="1"/>
          <w:numId w:val="1"/>
        </w:numPr>
        <w:spacing w:after="0" w:line="360" w:lineRule="atLeast"/>
        <w:ind w:left="12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测试过的编译器</w:t>
      </w:r>
      <w:r w:rsidRPr="009E4AE8">
        <w:rPr>
          <w:rFonts w:ascii="inherit" w:eastAsia="宋体" w:hAnsi="inherit" w:cs="宋体"/>
          <w:sz w:val="24"/>
          <w:szCs w:val="24"/>
        </w:rPr>
        <w:t>: Ubuntu: gcc-4.8</w:t>
      </w:r>
      <w:r w:rsidRPr="009E4AE8">
        <w:rPr>
          <w:rFonts w:ascii="inherit" w:eastAsia="宋体" w:hAnsi="inherit" w:cs="宋体"/>
          <w:sz w:val="24"/>
          <w:szCs w:val="24"/>
        </w:rPr>
        <w:t>，</w:t>
      </w:r>
      <w:r w:rsidRPr="009E4AE8">
        <w:rPr>
          <w:rFonts w:ascii="inherit" w:eastAsia="宋体" w:hAnsi="inherit" w:cs="宋体"/>
          <w:sz w:val="24"/>
          <w:szCs w:val="24"/>
        </w:rPr>
        <w:t xml:space="preserve"> Mac OS X</w:t>
      </w:r>
      <w:r w:rsidRPr="009E4AE8">
        <w:rPr>
          <w:rFonts w:ascii="inherit" w:eastAsia="宋体" w:hAnsi="inherit" w:cs="宋体"/>
          <w:sz w:val="24"/>
          <w:szCs w:val="24"/>
        </w:rPr>
        <w:t>：</w:t>
      </w:r>
      <w:r w:rsidRPr="009E4AE8">
        <w:rPr>
          <w:rFonts w:ascii="inherit" w:eastAsia="宋体" w:hAnsi="inherit" w:cs="宋体"/>
          <w:sz w:val="24"/>
          <w:szCs w:val="24"/>
        </w:rPr>
        <w:t>i386-elf-gcc 4.7.2</w:t>
      </w:r>
    </w:p>
    <w:p w:rsidR="009E4AE8" w:rsidRPr="009E4AE8" w:rsidRDefault="009E4AE8" w:rsidP="009E4AE8">
      <w:pPr>
        <w:numPr>
          <w:ilvl w:val="1"/>
          <w:numId w:val="1"/>
        </w:numPr>
        <w:spacing w:after="0" w:line="360" w:lineRule="atLeast"/>
        <w:ind w:left="1200"/>
        <w:textAlignment w:val="baseline"/>
        <w:rPr>
          <w:rFonts w:ascii="inherit" w:eastAsia="宋体" w:hAnsi="inherit" w:cs="宋体"/>
          <w:sz w:val="24"/>
          <w:szCs w:val="24"/>
        </w:rPr>
      </w:pPr>
      <w:r w:rsidRPr="009E4AE8">
        <w:rPr>
          <w:rFonts w:ascii="inherit" w:eastAsia="宋体" w:hAnsi="inherit" w:cs="宋体"/>
          <w:sz w:val="24"/>
          <w:szCs w:val="24"/>
        </w:rPr>
        <w:t>在解压之前整个大小只有</w:t>
      </w:r>
      <w:r w:rsidRPr="009E4AE8">
        <w:rPr>
          <w:rFonts w:ascii="inherit" w:eastAsia="宋体" w:hAnsi="inherit" w:cs="宋体"/>
          <w:sz w:val="24"/>
          <w:szCs w:val="24"/>
        </w:rPr>
        <w:t xml:space="preserve"> 30M</w:t>
      </w:r>
    </w:p>
    <w:p w:rsidR="009E4AE8" w:rsidRPr="009E4AE8" w:rsidRDefault="009E4AE8" w:rsidP="009E4AE8">
      <w:pPr>
        <w:spacing w:before="288" w:after="240"/>
        <w:textAlignment w:val="baseline"/>
        <w:outlineLvl w:val="1"/>
        <w:rPr>
          <w:rFonts w:ascii="Arial" w:eastAsia="宋体" w:hAnsi="Arial" w:cs="Arial"/>
          <w:b/>
          <w:bCs/>
          <w:color w:val="AA3333"/>
          <w:sz w:val="23"/>
          <w:szCs w:val="23"/>
        </w:rPr>
      </w:pPr>
      <w:r w:rsidRPr="009E4AE8">
        <w:rPr>
          <w:rFonts w:ascii="Arial" w:eastAsia="宋体" w:hAnsi="Arial" w:cs="Arial"/>
          <w:b/>
          <w:bCs/>
          <w:color w:val="AA3333"/>
          <w:sz w:val="23"/>
          <w:szCs w:val="23"/>
        </w:rPr>
        <w:t>2 </w:t>
      </w:r>
      <w:r w:rsidRPr="009E4AE8">
        <w:rPr>
          <w:rFonts w:ascii="Arial" w:eastAsia="宋体" w:hAnsi="Arial" w:cs="Arial"/>
          <w:b/>
          <w:bCs/>
          <w:color w:val="AA3333"/>
          <w:sz w:val="23"/>
          <w:szCs w:val="23"/>
        </w:rPr>
        <w:t>相关文章</w:t>
      </w:r>
    </w:p>
    <w:p w:rsidR="009E4AE8" w:rsidRPr="009E4AE8" w:rsidRDefault="009E4AE8" w:rsidP="009E4AE8">
      <w:pPr>
        <w:numPr>
          <w:ilvl w:val="0"/>
          <w:numId w:val="2"/>
        </w:numPr>
        <w:spacing w:after="0" w:line="360" w:lineRule="atLeast"/>
        <w:ind w:left="600"/>
        <w:textAlignment w:val="baseline"/>
        <w:rPr>
          <w:rFonts w:ascii="inherit" w:eastAsia="宋体" w:hAnsi="inherit" w:cs="宋体"/>
          <w:sz w:val="24"/>
          <w:szCs w:val="24"/>
        </w:rPr>
      </w:pPr>
      <w:hyperlink r:id="rId9" w:history="1"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>五分钟内搭建</w:t>
        </w:r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 xml:space="preserve"> Linux 0.11 </w:t>
        </w:r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>的实验环境</w:t>
        </w:r>
      </w:hyperlink>
    </w:p>
    <w:p w:rsidR="009E4AE8" w:rsidRPr="009E4AE8" w:rsidRDefault="009E4AE8" w:rsidP="009E4AE8">
      <w:pPr>
        <w:numPr>
          <w:ilvl w:val="0"/>
          <w:numId w:val="2"/>
        </w:numPr>
        <w:spacing w:after="0" w:line="360" w:lineRule="atLeast"/>
        <w:ind w:left="600"/>
        <w:textAlignment w:val="baseline"/>
        <w:rPr>
          <w:rFonts w:ascii="inherit" w:eastAsia="宋体" w:hAnsi="inherit" w:cs="宋体"/>
          <w:sz w:val="24"/>
          <w:szCs w:val="24"/>
        </w:rPr>
      </w:pPr>
      <w:hyperlink r:id="rId10" w:history="1"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>基于</w:t>
        </w:r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 xml:space="preserve"> Docker </w:t>
        </w:r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>快速构建</w:t>
        </w:r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 xml:space="preserve"> Linux 0.11 </w:t>
        </w:r>
        <w:r w:rsidRPr="009E4AE8">
          <w:rPr>
            <w:rFonts w:ascii="inherit" w:eastAsia="宋体" w:hAnsi="inherit" w:cs="宋体"/>
            <w:color w:val="4A630F"/>
            <w:sz w:val="24"/>
            <w:szCs w:val="24"/>
            <w:u w:val="single"/>
          </w:rPr>
          <w:t>实验环境</w:t>
        </w:r>
      </w:hyperlink>
    </w:p>
    <w:p w:rsidR="009E4AE8" w:rsidRPr="009E4AE8" w:rsidRDefault="009E4AE8" w:rsidP="009E4AE8">
      <w:pPr>
        <w:spacing w:before="288" w:after="240"/>
        <w:textAlignment w:val="baseline"/>
        <w:outlineLvl w:val="1"/>
        <w:rPr>
          <w:rFonts w:ascii="Arial" w:eastAsia="宋体" w:hAnsi="Arial" w:cs="Arial"/>
          <w:b/>
          <w:bCs/>
          <w:color w:val="AA3333"/>
          <w:sz w:val="23"/>
          <w:szCs w:val="23"/>
        </w:rPr>
      </w:pPr>
      <w:r w:rsidRPr="009E4AE8">
        <w:rPr>
          <w:rFonts w:ascii="Arial" w:eastAsia="宋体" w:hAnsi="Arial" w:cs="Arial"/>
          <w:b/>
          <w:bCs/>
          <w:color w:val="AA3333"/>
          <w:sz w:val="23"/>
          <w:szCs w:val="23"/>
        </w:rPr>
        <w:t>3 </w:t>
      </w:r>
      <w:r w:rsidRPr="009E4AE8">
        <w:rPr>
          <w:rFonts w:ascii="Arial" w:eastAsia="宋体" w:hAnsi="Arial" w:cs="Arial"/>
          <w:b/>
          <w:bCs/>
          <w:color w:val="AA3333"/>
          <w:sz w:val="23"/>
          <w:szCs w:val="23"/>
        </w:rPr>
        <w:t>五分钟教程</w:t>
      </w:r>
    </w:p>
    <w:p w:rsidR="009E4AE8" w:rsidRPr="009E4AE8" w:rsidRDefault="009E4AE8" w:rsidP="009E4AE8">
      <w:pPr>
        <w:spacing w:before="288" w:after="240"/>
        <w:textAlignment w:val="baseline"/>
        <w:outlineLvl w:val="2"/>
        <w:rPr>
          <w:rFonts w:ascii="Arial" w:eastAsia="宋体" w:hAnsi="Arial" w:cs="Arial"/>
          <w:b/>
          <w:bCs/>
          <w:color w:val="3333AA"/>
          <w:szCs w:val="22"/>
        </w:rPr>
      </w:pPr>
      <w:r w:rsidRPr="009E4AE8">
        <w:rPr>
          <w:rFonts w:ascii="Arial" w:eastAsia="宋体" w:hAnsi="Arial" w:cs="Arial"/>
          <w:b/>
          <w:bCs/>
          <w:color w:val="3333AA"/>
          <w:szCs w:val="22"/>
        </w:rPr>
        <w:t>3.1 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>准备</w:t>
      </w:r>
    </w:p>
    <w:p w:rsidR="009E4AE8" w:rsidRPr="009E4AE8" w:rsidRDefault="009E4AE8" w:rsidP="009E4AE8">
      <w:pPr>
        <w:spacing w:after="161" w:line="320" w:lineRule="atLeast"/>
        <w:ind w:firstLine="278"/>
        <w:textAlignment w:val="baseline"/>
        <w:rPr>
          <w:rFonts w:ascii="inherit" w:eastAsia="宋体" w:hAnsi="inherit" w:cs="宋体"/>
          <w:sz w:val="20"/>
        </w:rPr>
      </w:pPr>
      <w:r w:rsidRPr="009E4AE8">
        <w:rPr>
          <w:rFonts w:ascii="inherit" w:eastAsia="宋体" w:hAnsi="inherit" w:cs="宋体"/>
          <w:sz w:val="20"/>
        </w:rPr>
        <w:t>以</w:t>
      </w:r>
      <w:r w:rsidRPr="009E4AE8">
        <w:rPr>
          <w:rFonts w:ascii="inherit" w:eastAsia="宋体" w:hAnsi="inherit" w:cs="宋体"/>
          <w:sz w:val="20"/>
        </w:rPr>
        <w:t xml:space="preserve"> Ubuntu </w:t>
      </w:r>
      <w:r w:rsidRPr="009E4AE8">
        <w:rPr>
          <w:rFonts w:ascii="inherit" w:eastAsia="宋体" w:hAnsi="inherit" w:cs="宋体"/>
          <w:sz w:val="20"/>
        </w:rPr>
        <w:t>和</w:t>
      </w:r>
      <w:r w:rsidRPr="009E4AE8">
        <w:rPr>
          <w:rFonts w:ascii="inherit" w:eastAsia="宋体" w:hAnsi="inherit" w:cs="宋体"/>
          <w:sz w:val="20"/>
        </w:rPr>
        <w:t xml:space="preserve"> Qemu </w:t>
      </w:r>
      <w:r w:rsidRPr="009E4AE8">
        <w:rPr>
          <w:rFonts w:ascii="inherit" w:eastAsia="宋体" w:hAnsi="inherit" w:cs="宋体"/>
          <w:sz w:val="20"/>
        </w:rPr>
        <w:t>为例</w:t>
      </w:r>
      <w:r w:rsidRPr="009E4AE8">
        <w:rPr>
          <w:rFonts w:ascii="inherit" w:eastAsia="宋体" w:hAnsi="inherit" w:cs="宋体"/>
          <w:sz w:val="20"/>
        </w:rPr>
        <w:t xml:space="preserve">, </w:t>
      </w:r>
      <w:r w:rsidRPr="009E4AE8">
        <w:rPr>
          <w:rFonts w:ascii="inherit" w:eastAsia="宋体" w:hAnsi="inherit" w:cs="宋体"/>
          <w:sz w:val="20"/>
        </w:rPr>
        <w:t>对于</w:t>
      </w:r>
      <w:r w:rsidRPr="009E4AE8">
        <w:rPr>
          <w:rFonts w:ascii="inherit" w:eastAsia="宋体" w:hAnsi="inherit" w:cs="宋体"/>
          <w:sz w:val="20"/>
        </w:rPr>
        <w:t xml:space="preserve"> Mac OS X </w:t>
      </w:r>
      <w:r w:rsidRPr="009E4AE8">
        <w:rPr>
          <w:rFonts w:ascii="inherit" w:eastAsia="宋体" w:hAnsi="inherit" w:cs="宋体"/>
          <w:sz w:val="20"/>
        </w:rPr>
        <w:t>和</w:t>
      </w:r>
      <w:r w:rsidRPr="009E4AE8">
        <w:rPr>
          <w:rFonts w:ascii="inherit" w:eastAsia="宋体" w:hAnsi="inherit" w:cs="宋体"/>
          <w:sz w:val="20"/>
        </w:rPr>
        <w:t xml:space="preserve"> Bochs </w:t>
      </w:r>
      <w:r w:rsidRPr="009E4AE8">
        <w:rPr>
          <w:rFonts w:ascii="inherit" w:eastAsia="宋体" w:hAnsi="inherit" w:cs="宋体"/>
          <w:sz w:val="20"/>
        </w:rPr>
        <w:t>的用法，请参考</w:t>
      </w:r>
      <w:r w:rsidRPr="009E4AE8">
        <w:rPr>
          <w:rFonts w:ascii="inherit" w:eastAsia="宋体" w:hAnsi="inherit" w:cs="宋体"/>
          <w:sz w:val="20"/>
        </w:rPr>
        <w:t> </w:t>
      </w:r>
      <w:hyperlink r:id="rId11" w:history="1">
        <w:r w:rsidRPr="009E4AE8">
          <w:rPr>
            <w:rFonts w:ascii="inherit" w:eastAsia="宋体" w:hAnsi="inherit" w:cs="宋体"/>
            <w:color w:val="4A630F"/>
            <w:sz w:val="20"/>
            <w:u w:val="single"/>
          </w:rPr>
          <w:t>README.md</w:t>
        </w:r>
      </w:hyperlink>
      <w:r w:rsidRPr="009E4AE8">
        <w:rPr>
          <w:rFonts w:ascii="inherit" w:eastAsia="宋体" w:hAnsi="inherit" w:cs="宋体"/>
          <w:sz w:val="20"/>
        </w:rPr>
        <w:t>.</w:t>
      </w:r>
    </w:p>
    <w:p w:rsidR="009E4AE8" w:rsidRPr="009E4AE8" w:rsidRDefault="009E4AE8" w:rsidP="009E4AE8">
      <w:pPr>
        <w:numPr>
          <w:ilvl w:val="0"/>
          <w:numId w:val="3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apt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get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install vim cscope exuberant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ctags build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essential qemu</w:t>
      </w:r>
    </w:p>
    <w:p w:rsidR="009E4AE8" w:rsidRPr="009E4AE8" w:rsidRDefault="009E4AE8" w:rsidP="009E4AE8">
      <w:pPr>
        <w:spacing w:before="288" w:after="240"/>
        <w:textAlignment w:val="baseline"/>
        <w:outlineLvl w:val="2"/>
        <w:rPr>
          <w:rFonts w:ascii="Arial" w:eastAsia="宋体" w:hAnsi="Arial" w:cs="Arial"/>
          <w:b/>
          <w:bCs/>
          <w:color w:val="3333AA"/>
          <w:szCs w:val="22"/>
        </w:rPr>
      </w:pPr>
      <w:r w:rsidRPr="009E4AE8">
        <w:rPr>
          <w:rFonts w:ascii="Arial" w:eastAsia="宋体" w:hAnsi="Arial" w:cs="Arial"/>
          <w:b/>
          <w:bCs/>
          <w:color w:val="3333AA"/>
          <w:szCs w:val="22"/>
        </w:rPr>
        <w:t>3.2 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>下载</w:t>
      </w:r>
    </w:p>
    <w:p w:rsidR="009E4AE8" w:rsidRPr="009E4AE8" w:rsidRDefault="009E4AE8" w:rsidP="009E4AE8">
      <w:pPr>
        <w:numPr>
          <w:ilvl w:val="0"/>
          <w:numId w:val="4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git clone https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:</w:t>
      </w:r>
      <w:r w:rsidRPr="009E4AE8">
        <w:rPr>
          <w:rFonts w:ascii="inherit" w:eastAsia="宋体" w:hAnsi="inherit" w:cs="宋体"/>
          <w:color w:val="880000"/>
          <w:sz w:val="18"/>
          <w:szCs w:val="18"/>
          <w:bdr w:val="none" w:sz="0" w:space="0" w:color="auto" w:frame="1"/>
        </w:rPr>
        <w:t>//github.com/tinyclub/linux-0.11-lab.git</w:t>
      </w:r>
    </w:p>
    <w:p w:rsidR="009E4AE8" w:rsidRPr="009E4AE8" w:rsidRDefault="009E4AE8" w:rsidP="009E4AE8">
      <w:pPr>
        <w:spacing w:before="288" w:after="240"/>
        <w:textAlignment w:val="baseline"/>
        <w:outlineLvl w:val="2"/>
        <w:rPr>
          <w:rFonts w:ascii="Arial" w:eastAsia="宋体" w:hAnsi="Arial" w:cs="Arial"/>
          <w:b/>
          <w:bCs/>
          <w:color w:val="3333AA"/>
          <w:szCs w:val="22"/>
        </w:rPr>
      </w:pPr>
      <w:r w:rsidRPr="009E4AE8">
        <w:rPr>
          <w:rFonts w:ascii="Arial" w:eastAsia="宋体" w:hAnsi="Arial" w:cs="Arial"/>
          <w:b/>
          <w:bCs/>
          <w:color w:val="3333AA"/>
          <w:szCs w:val="22"/>
        </w:rPr>
        <w:t>3.3 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>编译</w:t>
      </w:r>
    </w:p>
    <w:p w:rsidR="009E4AE8" w:rsidRPr="009E4AE8" w:rsidRDefault="009E4AE8" w:rsidP="009E4AE8">
      <w:pPr>
        <w:numPr>
          <w:ilvl w:val="0"/>
          <w:numId w:val="5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make</w:t>
      </w:r>
    </w:p>
    <w:p w:rsidR="009E4AE8" w:rsidRPr="009E4AE8" w:rsidRDefault="009E4AE8" w:rsidP="009E4AE8">
      <w:pPr>
        <w:spacing w:before="288" w:after="240"/>
        <w:textAlignment w:val="baseline"/>
        <w:outlineLvl w:val="2"/>
        <w:rPr>
          <w:rFonts w:ascii="Arial" w:eastAsia="宋体" w:hAnsi="Arial" w:cs="Arial"/>
          <w:b/>
          <w:bCs/>
          <w:color w:val="3333AA"/>
          <w:szCs w:val="22"/>
        </w:rPr>
      </w:pPr>
      <w:r w:rsidRPr="009E4AE8">
        <w:rPr>
          <w:rFonts w:ascii="Arial" w:eastAsia="宋体" w:hAnsi="Arial" w:cs="Arial"/>
          <w:b/>
          <w:bCs/>
          <w:color w:val="3333AA"/>
          <w:szCs w:val="22"/>
        </w:rPr>
        <w:t>3.4 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>从硬盘启动</w:t>
      </w:r>
    </w:p>
    <w:p w:rsidR="009E4AE8" w:rsidRPr="009E4AE8" w:rsidRDefault="009E4AE8" w:rsidP="009E4AE8">
      <w:pPr>
        <w:numPr>
          <w:ilvl w:val="0"/>
          <w:numId w:val="6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make start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hd</w:t>
      </w:r>
    </w:p>
    <w:p w:rsidR="009E4AE8" w:rsidRPr="009E4AE8" w:rsidRDefault="009E4AE8" w:rsidP="009E4AE8">
      <w:pPr>
        <w:spacing w:before="288" w:after="240"/>
        <w:textAlignment w:val="baseline"/>
        <w:outlineLvl w:val="2"/>
        <w:rPr>
          <w:rFonts w:ascii="Arial" w:eastAsia="宋体" w:hAnsi="Arial" w:cs="Arial"/>
          <w:b/>
          <w:bCs/>
          <w:color w:val="3333AA"/>
          <w:szCs w:val="22"/>
        </w:rPr>
      </w:pPr>
      <w:r w:rsidRPr="009E4AE8">
        <w:rPr>
          <w:rFonts w:ascii="Arial" w:eastAsia="宋体" w:hAnsi="Arial" w:cs="Arial"/>
          <w:b/>
          <w:bCs/>
          <w:color w:val="3333AA"/>
          <w:szCs w:val="22"/>
        </w:rPr>
        <w:t>3.5 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>调试</w:t>
      </w:r>
    </w:p>
    <w:p w:rsidR="009E4AE8" w:rsidRPr="009E4AE8" w:rsidRDefault="009E4AE8" w:rsidP="009E4AE8">
      <w:pPr>
        <w:spacing w:after="161" w:line="320" w:lineRule="atLeast"/>
        <w:ind w:firstLine="278"/>
        <w:textAlignment w:val="baseline"/>
        <w:rPr>
          <w:rFonts w:ascii="inherit" w:eastAsia="宋体" w:hAnsi="inherit" w:cs="宋体"/>
          <w:sz w:val="20"/>
        </w:rPr>
      </w:pPr>
      <w:r w:rsidRPr="009E4AE8">
        <w:rPr>
          <w:rFonts w:ascii="inherit" w:eastAsia="宋体" w:hAnsi="inherit" w:cs="宋体"/>
          <w:sz w:val="20"/>
        </w:rPr>
        <w:t>打开一个终端并启动进入调试模式</w:t>
      </w:r>
      <w:r w:rsidRPr="009E4AE8">
        <w:rPr>
          <w:rFonts w:ascii="inherit" w:eastAsia="宋体" w:hAnsi="inherit" w:cs="宋体"/>
          <w:sz w:val="20"/>
        </w:rPr>
        <w:t>:</w:t>
      </w:r>
    </w:p>
    <w:p w:rsidR="009E4AE8" w:rsidRPr="009E4AE8" w:rsidRDefault="009E4AE8" w:rsidP="009E4AE8">
      <w:pPr>
        <w:numPr>
          <w:ilvl w:val="0"/>
          <w:numId w:val="7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make debug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hd</w:t>
      </w:r>
    </w:p>
    <w:p w:rsidR="009E4AE8" w:rsidRPr="009E4AE8" w:rsidRDefault="009E4AE8" w:rsidP="009E4AE8">
      <w:pPr>
        <w:spacing w:after="161" w:line="320" w:lineRule="atLeast"/>
        <w:ind w:firstLine="278"/>
        <w:textAlignment w:val="baseline"/>
        <w:rPr>
          <w:rFonts w:ascii="inherit" w:eastAsia="宋体" w:hAnsi="inherit" w:cs="宋体"/>
          <w:sz w:val="20"/>
        </w:rPr>
      </w:pPr>
      <w:r w:rsidRPr="009E4AE8">
        <w:rPr>
          <w:rFonts w:ascii="inherit" w:eastAsia="宋体" w:hAnsi="inherit" w:cs="宋体"/>
          <w:sz w:val="20"/>
        </w:rPr>
        <w:t>打开另外一个终端启动</w:t>
      </w:r>
      <w:r w:rsidRPr="009E4AE8">
        <w:rPr>
          <w:rFonts w:ascii="inherit" w:eastAsia="宋体" w:hAnsi="inherit" w:cs="宋体"/>
          <w:sz w:val="20"/>
        </w:rPr>
        <w:t xml:space="preserve"> gdb </w:t>
      </w:r>
      <w:r w:rsidRPr="009E4AE8">
        <w:rPr>
          <w:rFonts w:ascii="inherit" w:eastAsia="宋体" w:hAnsi="inherit" w:cs="宋体"/>
          <w:sz w:val="20"/>
        </w:rPr>
        <w:t>开始调试</w:t>
      </w:r>
      <w:r w:rsidRPr="009E4AE8">
        <w:rPr>
          <w:rFonts w:ascii="inherit" w:eastAsia="宋体" w:hAnsi="inherit" w:cs="宋体"/>
          <w:sz w:val="20"/>
        </w:rPr>
        <w:t>:</w:t>
      </w:r>
    </w:p>
    <w:p w:rsidR="009E4AE8" w:rsidRPr="009E4AE8" w:rsidRDefault="009E4AE8" w:rsidP="009E4AE8">
      <w:pPr>
        <w:numPr>
          <w:ilvl w:val="0"/>
          <w:numId w:val="8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gdb images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/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kernel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.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sym</w:t>
      </w:r>
    </w:p>
    <w:p w:rsidR="009E4AE8" w:rsidRPr="009E4AE8" w:rsidRDefault="009E4AE8" w:rsidP="009E4AE8">
      <w:pPr>
        <w:numPr>
          <w:ilvl w:val="0"/>
          <w:numId w:val="8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(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gdb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)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target remote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:</w:t>
      </w:r>
      <w:r w:rsidRPr="009E4AE8">
        <w:rPr>
          <w:rFonts w:ascii="inherit" w:eastAsia="宋体" w:hAnsi="inherit" w:cs="宋体"/>
          <w:color w:val="006666"/>
          <w:sz w:val="18"/>
          <w:szCs w:val="18"/>
          <w:bdr w:val="none" w:sz="0" w:space="0" w:color="auto" w:frame="1"/>
        </w:rPr>
        <w:t>1234</w:t>
      </w:r>
    </w:p>
    <w:p w:rsidR="009E4AE8" w:rsidRPr="009E4AE8" w:rsidRDefault="009E4AE8" w:rsidP="009E4AE8">
      <w:pPr>
        <w:numPr>
          <w:ilvl w:val="0"/>
          <w:numId w:val="8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(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gdb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)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b main</w:t>
      </w:r>
    </w:p>
    <w:p w:rsidR="009E4AE8" w:rsidRPr="009E4AE8" w:rsidRDefault="009E4AE8" w:rsidP="009E4AE8">
      <w:pPr>
        <w:numPr>
          <w:ilvl w:val="0"/>
          <w:numId w:val="8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(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gdb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)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c</w:t>
      </w:r>
    </w:p>
    <w:p w:rsidR="009E4AE8" w:rsidRPr="009E4AE8" w:rsidRDefault="009E4AE8" w:rsidP="009E4AE8">
      <w:pPr>
        <w:spacing w:before="288" w:after="240"/>
        <w:textAlignment w:val="baseline"/>
        <w:outlineLvl w:val="2"/>
        <w:rPr>
          <w:rFonts w:ascii="Arial" w:eastAsia="宋体" w:hAnsi="Arial" w:cs="Arial"/>
          <w:b/>
          <w:bCs/>
          <w:color w:val="3333AA"/>
          <w:szCs w:val="22"/>
        </w:rPr>
      </w:pPr>
      <w:r w:rsidRPr="009E4AE8">
        <w:rPr>
          <w:rFonts w:ascii="Arial" w:eastAsia="宋体" w:hAnsi="Arial" w:cs="Arial"/>
          <w:b/>
          <w:bCs/>
          <w:color w:val="3333AA"/>
          <w:szCs w:val="22"/>
        </w:rPr>
        <w:t>3.6 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>获得帮助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make help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&gt;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9E4AE8">
        <w:rPr>
          <w:rFonts w:ascii="inherit" w:eastAsia="宋体" w:hAnsi="inherit" w:cs="宋体"/>
          <w:color w:val="660066"/>
          <w:sz w:val="18"/>
          <w:szCs w:val="18"/>
          <w:bdr w:val="none" w:sz="0" w:space="0" w:color="auto" w:frame="1"/>
        </w:rPr>
        <w:t>Usage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: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generate a kernel floppy </w:t>
      </w:r>
      <w:r w:rsidRPr="009E4AE8">
        <w:rPr>
          <w:rFonts w:ascii="inherit" w:eastAsia="宋体" w:hAnsi="inherit" w:cs="宋体"/>
          <w:color w:val="660066"/>
          <w:sz w:val="18"/>
          <w:szCs w:val="18"/>
          <w:bdr w:val="none" w:sz="0" w:space="0" w:color="auto" w:frame="1"/>
        </w:rPr>
        <w:t>Image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with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a fs on hda1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start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boot the kernel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in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qemu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start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fd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boot the kernel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with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fs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in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floppy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start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hd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boot the kernel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with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fs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in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hard disk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debug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debug the kernel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in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qemu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&amp;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gdb at port </w:t>
      </w:r>
      <w:r w:rsidRPr="009E4AE8">
        <w:rPr>
          <w:rFonts w:ascii="inherit" w:eastAsia="宋体" w:hAnsi="inherit" w:cs="宋体"/>
          <w:color w:val="006666"/>
          <w:sz w:val="18"/>
          <w:szCs w:val="18"/>
          <w:bdr w:val="none" w:sz="0" w:space="0" w:color="auto" w:frame="1"/>
        </w:rPr>
        <w:t>1234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debug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fd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debug the kernel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with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fs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in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floppy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debug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hd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debug the kernel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with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fs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in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hard disk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</w:t>
      </w:r>
      <w:proofErr w:type="gramStart"/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disk 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proofErr w:type="gramEnd"/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generate a kernel </w:t>
      </w:r>
      <w:r w:rsidRPr="009E4AE8">
        <w:rPr>
          <w:rFonts w:ascii="inherit" w:eastAsia="宋体" w:hAnsi="inherit" w:cs="宋体"/>
          <w:color w:val="660066"/>
          <w:sz w:val="18"/>
          <w:szCs w:val="18"/>
          <w:bdr w:val="none" w:sz="0" w:space="0" w:color="auto" w:frame="1"/>
        </w:rPr>
        <w:t>Image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&amp;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copy it to floppy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cscope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genereate the cscope index databases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tags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generate the tag file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cg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generate callgraph of the system architecture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clean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clean the </w:t>
      </w:r>
      <w:r w:rsidRPr="009E4AE8">
        <w:rPr>
          <w:rFonts w:ascii="inherit" w:eastAsia="宋体" w:hAnsi="inherit" w:cs="宋体"/>
          <w:color w:val="000088"/>
          <w:sz w:val="18"/>
          <w:szCs w:val="18"/>
          <w:bdr w:val="none" w:sz="0" w:space="0" w:color="auto" w:frame="1"/>
        </w:rPr>
        <w:t>object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files</w:t>
      </w:r>
    </w:p>
    <w:p w:rsidR="009E4AE8" w:rsidRPr="009E4AE8" w:rsidRDefault="009E4AE8" w:rsidP="009E4AE8">
      <w:pPr>
        <w:numPr>
          <w:ilvl w:val="0"/>
          <w:numId w:val="9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make distclean 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--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 xml:space="preserve"> only keep the source code files</w:t>
      </w:r>
    </w:p>
    <w:p w:rsidR="009E4AE8" w:rsidRPr="009E4AE8" w:rsidRDefault="009E4AE8" w:rsidP="009E4AE8">
      <w:pPr>
        <w:spacing w:before="288" w:after="240"/>
        <w:textAlignment w:val="baseline"/>
        <w:outlineLvl w:val="2"/>
        <w:rPr>
          <w:rFonts w:ascii="Arial" w:eastAsia="宋体" w:hAnsi="Arial" w:cs="Arial"/>
          <w:b/>
          <w:bCs/>
          <w:color w:val="3333AA"/>
          <w:szCs w:val="22"/>
        </w:rPr>
      </w:pPr>
      <w:r w:rsidRPr="009E4AE8">
        <w:rPr>
          <w:rFonts w:ascii="Arial" w:eastAsia="宋体" w:hAnsi="Arial" w:cs="Arial"/>
          <w:b/>
          <w:bCs/>
          <w:color w:val="3333AA"/>
          <w:szCs w:val="22"/>
        </w:rPr>
        <w:t>3.7 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>生成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 xml:space="preserve"> main </w:t>
      </w:r>
      <w:r w:rsidRPr="009E4AE8">
        <w:rPr>
          <w:rFonts w:ascii="Arial" w:eastAsia="宋体" w:hAnsi="Arial" w:cs="Arial"/>
          <w:b/>
          <w:bCs/>
          <w:color w:val="3333AA"/>
          <w:szCs w:val="22"/>
        </w:rPr>
        <w:t>函数调用关系</w:t>
      </w:r>
    </w:p>
    <w:p w:rsidR="009E4AE8" w:rsidRPr="009E4AE8" w:rsidRDefault="009E4AE8" w:rsidP="009E4AE8">
      <w:pPr>
        <w:numPr>
          <w:ilvl w:val="0"/>
          <w:numId w:val="10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make cg</w:t>
      </w:r>
    </w:p>
    <w:p w:rsidR="009E4AE8" w:rsidRPr="009E4AE8" w:rsidRDefault="009E4AE8" w:rsidP="009E4AE8">
      <w:pPr>
        <w:numPr>
          <w:ilvl w:val="0"/>
          <w:numId w:val="10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24" w:lineRule="atLeast"/>
        <w:ind w:left="600"/>
        <w:textAlignment w:val="baseline"/>
        <w:rPr>
          <w:rFonts w:ascii="inherit" w:eastAsia="宋体" w:hAnsi="inherit" w:cs="宋体"/>
          <w:sz w:val="18"/>
          <w:szCs w:val="18"/>
        </w:rPr>
      </w:pP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ls calltree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/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linux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-</w:t>
      </w:r>
      <w:r w:rsidRPr="009E4AE8">
        <w:rPr>
          <w:rFonts w:ascii="inherit" w:eastAsia="宋体" w:hAnsi="inherit" w:cs="宋体"/>
          <w:color w:val="006666"/>
          <w:sz w:val="18"/>
          <w:szCs w:val="18"/>
          <w:bdr w:val="none" w:sz="0" w:space="0" w:color="auto" w:frame="1"/>
        </w:rPr>
        <w:t>0.11</w:t>
      </w:r>
      <w:r w:rsidRPr="009E4AE8">
        <w:rPr>
          <w:rFonts w:ascii="inherit" w:eastAsia="宋体" w:hAnsi="inherit" w:cs="宋体"/>
          <w:color w:val="666600"/>
          <w:sz w:val="18"/>
          <w:szCs w:val="18"/>
          <w:bdr w:val="none" w:sz="0" w:space="0" w:color="auto" w:frame="1"/>
        </w:rPr>
        <w:t>.</w:t>
      </w:r>
      <w:r w:rsidRPr="009E4AE8">
        <w:rPr>
          <w:rFonts w:ascii="inherit" w:eastAsia="宋体" w:hAnsi="inherit" w:cs="宋体"/>
          <w:color w:val="000000"/>
          <w:sz w:val="18"/>
          <w:szCs w:val="18"/>
          <w:bdr w:val="none" w:sz="0" w:space="0" w:color="auto" w:frame="1"/>
        </w:rPr>
        <w:t>jpg</w:t>
      </w:r>
    </w:p>
    <w:p w:rsidR="009E4AE8" w:rsidRPr="009E4AE8" w:rsidRDefault="009E4AE8" w:rsidP="009E4AE8">
      <w:pPr>
        <w:spacing w:after="161" w:line="320" w:lineRule="atLeast"/>
        <w:ind w:firstLine="278"/>
        <w:textAlignment w:val="baseline"/>
        <w:rPr>
          <w:rFonts w:ascii="inherit" w:eastAsia="宋体" w:hAnsi="inherit" w:cs="宋体"/>
          <w:sz w:val="20"/>
        </w:rPr>
      </w:pPr>
      <w:r w:rsidRPr="009E4AE8">
        <w:rPr>
          <w:rFonts w:ascii="inherit" w:eastAsia="宋体" w:hAnsi="inherit" w:cs="宋体"/>
          <w:sz w:val="20"/>
        </w:rPr>
        <w:t>See:</w:t>
      </w:r>
    </w:p>
    <w:p w:rsidR="009E4AE8" w:rsidRPr="009E4AE8" w:rsidRDefault="009E4AE8" w:rsidP="009E4AE8">
      <w:pPr>
        <w:spacing w:after="161" w:line="320" w:lineRule="atLeast"/>
        <w:ind w:firstLine="278"/>
        <w:textAlignment w:val="baseline"/>
        <w:rPr>
          <w:rFonts w:ascii="inherit" w:eastAsia="宋体" w:hAnsi="inherit" w:cs="宋体"/>
          <w:sz w:val="20"/>
        </w:rPr>
      </w:pPr>
      <w:r w:rsidRPr="009E4AE8">
        <w:rPr>
          <w:rFonts w:ascii="inherit" w:eastAsia="宋体" w:hAnsi="inherit" w:cs="宋体" w:hint="eastAsia"/>
          <w:noProof/>
          <w:sz w:val="20"/>
        </w:rPr>
        <w:drawing>
          <wp:inline distT="0" distB="0" distL="0" distR="0">
            <wp:extent cx="5610225" cy="10639425"/>
            <wp:effectExtent l="0" t="0" r="9525" b="9525"/>
            <wp:docPr id="1" name="图片 1" descr="Linux 0.11 Cal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0.11 Call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AE8" w:rsidRDefault="009E4AE8"/>
    <w:sectPr w:rsidR="009E4A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F40"/>
    <w:multiLevelType w:val="multilevel"/>
    <w:tmpl w:val="358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34E1F"/>
    <w:multiLevelType w:val="multilevel"/>
    <w:tmpl w:val="8ED2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57CFF"/>
    <w:multiLevelType w:val="multilevel"/>
    <w:tmpl w:val="4C06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56C9D"/>
    <w:multiLevelType w:val="multilevel"/>
    <w:tmpl w:val="1EAA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D35C2"/>
    <w:multiLevelType w:val="multilevel"/>
    <w:tmpl w:val="2C9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60B24"/>
    <w:multiLevelType w:val="multilevel"/>
    <w:tmpl w:val="2458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C3905"/>
    <w:multiLevelType w:val="multilevel"/>
    <w:tmpl w:val="4DA8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D6D22"/>
    <w:multiLevelType w:val="multilevel"/>
    <w:tmpl w:val="E1D8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77509"/>
    <w:multiLevelType w:val="multilevel"/>
    <w:tmpl w:val="3EB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2333F"/>
    <w:multiLevelType w:val="multilevel"/>
    <w:tmpl w:val="471C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E4AE8"/>
    <w:rsid w:val="002513FA"/>
    <w:rsid w:val="009E4AE8"/>
    <w:rsid w:val="00F0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47BCA"/>
  <w15:docId w15:val="{A368E233-F870-4AF7-9C9E-213639FE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9E4AE8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9E4AE8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apple-converted-space">
    <w:name w:val="apple-converted-space"/>
    <w:basedOn w:val="a0"/>
    <w:rsid w:val="009E4AE8"/>
  </w:style>
  <w:style w:type="character" w:styleId="a9">
    <w:name w:val="Hyperlink"/>
    <w:basedOn w:val="a0"/>
    <w:uiPriority w:val="99"/>
    <w:semiHidden/>
    <w:unhideWhenUsed/>
    <w:rsid w:val="009E4AE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E4AE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E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E4AE8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9E4AE8"/>
  </w:style>
  <w:style w:type="character" w:customStyle="1" w:styleId="pun">
    <w:name w:val="pun"/>
    <w:basedOn w:val="a0"/>
    <w:rsid w:val="009E4AE8"/>
  </w:style>
  <w:style w:type="character" w:customStyle="1" w:styleId="kwd">
    <w:name w:val="kwd"/>
    <w:basedOn w:val="a0"/>
    <w:rsid w:val="009E4AE8"/>
  </w:style>
  <w:style w:type="character" w:customStyle="1" w:styleId="com">
    <w:name w:val="com"/>
    <w:basedOn w:val="a0"/>
    <w:rsid w:val="009E4AE8"/>
  </w:style>
  <w:style w:type="character" w:customStyle="1" w:styleId="lit">
    <w:name w:val="lit"/>
    <w:basedOn w:val="a0"/>
    <w:rsid w:val="009E4AE8"/>
  </w:style>
  <w:style w:type="character" w:customStyle="1" w:styleId="typ">
    <w:name w:val="typ"/>
    <w:basedOn w:val="a0"/>
    <w:rsid w:val="009E4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309">
          <w:marLeft w:val="0"/>
          <w:marRight w:val="0"/>
          <w:marTop w:val="150"/>
          <w:marBottom w:val="300"/>
          <w:divBdr>
            <w:top w:val="dotted" w:sz="12" w:space="4" w:color="DCDEE0"/>
            <w:left w:val="dotted" w:sz="12" w:space="12" w:color="DCDEE0"/>
            <w:bottom w:val="none" w:sz="0" w:space="0" w:color="auto"/>
            <w:right w:val="none" w:sz="0" w:space="0" w:color="auto"/>
          </w:divBdr>
          <w:divsChild>
            <w:div w:id="344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yclub/linux-0.11-la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inyclub/linux-0.11-lab/blob/master/README.md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ldlinux.org/download/clk011c-3.0.pdf" TargetMode="External"/><Relationship Id="rId11" Type="http://schemas.openxmlformats.org/officeDocument/2006/relationships/hyperlink" Target="https://github.com/tinyclub/linux-0.11-lab/blob/master/READM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inylab.org/build-linux-0-11-lab-with-doc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nylab.org/take-5-minutes-to-build-linux-0-11-experiment-envrionment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18D781-4F8A-4D98-B04A-576FF1C85E39}"/>
      </w:docPartPr>
      <w:docPartBody>
        <w:p w:rsidR="00000000" w:rsidRDefault="00EC0907">
          <w:r w:rsidRPr="000D3429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07"/>
    <w:rsid w:val="00EC0907"/>
    <w:rsid w:val="00F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9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Linux 0.11 实验环境</PostTitle>
  <PostDate>2016-06-15T00:53:36Z</PostDate>
  <PostID>663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2016-06-15T00:52:00Z</dcterms:created>
  <dcterms:modified xsi:type="dcterms:W3CDTF">2016-06-15T00:55:00Z</dcterms:modified>
</cp:coreProperties>
</file>