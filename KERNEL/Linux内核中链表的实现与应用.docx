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A07DB4" w:rsidRDefault="00ED3A65" w:rsidP="00ED3A65">
          <w:pPr>
            <w:pStyle w:val="PublishStatus"/>
          </w:pPr>
          <w:r>
            <w:t>此文章已于</w:t>
          </w:r>
          <w:r>
            <w:t xml:space="preserve"> 9:39:00 2016/6/21 </w:t>
          </w:r>
          <w:r>
            <w:t>重新发布到</w:t>
          </w:r>
          <w:r>
            <w:t xml:space="preserve"> MADHEX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6B0EEB" w:rsidRDefault="00A07DB4">
              <w:pPr>
                <w:pStyle w:val="Publishwithline"/>
              </w:pPr>
              <w:r w:rsidRPr="00A07DB4">
                <w:rPr>
                  <w:rFonts w:hint="eastAsia"/>
                </w:rPr>
                <w:t>Linux</w:t>
              </w:r>
              <w:r w:rsidRPr="00A07DB4">
                <w:rPr>
                  <w:rFonts w:hint="eastAsia"/>
                </w:rPr>
                <w:t>内核中链表的实现与应用</w:t>
              </w:r>
            </w:p>
          </w:sdtContent>
        </w:sdt>
        <w:p w:rsidR="006B0EEB" w:rsidRDefault="006B0EEB">
          <w:pPr>
            <w:pStyle w:val="underline"/>
          </w:pPr>
        </w:p>
        <w:p w:rsidR="006A2E7F" w:rsidRDefault="006A2E7F" w:rsidP="006A2E7F">
          <w:pPr>
            <w:pStyle w:val="PadderBetweenTitleandProperties"/>
          </w:pPr>
        </w:p>
        <w:p w:rsidR="006A2E7F" w:rsidRDefault="006A2E7F" w:rsidP="006A2E7F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2075262172"/>
              <w:placeholder>
                <w:docPart w:val="2219705124"/>
              </w:placeholder>
              <w:showingPlcHdr/>
              <w:dataBinding w:prefixMappings="xmlns:ns0 = 'http://www.microsoft.com/Office/Word/BlogTool'" w:xpath="/ns0:BlogPostInfo/ns0:Category1" w:storeItemID="{5F329CAD-B019-4FA6-9FEF-74898909AD20}"/>
              <w:comboBox w:lastValue="">
                <w:listItem w:displayText="开发环境" w:value="开发环境"/>
                <w:listItem w:displayText="跨平台库" w:value="跨平台库"/>
                <w:listItem w:displayText="无" w:value=" "/>
              </w:comboBox>
            </w:sdtPr>
            <w:sdtContent>
              <w:r w:rsidRPr="00EA3121">
                <w:rPr>
                  <w:rStyle w:val="a3"/>
                  <w:rFonts w:hint="eastAsia"/>
                </w:rPr>
                <w:t>[</w:t>
              </w:r>
              <w:r w:rsidRPr="00EA3121">
                <w:rPr>
                  <w:rStyle w:val="a3"/>
                  <w:rFonts w:ascii="微软雅黑" w:eastAsia="微软雅黑" w:hAnsi="微软雅黑" w:cs="微软雅黑" w:hint="eastAsia"/>
                </w:rPr>
                <w:t>选择一个类别或键入一个新类别</w:t>
              </w:r>
              <w:r w:rsidRPr="00EA3121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390846385"/>
              <w:placeholder>
                <w:docPart w:val="1390846385"/>
              </w:placeholder>
              <w:showingPlcHdr/>
              <w:dataBinding w:prefixMappings="xmlns:ns0 = 'http://www.microsoft.com/Office/Word/BlogTool'" w:xpath="/ns0:BlogPostInfo/ns0:Category2" w:storeItemID="{5F329CAD-B019-4FA6-9FEF-74898909AD20}"/>
              <w:comboBox w:lastValue="">
                <w:listItem w:displayText="开发环境" w:value="开发环境"/>
                <w:listItem w:displayText="跨平台库" w:value="跨平台库"/>
                <w:listItem w:displayText="无" w:value=" "/>
              </w:comboBox>
            </w:sdtPr>
            <w:sdtContent>
              <w:r w:rsidRPr="00EA3121">
                <w:rPr>
                  <w:rStyle w:val="a3"/>
                  <w:rFonts w:hint="eastAsia"/>
                </w:rPr>
                <w:t>[</w:t>
              </w:r>
              <w:r w:rsidRPr="00EA3121">
                <w:rPr>
                  <w:rStyle w:val="a3"/>
                  <w:rFonts w:ascii="微软雅黑" w:eastAsia="微软雅黑" w:hAnsi="微软雅黑" w:cs="微软雅黑" w:hint="eastAsia"/>
                </w:rPr>
                <w:t>选择一个类别或键入一个新类别</w:t>
              </w:r>
              <w:r w:rsidRPr="00EA3121">
                <w:rPr>
                  <w:rStyle w:val="a3"/>
                  <w:rFonts w:hint="eastAsia"/>
                </w:rPr>
                <w:t>]</w:t>
              </w:r>
            </w:sdtContent>
          </w:sdt>
        </w:p>
        <w:p w:rsidR="006B0EEB" w:rsidRDefault="00274CC6">
          <w:pPr>
            <w:pStyle w:val="PadderBetweenControlandBody"/>
          </w:pPr>
        </w:p>
      </w:sdtContent>
    </w:sdt>
    <w:p w:rsidR="00A07DB4" w:rsidRPr="00B75F34" w:rsidRDefault="00A07DB4" w:rsidP="00B75F34">
      <w:pPr>
        <w:rPr>
          <w:rFonts w:ascii="宋体" w:eastAsia="宋体" w:hAnsi="宋体" w:cs="宋体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  <w:shd w:val="clear" w:color="auto" w:fill="FFFFFF"/>
        </w:rPr>
        <w:t xml:space="preserve">       </w:t>
      </w:r>
      <w:r w:rsidRPr="00B75F34">
        <w:rPr>
          <w:rFonts w:ascii="Arial" w:eastAsia="宋体" w:hAnsi="Arial" w:cs="Arial"/>
          <w:color w:val="4C4C4C"/>
          <w:sz w:val="24"/>
          <w:szCs w:val="24"/>
          <w:shd w:val="clear" w:color="auto" w:fill="FFFFFF"/>
        </w:rPr>
        <w:t>链表（循环双向链表）是</w:t>
      </w:r>
      <w:r w:rsidRPr="00B75F34">
        <w:rPr>
          <w:rFonts w:ascii="Arial" w:eastAsia="宋体" w:hAnsi="Arial" w:cs="Arial"/>
          <w:color w:val="4C4C4C"/>
          <w:sz w:val="24"/>
          <w:szCs w:val="24"/>
          <w:shd w:val="clear" w:color="auto" w:fill="FFFFFF"/>
        </w:rPr>
        <w:t>Linux</w:t>
      </w:r>
      <w:r w:rsidRPr="00B75F34">
        <w:rPr>
          <w:rFonts w:ascii="Arial" w:eastAsia="宋体" w:hAnsi="Arial" w:cs="Arial"/>
          <w:color w:val="4C4C4C"/>
          <w:sz w:val="24"/>
          <w:szCs w:val="24"/>
          <w:shd w:val="clear" w:color="auto" w:fill="FFFFFF"/>
        </w:rPr>
        <w:t>内核中最简单、最常用的一种数据结构。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 </w:t>
      </w:r>
      <w:bookmarkStart w:id="0" w:name="_GoBack"/>
      <w:bookmarkEnd w:id="0"/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1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、链表的定义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struct list_head {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    struct list_head *next, *prev;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}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这个不含数据域的链表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,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可以嵌入到任何数据结构中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,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例如可按如下方式定义含有数据域的链表：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struct my_list {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    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void  *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 mydata;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    struct list_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head  list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;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} ;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2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、链表的声明和初始化宏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 struct list_head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只定义了链表结点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,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并没有专门定义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链表头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.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那么一个链表结点是如何建立起来的？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内核代码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 list.h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中定义了两个宏：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#defind  LIST_HEAD_INIT(name)    { &amp;(name), &amp;(name) }      //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仅初始化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#defind  LIST_HEAD(name)     struct list_head  name = LIST_HEAD_INIT(name)  //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声明并初始化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 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如果要声明并初始化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链表头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mylist_head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，则直接调用：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LIST_HEAD(mylist_head)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，之后，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mylist_head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的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next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、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prev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指针都初始化为指向自己。这样，就有了一个带头结点的空链表。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 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判断链表是否为空的函数：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 static inline int list_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empty(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const struct list_head  * head) {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      return head-&gt;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next  =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=  head;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  }    //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返回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1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表示链表为空，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0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表示不空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3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、在链表中增加一个结点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（内核代码中，函数名前加两个下划线表示内部函数）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static inline void   __list_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add(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struct list_head *new, struct list_head *prev, struct list_head *next)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{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          next -&gt; prev = 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new ;</w:t>
      </w:r>
      <w:proofErr w:type="gramEnd"/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          new -&gt; next = 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next ;</w:t>
      </w:r>
      <w:proofErr w:type="gramEnd"/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          new -&gt; prev = 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prev ;</w:t>
      </w:r>
      <w:proofErr w:type="gramEnd"/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          prev -&gt; next = 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new ;</w:t>
      </w:r>
      <w:proofErr w:type="gramEnd"/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}  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 list.h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中增加结点的两个函数为：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（链表是循环的，可以将任何结点传递给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head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，调用这个内部函数以分别在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链表头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和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尾增加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结点）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static inline void list_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add(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struct list_head *new, struct llist_head *head)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{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        __list_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add(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new, head, head -&gt; next) ;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}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static inline void list_add_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tail(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struct list_head 8new, struct list_head *head)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{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         __list_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add(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new, head -&gt; prev, head) ;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}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附：给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head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传递第一个结点，可以用来实现一个队列，传递最后一个结点，可以实现一个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栈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。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 static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加在函数前，表示这个函数是静态函数，其实际上是对作用域的限制，指该函数作用域仅局限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于本文件。所以说，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static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具有信息隐蔽的作用。而函数前加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 inline 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关键字的函数，叫内联函数，表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示编译程序在调用这个函数时，立即将该函数展开。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4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、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遍历链表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list.h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中定义了如下遍历链表的宏：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#define   list_for_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each(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pos, head)    for(pos = (head)-&gt; next ;  pos != (head) ;  pos = pos -&gt; next)  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 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这种遍历仅仅是找到一个个结点的当前位置，那如何通过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pos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获得起始结点的地址，从而可以引用结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点的域？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list.h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中定义了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 list_entry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宏：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#define   list_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entry( ptr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, type, member )  \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    </w:t>
      </w:r>
      <w:proofErr w:type="gramStart"/>
      <w:r w:rsidRPr="00B75F34">
        <w:rPr>
          <w:rFonts w:ascii="Arial" w:eastAsia="宋体" w:hAnsi="Arial" w:cs="Arial"/>
          <w:color w:val="4C4C4C"/>
          <w:sz w:val="24"/>
          <w:szCs w:val="24"/>
        </w:rPr>
        <w:t>( (</w:t>
      </w:r>
      <w:proofErr w:type="gramEnd"/>
      <w:r w:rsidRPr="00B75F34">
        <w:rPr>
          <w:rFonts w:ascii="Arial" w:eastAsia="宋体" w:hAnsi="Arial" w:cs="Arial"/>
          <w:color w:val="4C4C4C"/>
          <w:sz w:val="24"/>
          <w:szCs w:val="24"/>
        </w:rPr>
        <w:t>type *) ( (char *) (ptr)  - (unsigned long) ( &amp;( (type *)0 )  -&gt;  member ) ) )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分析：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(unsigned long) ( &amp;( (type *)0 )  -&gt;  member )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把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 0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地址转化为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 type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结构的指针，然后获取该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       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结构中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 member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域的指针，也就是获得了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 member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在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type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结构中的偏移量。其中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(char *) (ptr)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求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出的是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 ptr 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的绝对地址，二者相减，于是得到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 type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类型结构体的起始地址，即起始结点的地址。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>   5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、链表的应用</w:t>
      </w:r>
    </w:p>
    <w:p w:rsidR="00A07DB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 w:hint="eastAsia"/>
          <w:color w:val="4C4C4C"/>
          <w:sz w:val="24"/>
          <w:szCs w:val="24"/>
        </w:rPr>
      </w:pPr>
      <w:r w:rsidRPr="00B75F34">
        <w:rPr>
          <w:rFonts w:ascii="Arial" w:eastAsia="宋体" w:hAnsi="Arial" w:cs="Arial"/>
          <w:color w:val="4C4C4C"/>
          <w:sz w:val="24"/>
          <w:szCs w:val="24"/>
        </w:rPr>
        <w:t xml:space="preserve">         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一个用以创建、增加、删除和遍历一个双向链表的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Linux</w:t>
      </w:r>
      <w:r w:rsidRPr="00B75F34">
        <w:rPr>
          <w:rFonts w:ascii="Arial" w:eastAsia="宋体" w:hAnsi="Arial" w:cs="Arial"/>
          <w:color w:val="4C4C4C"/>
          <w:sz w:val="24"/>
          <w:szCs w:val="24"/>
        </w:rPr>
        <w:t>内核模块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1 </w:t>
      </w:r>
      <w:r w:rsidRPr="006A2E7F">
        <w:rPr>
          <w:rFonts w:ascii="Courier New" w:eastAsia="宋体" w:hAnsi="Courier New" w:cs="Courier New"/>
          <w:color w:val="CB4B16"/>
          <w:sz w:val="20"/>
        </w:rPr>
        <w:t xml:space="preserve">#include </w:t>
      </w:r>
      <w:r w:rsidRPr="006A2E7F">
        <w:rPr>
          <w:rFonts w:ascii="Courier New" w:eastAsia="宋体" w:hAnsi="Courier New" w:cs="Courier New"/>
          <w:color w:val="2AA198"/>
          <w:sz w:val="20"/>
        </w:rPr>
        <w:t>&lt;linux/kernel.h&gt;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 2 </w:t>
      </w:r>
      <w:r w:rsidRPr="006A2E7F">
        <w:rPr>
          <w:rFonts w:ascii="Courier New" w:eastAsia="宋体" w:hAnsi="Courier New" w:cs="Courier New"/>
          <w:color w:val="CB4B16"/>
          <w:sz w:val="20"/>
        </w:rPr>
        <w:t xml:space="preserve">#include </w:t>
      </w:r>
      <w:r w:rsidRPr="006A2E7F">
        <w:rPr>
          <w:rFonts w:ascii="Courier New" w:eastAsia="宋体" w:hAnsi="Courier New" w:cs="Courier New"/>
          <w:color w:val="2AA198"/>
          <w:sz w:val="20"/>
        </w:rPr>
        <w:t>&lt;linux/module.h&gt;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 3 </w:t>
      </w:r>
      <w:r w:rsidRPr="006A2E7F">
        <w:rPr>
          <w:rFonts w:ascii="Courier New" w:eastAsia="宋体" w:hAnsi="Courier New" w:cs="Courier New"/>
          <w:color w:val="CB4B16"/>
          <w:sz w:val="20"/>
        </w:rPr>
        <w:t xml:space="preserve">#include </w:t>
      </w:r>
      <w:r w:rsidRPr="006A2E7F">
        <w:rPr>
          <w:rFonts w:ascii="Courier New" w:eastAsia="宋体" w:hAnsi="Courier New" w:cs="Courier New"/>
          <w:color w:val="2AA198"/>
          <w:sz w:val="20"/>
        </w:rPr>
        <w:t>&lt;linux/slab.h&gt;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 4 </w:t>
      </w:r>
      <w:r w:rsidRPr="006A2E7F">
        <w:rPr>
          <w:rFonts w:ascii="Courier New" w:eastAsia="宋体" w:hAnsi="Courier New" w:cs="Courier New"/>
          <w:color w:val="CB4B16"/>
          <w:sz w:val="20"/>
        </w:rPr>
        <w:t xml:space="preserve">#include </w:t>
      </w:r>
      <w:r w:rsidRPr="006A2E7F">
        <w:rPr>
          <w:rFonts w:ascii="Courier New" w:eastAsia="宋体" w:hAnsi="Courier New" w:cs="Courier New"/>
          <w:color w:val="2AA198"/>
          <w:sz w:val="20"/>
        </w:rPr>
        <w:t>&lt;linux/list.h&gt;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 5 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 6 </w:t>
      </w:r>
      <w:r w:rsidRPr="006A2E7F">
        <w:rPr>
          <w:rFonts w:ascii="Courier New" w:eastAsia="宋体" w:hAnsi="Courier New" w:cs="Courier New"/>
          <w:color w:val="EA4335"/>
          <w:sz w:val="20"/>
        </w:rPr>
        <w:t>MODULE_LICENCE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r w:rsidRPr="006A2E7F">
        <w:rPr>
          <w:rFonts w:ascii="Courier New" w:eastAsia="宋体" w:hAnsi="Courier New" w:cs="Courier New"/>
          <w:color w:val="2AA198"/>
          <w:sz w:val="20"/>
        </w:rPr>
        <w:t>"GPL"</w:t>
      </w:r>
      <w:r w:rsidRPr="006A2E7F">
        <w:rPr>
          <w:rFonts w:ascii="Courier New" w:eastAsia="宋体" w:hAnsi="Courier New" w:cs="Courier New"/>
          <w:color w:val="839496"/>
          <w:sz w:val="20"/>
        </w:rPr>
        <w:t>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 7 </w:t>
      </w:r>
      <w:r w:rsidRPr="006A2E7F">
        <w:rPr>
          <w:rFonts w:ascii="Courier New" w:eastAsia="宋体" w:hAnsi="Courier New" w:cs="Courier New"/>
          <w:color w:val="EA4335"/>
          <w:sz w:val="20"/>
        </w:rPr>
        <w:t>MODULE_AUTHOR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r w:rsidRPr="006A2E7F">
        <w:rPr>
          <w:rFonts w:ascii="Courier New" w:eastAsia="宋体" w:hAnsi="Courier New" w:cs="Courier New"/>
          <w:color w:val="2AA198"/>
          <w:sz w:val="20"/>
        </w:rPr>
        <w:t>"LUOTAIJIA"</w:t>
      </w:r>
      <w:r w:rsidRPr="006A2E7F">
        <w:rPr>
          <w:rFonts w:ascii="Courier New" w:eastAsia="宋体" w:hAnsi="Courier New" w:cs="Courier New"/>
          <w:color w:val="839496"/>
          <w:sz w:val="20"/>
        </w:rPr>
        <w:t>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 8 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 9 </w:t>
      </w:r>
      <w:r w:rsidRPr="006A2E7F">
        <w:rPr>
          <w:rFonts w:ascii="Courier New" w:eastAsia="宋体" w:hAnsi="Courier New" w:cs="Courier New"/>
          <w:color w:val="CB4B16"/>
          <w:sz w:val="20"/>
        </w:rPr>
        <w:t xml:space="preserve">#define N </w:t>
      </w:r>
      <w:r w:rsidRPr="006A2E7F">
        <w:rPr>
          <w:rFonts w:ascii="Courier New" w:eastAsia="宋体" w:hAnsi="Courier New" w:cs="Courier New"/>
          <w:color w:val="2AA198"/>
          <w:sz w:val="20"/>
        </w:rPr>
        <w:t>10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10 </w:t>
      </w:r>
      <w:r w:rsidRPr="006A2E7F">
        <w:rPr>
          <w:rFonts w:ascii="Courier New" w:eastAsia="宋体" w:hAnsi="Courier New" w:cs="Courier New"/>
          <w:color w:val="B58900"/>
          <w:sz w:val="20"/>
        </w:rPr>
        <w:t>struct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numlist {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11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B58900"/>
          <w:sz w:val="20"/>
        </w:rPr>
        <w:t>int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num;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12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B58900"/>
          <w:sz w:val="20"/>
        </w:rPr>
        <w:t>struct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list_head list;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proofErr w:type="gramStart"/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13 </w:t>
      </w:r>
      <w:r w:rsidRPr="006A2E7F">
        <w:rPr>
          <w:rFonts w:ascii="Courier New" w:eastAsia="宋体" w:hAnsi="Courier New" w:cs="Courier New"/>
          <w:color w:val="839496"/>
          <w:sz w:val="20"/>
        </w:rPr>
        <w:t>}</w:t>
      </w:r>
      <w:proofErr w:type="gramEnd"/>
      <w:r w:rsidRPr="006A2E7F">
        <w:rPr>
          <w:rFonts w:ascii="Courier New" w:eastAsia="宋体" w:hAnsi="Courier New" w:cs="Courier New"/>
          <w:color w:val="839496"/>
          <w:sz w:val="20"/>
        </w:rPr>
        <w:t>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14 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15 </w:t>
      </w:r>
      <w:r w:rsidRPr="006A2E7F">
        <w:rPr>
          <w:rFonts w:ascii="Courier New" w:eastAsia="宋体" w:hAnsi="Courier New" w:cs="Courier New"/>
          <w:color w:val="B58900"/>
          <w:sz w:val="20"/>
        </w:rPr>
        <w:t>struct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numlist numhead;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16 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17 </w:t>
      </w:r>
      <w:r w:rsidRPr="006A2E7F">
        <w:rPr>
          <w:rFonts w:ascii="Courier New" w:eastAsia="宋体" w:hAnsi="Courier New" w:cs="Courier New"/>
          <w:color w:val="B58900"/>
          <w:sz w:val="20"/>
        </w:rPr>
        <w:t>static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</w:t>
      </w:r>
      <w:r w:rsidRPr="006A2E7F">
        <w:rPr>
          <w:rFonts w:ascii="Courier New" w:eastAsia="宋体" w:hAnsi="Courier New" w:cs="Courier New"/>
          <w:color w:val="B58900"/>
          <w:sz w:val="20"/>
        </w:rPr>
        <w:t>int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__init </w:t>
      </w:r>
      <w:r w:rsidRPr="006A2E7F">
        <w:rPr>
          <w:rFonts w:ascii="Courier New" w:eastAsia="宋体" w:hAnsi="Courier New" w:cs="Courier New"/>
          <w:color w:val="EA4335"/>
          <w:sz w:val="20"/>
        </w:rPr>
        <w:t>doublelist_init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r w:rsidRPr="006A2E7F">
        <w:rPr>
          <w:rFonts w:ascii="Courier New" w:eastAsia="宋体" w:hAnsi="Courier New" w:cs="Courier New"/>
          <w:color w:val="B58900"/>
          <w:sz w:val="20"/>
        </w:rPr>
        <w:t>void</w:t>
      </w:r>
      <w:r w:rsidRPr="006A2E7F">
        <w:rPr>
          <w:rFonts w:ascii="Courier New" w:eastAsia="宋体" w:hAnsi="Courier New" w:cs="Courier New"/>
          <w:color w:val="839496"/>
          <w:sz w:val="20"/>
        </w:rPr>
        <w:t>)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18 </w:t>
      </w:r>
      <w:r w:rsidRPr="006A2E7F">
        <w:rPr>
          <w:rFonts w:ascii="Courier New" w:eastAsia="宋体" w:hAnsi="Courier New" w:cs="Courier New"/>
          <w:color w:val="839496"/>
          <w:sz w:val="20"/>
        </w:rPr>
        <w:t>{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19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//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初始化头结点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20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B58900"/>
          <w:sz w:val="20"/>
        </w:rPr>
        <w:t>struct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numlist * listnode;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//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每次申请链表结点时所用的指针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21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B58900"/>
          <w:sz w:val="20"/>
        </w:rPr>
        <w:t>struct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list_head * pos;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22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B58900"/>
          <w:sz w:val="20"/>
        </w:rPr>
        <w:t>struct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numlist * p;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23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B58900"/>
          <w:sz w:val="20"/>
        </w:rPr>
        <w:t>int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i;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24 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25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proofErr w:type="gramStart"/>
      <w:r w:rsidRPr="006A2E7F">
        <w:rPr>
          <w:rFonts w:ascii="Courier New" w:eastAsia="宋体" w:hAnsi="Courier New" w:cs="Courier New"/>
          <w:color w:val="EA4335"/>
          <w:sz w:val="20"/>
        </w:rPr>
        <w:t>printk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proofErr w:type="gramEnd"/>
      <w:r w:rsidRPr="006A2E7F">
        <w:rPr>
          <w:rFonts w:ascii="Courier New" w:eastAsia="宋体" w:hAnsi="Courier New" w:cs="Courier New"/>
          <w:color w:val="2AA198"/>
          <w:sz w:val="20"/>
        </w:rPr>
        <w:t>"doublelist is starting...</w:t>
      </w:r>
      <w:r w:rsidRPr="006A2E7F">
        <w:rPr>
          <w:rFonts w:ascii="Courier New" w:eastAsia="宋体" w:hAnsi="Courier New" w:cs="Courier New"/>
          <w:color w:val="DC322F"/>
          <w:sz w:val="20"/>
        </w:rPr>
        <w:t>\n</w:t>
      </w:r>
      <w:r w:rsidRPr="006A2E7F">
        <w:rPr>
          <w:rFonts w:ascii="Courier New" w:eastAsia="宋体" w:hAnsi="Courier New" w:cs="Courier New"/>
          <w:color w:val="2AA198"/>
          <w:sz w:val="20"/>
        </w:rPr>
        <w:t>"</w:t>
      </w:r>
      <w:r w:rsidRPr="006A2E7F">
        <w:rPr>
          <w:rFonts w:ascii="Courier New" w:eastAsia="宋体" w:hAnsi="Courier New" w:cs="Courier New"/>
          <w:color w:val="839496"/>
          <w:sz w:val="20"/>
        </w:rPr>
        <w:t>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26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EA4335"/>
          <w:sz w:val="20"/>
        </w:rPr>
        <w:t>INIT_LIST_HEAD</w:t>
      </w:r>
      <w:r w:rsidRPr="006A2E7F">
        <w:rPr>
          <w:rFonts w:ascii="Courier New" w:eastAsia="宋体" w:hAnsi="Courier New" w:cs="Courier New"/>
          <w:color w:val="839496"/>
          <w:sz w:val="20"/>
        </w:rPr>
        <w:t>(&amp;</w:t>
      </w:r>
      <w:proofErr w:type="gramStart"/>
      <w:r w:rsidRPr="006A2E7F">
        <w:rPr>
          <w:rFonts w:ascii="Courier New" w:eastAsia="宋体" w:hAnsi="Courier New" w:cs="Courier New"/>
          <w:color w:val="839496"/>
          <w:sz w:val="20"/>
        </w:rPr>
        <w:t>numhead.list</w:t>
      </w:r>
      <w:proofErr w:type="gramEnd"/>
      <w:r w:rsidRPr="006A2E7F">
        <w:rPr>
          <w:rFonts w:ascii="Courier New" w:eastAsia="宋体" w:hAnsi="Courier New" w:cs="Courier New"/>
          <w:color w:val="839496"/>
          <w:sz w:val="20"/>
        </w:rPr>
        <w:t>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27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 xml:space="preserve">/* 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28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 xml:space="preserve">     * static inline void INIT_LIST_</w:t>
      </w:r>
      <w:proofErr w:type="gramStart"/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HEAD(</w:t>
      </w:r>
      <w:proofErr w:type="gramEnd"/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struct list_head *list)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29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 xml:space="preserve">     * {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30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 xml:space="preserve">     * list-&gt;next = list;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31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 xml:space="preserve">     * list-&gt;prev = list;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32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 xml:space="preserve">     </w:t>
      </w:r>
      <w:proofErr w:type="gramStart"/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* }</w:t>
      </w:r>
      <w:proofErr w:type="gramEnd"/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33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 xml:space="preserve">     */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34 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35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//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建立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N</w:t>
      </w:r>
      <w:proofErr w:type="gramStart"/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个</w:t>
      </w:r>
      <w:proofErr w:type="gramEnd"/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结点，依次加入到链表当中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36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719E07"/>
          <w:sz w:val="20"/>
        </w:rPr>
        <w:t>for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(i=</w:t>
      </w:r>
      <w:r w:rsidRPr="006A2E7F">
        <w:rPr>
          <w:rFonts w:ascii="Courier New" w:eastAsia="宋体" w:hAnsi="Courier New" w:cs="Courier New"/>
          <w:color w:val="2AA198"/>
          <w:sz w:val="20"/>
        </w:rPr>
        <w:t>0</w:t>
      </w:r>
      <w:r w:rsidRPr="006A2E7F">
        <w:rPr>
          <w:rFonts w:ascii="Courier New" w:eastAsia="宋体" w:hAnsi="Courier New" w:cs="Courier New"/>
          <w:color w:val="839496"/>
          <w:sz w:val="20"/>
        </w:rPr>
        <w:t>; i&lt;N; i++) {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37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listnode = (</w:t>
      </w:r>
      <w:r w:rsidRPr="006A2E7F">
        <w:rPr>
          <w:rFonts w:ascii="Courier New" w:eastAsia="宋体" w:hAnsi="Courier New" w:cs="Courier New"/>
          <w:color w:val="B58900"/>
          <w:sz w:val="20"/>
        </w:rPr>
        <w:t>struct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numlist </w:t>
      </w:r>
      <w:proofErr w:type="gramStart"/>
      <w:r w:rsidRPr="006A2E7F">
        <w:rPr>
          <w:rFonts w:ascii="Courier New" w:eastAsia="宋体" w:hAnsi="Courier New" w:cs="Courier New"/>
          <w:color w:val="839496"/>
          <w:sz w:val="20"/>
        </w:rPr>
        <w:t>*)</w:t>
      </w:r>
      <w:r w:rsidRPr="006A2E7F">
        <w:rPr>
          <w:rFonts w:ascii="Courier New" w:eastAsia="宋体" w:hAnsi="Courier New" w:cs="Courier New"/>
          <w:color w:val="EA4335"/>
          <w:sz w:val="20"/>
        </w:rPr>
        <w:t>kmalloc</w:t>
      </w:r>
      <w:proofErr w:type="gramEnd"/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r w:rsidRPr="006A2E7F">
        <w:rPr>
          <w:rFonts w:ascii="Courier New" w:eastAsia="宋体" w:hAnsi="Courier New" w:cs="Courier New"/>
          <w:color w:val="719E07"/>
          <w:sz w:val="20"/>
        </w:rPr>
        <w:t>sizeof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r w:rsidRPr="006A2E7F">
        <w:rPr>
          <w:rFonts w:ascii="Courier New" w:eastAsia="宋体" w:hAnsi="Courier New" w:cs="Courier New"/>
          <w:color w:val="B58900"/>
          <w:sz w:val="20"/>
        </w:rPr>
        <w:t>struct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numlist), GFP_KERNEL);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38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//void *</w:t>
      </w:r>
      <w:proofErr w:type="gramStart"/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kmalloc(</w:t>
      </w:r>
      <w:proofErr w:type="gramEnd"/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 xml:space="preserve">size_t size, int flages) 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39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//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分配内存，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 xml:space="preserve">size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要分配内存大小，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 xml:space="preserve">flags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内存类型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40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listnode-&gt;num = i+</w:t>
      </w:r>
      <w:r w:rsidRPr="006A2E7F">
        <w:rPr>
          <w:rFonts w:ascii="Courier New" w:eastAsia="宋体" w:hAnsi="Courier New" w:cs="Courier New"/>
          <w:color w:val="2AA198"/>
          <w:sz w:val="20"/>
        </w:rPr>
        <w:t>1</w:t>
      </w:r>
      <w:r w:rsidRPr="006A2E7F">
        <w:rPr>
          <w:rFonts w:ascii="Courier New" w:eastAsia="宋体" w:hAnsi="Courier New" w:cs="Courier New"/>
          <w:color w:val="839496"/>
          <w:sz w:val="20"/>
        </w:rPr>
        <w:t>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41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</w:t>
      </w:r>
      <w:r w:rsidRPr="006A2E7F">
        <w:rPr>
          <w:rFonts w:ascii="Courier New" w:eastAsia="宋体" w:hAnsi="Courier New" w:cs="Courier New"/>
          <w:color w:val="EA4335"/>
          <w:sz w:val="20"/>
        </w:rPr>
        <w:t>list_add_tail</w:t>
      </w:r>
      <w:r w:rsidRPr="006A2E7F">
        <w:rPr>
          <w:rFonts w:ascii="Courier New" w:eastAsia="宋体" w:hAnsi="Courier New" w:cs="Courier New"/>
          <w:color w:val="839496"/>
          <w:sz w:val="20"/>
        </w:rPr>
        <w:t>(&amp;listnode-&gt;list, &amp;</w:t>
      </w:r>
      <w:proofErr w:type="gramStart"/>
      <w:r w:rsidRPr="006A2E7F">
        <w:rPr>
          <w:rFonts w:ascii="Courier New" w:eastAsia="宋体" w:hAnsi="Courier New" w:cs="Courier New"/>
          <w:color w:val="839496"/>
          <w:sz w:val="20"/>
        </w:rPr>
        <w:t>numhead.list</w:t>
      </w:r>
      <w:proofErr w:type="gramEnd"/>
      <w:r w:rsidRPr="006A2E7F">
        <w:rPr>
          <w:rFonts w:ascii="Courier New" w:eastAsia="宋体" w:hAnsi="Courier New" w:cs="Courier New"/>
          <w:color w:val="839496"/>
          <w:sz w:val="20"/>
        </w:rPr>
        <w:t>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42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</w:t>
      </w:r>
      <w:proofErr w:type="gramStart"/>
      <w:r w:rsidRPr="006A2E7F">
        <w:rPr>
          <w:rFonts w:ascii="Courier New" w:eastAsia="宋体" w:hAnsi="Courier New" w:cs="Courier New"/>
          <w:color w:val="EA4335"/>
          <w:sz w:val="20"/>
        </w:rPr>
        <w:t>printk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proofErr w:type="gramEnd"/>
      <w:r w:rsidRPr="006A2E7F">
        <w:rPr>
          <w:rFonts w:ascii="Courier New" w:eastAsia="宋体" w:hAnsi="Courier New" w:cs="Courier New"/>
          <w:color w:val="2AA198"/>
          <w:sz w:val="20"/>
        </w:rPr>
        <w:t xml:space="preserve">"Node </w:t>
      </w:r>
      <w:r w:rsidRPr="006A2E7F">
        <w:rPr>
          <w:rFonts w:ascii="Courier New" w:eastAsia="宋体" w:hAnsi="Courier New" w:cs="Courier New"/>
          <w:color w:val="DC322F"/>
          <w:sz w:val="20"/>
        </w:rPr>
        <w:t>%d</w:t>
      </w:r>
      <w:r w:rsidRPr="006A2E7F">
        <w:rPr>
          <w:rFonts w:ascii="Courier New" w:eastAsia="宋体" w:hAnsi="Courier New" w:cs="Courier New"/>
          <w:color w:val="2AA198"/>
          <w:sz w:val="20"/>
        </w:rPr>
        <w:t xml:space="preserve"> has added to the doublelist...</w:t>
      </w:r>
      <w:r w:rsidRPr="006A2E7F">
        <w:rPr>
          <w:rFonts w:ascii="Courier New" w:eastAsia="宋体" w:hAnsi="Courier New" w:cs="Courier New"/>
          <w:color w:val="DC322F"/>
          <w:sz w:val="20"/>
        </w:rPr>
        <w:t>\n</w:t>
      </w:r>
      <w:r w:rsidRPr="006A2E7F">
        <w:rPr>
          <w:rFonts w:ascii="Courier New" w:eastAsia="宋体" w:hAnsi="Courier New" w:cs="Courier New"/>
          <w:color w:val="2AA198"/>
          <w:sz w:val="20"/>
        </w:rPr>
        <w:t>"</w:t>
      </w:r>
      <w:r w:rsidRPr="006A2E7F">
        <w:rPr>
          <w:rFonts w:ascii="Courier New" w:eastAsia="宋体" w:hAnsi="Courier New" w:cs="Courier New"/>
          <w:color w:val="839496"/>
          <w:sz w:val="20"/>
        </w:rPr>
        <w:t>, i+</w:t>
      </w:r>
      <w:r w:rsidRPr="006A2E7F">
        <w:rPr>
          <w:rFonts w:ascii="Courier New" w:eastAsia="宋体" w:hAnsi="Courier New" w:cs="Courier New"/>
          <w:color w:val="2AA198"/>
          <w:sz w:val="20"/>
        </w:rPr>
        <w:t>1</w:t>
      </w:r>
      <w:r w:rsidRPr="006A2E7F">
        <w:rPr>
          <w:rFonts w:ascii="Courier New" w:eastAsia="宋体" w:hAnsi="Courier New" w:cs="Courier New"/>
          <w:color w:val="839496"/>
          <w:sz w:val="20"/>
        </w:rPr>
        <w:t>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43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</w:t>
      </w:r>
      <w:proofErr w:type="gramStart"/>
      <w:r w:rsidRPr="006A2E7F">
        <w:rPr>
          <w:rFonts w:ascii="Courier New" w:eastAsia="宋体" w:hAnsi="Courier New" w:cs="Courier New"/>
          <w:color w:val="839496"/>
          <w:sz w:val="20"/>
        </w:rPr>
        <w:t xml:space="preserve">  }</w:t>
      </w:r>
      <w:proofErr w:type="gramEnd"/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44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//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遍历链表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45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i = </w:t>
      </w:r>
      <w:r w:rsidRPr="006A2E7F">
        <w:rPr>
          <w:rFonts w:ascii="Courier New" w:eastAsia="宋体" w:hAnsi="Courier New" w:cs="Courier New"/>
          <w:color w:val="2AA198"/>
          <w:sz w:val="20"/>
        </w:rPr>
        <w:t>1</w:t>
      </w:r>
      <w:r w:rsidRPr="006A2E7F">
        <w:rPr>
          <w:rFonts w:ascii="Courier New" w:eastAsia="宋体" w:hAnsi="Courier New" w:cs="Courier New"/>
          <w:color w:val="839496"/>
          <w:sz w:val="20"/>
        </w:rPr>
        <w:t>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46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EA4335"/>
          <w:sz w:val="20"/>
        </w:rPr>
        <w:t>list_for_</w:t>
      </w:r>
      <w:proofErr w:type="gramStart"/>
      <w:r w:rsidRPr="006A2E7F">
        <w:rPr>
          <w:rFonts w:ascii="Courier New" w:eastAsia="宋体" w:hAnsi="Courier New" w:cs="Courier New"/>
          <w:color w:val="EA4335"/>
          <w:sz w:val="20"/>
        </w:rPr>
        <w:t>each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proofErr w:type="gramEnd"/>
      <w:r w:rsidRPr="006A2E7F">
        <w:rPr>
          <w:rFonts w:ascii="Courier New" w:eastAsia="宋体" w:hAnsi="Courier New" w:cs="Courier New"/>
          <w:color w:val="839496"/>
          <w:sz w:val="20"/>
        </w:rPr>
        <w:t>pos, &amp;numhead.list) {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47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p = </w:t>
      </w:r>
      <w:r w:rsidRPr="006A2E7F">
        <w:rPr>
          <w:rFonts w:ascii="Courier New" w:eastAsia="宋体" w:hAnsi="Courier New" w:cs="Courier New"/>
          <w:color w:val="EA4335"/>
          <w:sz w:val="20"/>
        </w:rPr>
        <w:t>list_</w:t>
      </w:r>
      <w:proofErr w:type="gramStart"/>
      <w:r w:rsidRPr="006A2E7F">
        <w:rPr>
          <w:rFonts w:ascii="Courier New" w:eastAsia="宋体" w:hAnsi="Courier New" w:cs="Courier New"/>
          <w:color w:val="EA4335"/>
          <w:sz w:val="20"/>
        </w:rPr>
        <w:t>entry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proofErr w:type="gramEnd"/>
      <w:r w:rsidRPr="006A2E7F">
        <w:rPr>
          <w:rFonts w:ascii="Courier New" w:eastAsia="宋体" w:hAnsi="Courier New" w:cs="Courier New"/>
          <w:color w:val="839496"/>
          <w:sz w:val="20"/>
        </w:rPr>
        <w:t xml:space="preserve">pos, </w:t>
      </w:r>
      <w:r w:rsidRPr="006A2E7F">
        <w:rPr>
          <w:rFonts w:ascii="Courier New" w:eastAsia="宋体" w:hAnsi="Courier New" w:cs="Courier New"/>
          <w:color w:val="B58900"/>
          <w:sz w:val="20"/>
        </w:rPr>
        <w:t>struct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numlist, list);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48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</w:t>
      </w:r>
      <w:proofErr w:type="gramStart"/>
      <w:r w:rsidRPr="006A2E7F">
        <w:rPr>
          <w:rFonts w:ascii="Courier New" w:eastAsia="宋体" w:hAnsi="Courier New" w:cs="Courier New"/>
          <w:color w:val="EA4335"/>
          <w:sz w:val="20"/>
        </w:rPr>
        <w:t>printk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proofErr w:type="gramEnd"/>
      <w:r w:rsidRPr="006A2E7F">
        <w:rPr>
          <w:rFonts w:ascii="Courier New" w:eastAsia="宋体" w:hAnsi="Courier New" w:cs="Courier New"/>
          <w:color w:val="2AA198"/>
          <w:sz w:val="20"/>
        </w:rPr>
        <w:t xml:space="preserve">"Node </w:t>
      </w:r>
      <w:r w:rsidRPr="006A2E7F">
        <w:rPr>
          <w:rFonts w:ascii="Courier New" w:eastAsia="宋体" w:hAnsi="Courier New" w:cs="Courier New"/>
          <w:color w:val="DC322F"/>
          <w:sz w:val="20"/>
        </w:rPr>
        <w:t>%d</w:t>
      </w:r>
      <w:r w:rsidRPr="006A2E7F">
        <w:rPr>
          <w:rFonts w:ascii="Courier New" w:eastAsia="宋体" w:hAnsi="Courier New" w:cs="Courier New"/>
          <w:color w:val="2AA198"/>
          <w:sz w:val="20"/>
        </w:rPr>
        <w:t xml:space="preserve">'s data: </w:t>
      </w:r>
      <w:r w:rsidRPr="006A2E7F">
        <w:rPr>
          <w:rFonts w:ascii="Courier New" w:eastAsia="宋体" w:hAnsi="Courier New" w:cs="Courier New"/>
          <w:color w:val="DC322F"/>
          <w:sz w:val="20"/>
        </w:rPr>
        <w:t>%d\n</w:t>
      </w:r>
      <w:r w:rsidRPr="006A2E7F">
        <w:rPr>
          <w:rFonts w:ascii="Courier New" w:eastAsia="宋体" w:hAnsi="Courier New" w:cs="Courier New"/>
          <w:color w:val="2AA198"/>
          <w:sz w:val="20"/>
        </w:rPr>
        <w:t>"</w:t>
      </w:r>
      <w:r w:rsidRPr="006A2E7F">
        <w:rPr>
          <w:rFonts w:ascii="Courier New" w:eastAsia="宋体" w:hAnsi="Courier New" w:cs="Courier New"/>
          <w:color w:val="839496"/>
          <w:sz w:val="20"/>
        </w:rPr>
        <w:t>, i, p-&gt;num);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49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i++;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50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</w:t>
      </w:r>
      <w:proofErr w:type="gramStart"/>
      <w:r w:rsidRPr="006A2E7F">
        <w:rPr>
          <w:rFonts w:ascii="Courier New" w:eastAsia="宋体" w:hAnsi="Courier New" w:cs="Courier New"/>
          <w:color w:val="839496"/>
          <w:sz w:val="20"/>
        </w:rPr>
        <w:t xml:space="preserve">  }</w:t>
      </w:r>
      <w:proofErr w:type="gramEnd"/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51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719E07"/>
          <w:sz w:val="20"/>
        </w:rPr>
        <w:t>return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</w:t>
      </w:r>
      <w:r w:rsidRPr="006A2E7F">
        <w:rPr>
          <w:rFonts w:ascii="Courier New" w:eastAsia="宋体" w:hAnsi="Courier New" w:cs="Courier New"/>
          <w:color w:val="2AA198"/>
          <w:sz w:val="20"/>
        </w:rPr>
        <w:t>0</w:t>
      </w:r>
      <w:r w:rsidRPr="006A2E7F">
        <w:rPr>
          <w:rFonts w:ascii="Courier New" w:eastAsia="宋体" w:hAnsi="Courier New" w:cs="Courier New"/>
          <w:color w:val="839496"/>
          <w:sz w:val="20"/>
        </w:rPr>
        <w:t>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proofErr w:type="gramStart"/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52 </w:t>
      </w:r>
      <w:r w:rsidRPr="006A2E7F">
        <w:rPr>
          <w:rFonts w:ascii="Courier New" w:eastAsia="宋体" w:hAnsi="Courier New" w:cs="Courier New"/>
          <w:color w:val="839496"/>
          <w:sz w:val="20"/>
        </w:rPr>
        <w:t>}</w:t>
      </w:r>
      <w:proofErr w:type="gramEnd"/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53 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54 </w:t>
      </w:r>
      <w:r w:rsidRPr="006A2E7F">
        <w:rPr>
          <w:rFonts w:ascii="Courier New" w:eastAsia="宋体" w:hAnsi="Courier New" w:cs="Courier New"/>
          <w:color w:val="B58900"/>
          <w:sz w:val="20"/>
        </w:rPr>
        <w:t>static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</w:t>
      </w:r>
      <w:r w:rsidRPr="006A2E7F">
        <w:rPr>
          <w:rFonts w:ascii="Courier New" w:eastAsia="宋体" w:hAnsi="Courier New" w:cs="Courier New"/>
          <w:color w:val="B58900"/>
          <w:sz w:val="20"/>
        </w:rPr>
        <w:t>void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__exit </w:t>
      </w:r>
      <w:r w:rsidRPr="006A2E7F">
        <w:rPr>
          <w:rFonts w:ascii="Courier New" w:eastAsia="宋体" w:hAnsi="Courier New" w:cs="Courier New"/>
          <w:color w:val="EA4335"/>
          <w:sz w:val="20"/>
        </w:rPr>
        <w:t>doublelist_exit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r w:rsidRPr="006A2E7F">
        <w:rPr>
          <w:rFonts w:ascii="Courier New" w:eastAsia="宋体" w:hAnsi="Courier New" w:cs="Courier New"/>
          <w:color w:val="B58900"/>
          <w:sz w:val="20"/>
        </w:rPr>
        <w:t>void</w:t>
      </w:r>
      <w:r w:rsidRPr="006A2E7F">
        <w:rPr>
          <w:rFonts w:ascii="Courier New" w:eastAsia="宋体" w:hAnsi="Courier New" w:cs="Courier New"/>
          <w:color w:val="839496"/>
          <w:sz w:val="20"/>
        </w:rPr>
        <w:t>)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55 </w:t>
      </w:r>
      <w:r w:rsidRPr="006A2E7F">
        <w:rPr>
          <w:rFonts w:ascii="Courier New" w:eastAsia="宋体" w:hAnsi="Courier New" w:cs="Courier New"/>
          <w:color w:val="839496"/>
          <w:sz w:val="20"/>
        </w:rPr>
        <w:t>{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56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B58900"/>
          <w:sz w:val="20"/>
        </w:rPr>
        <w:t>struct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list_head *pos, *n;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57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B58900"/>
          <w:sz w:val="20"/>
        </w:rPr>
        <w:t>struct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numlist *p;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58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B58900"/>
          <w:sz w:val="20"/>
        </w:rPr>
        <w:t>int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i;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59 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60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//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依次删除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N</w:t>
      </w:r>
      <w:proofErr w:type="gramStart"/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个</w:t>
      </w:r>
      <w:proofErr w:type="gramEnd"/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结点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61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i = </w:t>
      </w:r>
      <w:r w:rsidRPr="006A2E7F">
        <w:rPr>
          <w:rFonts w:ascii="Courier New" w:eastAsia="宋体" w:hAnsi="Courier New" w:cs="Courier New"/>
          <w:color w:val="2AA198"/>
          <w:sz w:val="20"/>
        </w:rPr>
        <w:t>1</w:t>
      </w:r>
      <w:r w:rsidRPr="006A2E7F">
        <w:rPr>
          <w:rFonts w:ascii="Courier New" w:eastAsia="宋体" w:hAnsi="Courier New" w:cs="Courier New"/>
          <w:color w:val="839496"/>
          <w:sz w:val="20"/>
        </w:rPr>
        <w:t>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62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r w:rsidRPr="006A2E7F">
        <w:rPr>
          <w:rFonts w:ascii="Courier New" w:eastAsia="宋体" w:hAnsi="Courier New" w:cs="Courier New"/>
          <w:color w:val="EA4335"/>
          <w:sz w:val="20"/>
        </w:rPr>
        <w:t>list_for_each_</w:t>
      </w:r>
      <w:proofErr w:type="gramStart"/>
      <w:r w:rsidRPr="006A2E7F">
        <w:rPr>
          <w:rFonts w:ascii="Courier New" w:eastAsia="宋体" w:hAnsi="Courier New" w:cs="Courier New"/>
          <w:color w:val="EA4335"/>
          <w:sz w:val="20"/>
        </w:rPr>
        <w:t>safe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proofErr w:type="gramEnd"/>
      <w:r w:rsidRPr="006A2E7F">
        <w:rPr>
          <w:rFonts w:ascii="Courier New" w:eastAsia="宋体" w:hAnsi="Courier New" w:cs="Courier New"/>
          <w:color w:val="839496"/>
          <w:sz w:val="20"/>
        </w:rPr>
        <w:t>pos, n, &amp;numhead.list) {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63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//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为了安全删除结点而进行的遍历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64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</w:t>
      </w:r>
      <w:r w:rsidRPr="006A2E7F">
        <w:rPr>
          <w:rFonts w:ascii="Courier New" w:eastAsia="宋体" w:hAnsi="Courier New" w:cs="Courier New"/>
          <w:color w:val="EA4335"/>
          <w:sz w:val="20"/>
        </w:rPr>
        <w:t>list_del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(pos);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//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从链表中删除当前结点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65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p = </w:t>
      </w:r>
      <w:r w:rsidRPr="006A2E7F">
        <w:rPr>
          <w:rFonts w:ascii="Courier New" w:eastAsia="宋体" w:hAnsi="Courier New" w:cs="Courier New"/>
          <w:color w:val="EA4335"/>
          <w:sz w:val="20"/>
        </w:rPr>
        <w:t>list_</w:t>
      </w:r>
      <w:proofErr w:type="gramStart"/>
      <w:r w:rsidRPr="006A2E7F">
        <w:rPr>
          <w:rFonts w:ascii="Courier New" w:eastAsia="宋体" w:hAnsi="Courier New" w:cs="Courier New"/>
          <w:color w:val="EA4335"/>
          <w:sz w:val="20"/>
        </w:rPr>
        <w:t>entry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proofErr w:type="gramEnd"/>
      <w:r w:rsidRPr="006A2E7F">
        <w:rPr>
          <w:rFonts w:ascii="Courier New" w:eastAsia="宋体" w:hAnsi="Courier New" w:cs="Courier New"/>
          <w:color w:val="839496"/>
          <w:sz w:val="20"/>
        </w:rPr>
        <w:t xml:space="preserve">pos, </w:t>
      </w:r>
      <w:r w:rsidRPr="006A2E7F">
        <w:rPr>
          <w:rFonts w:ascii="Courier New" w:eastAsia="宋体" w:hAnsi="Courier New" w:cs="Courier New"/>
          <w:color w:val="B58900"/>
          <w:sz w:val="20"/>
        </w:rPr>
        <w:t>struct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numlist, llist);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66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//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得到当前数据结点的首地址，即指针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67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</w:t>
      </w:r>
      <w:r w:rsidRPr="006A2E7F">
        <w:rPr>
          <w:rFonts w:ascii="Courier New" w:eastAsia="宋体" w:hAnsi="Courier New" w:cs="Courier New"/>
          <w:color w:val="EA4335"/>
          <w:sz w:val="20"/>
        </w:rPr>
        <w:t>kfree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(p); 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//</w:t>
      </w:r>
      <w:r w:rsidRPr="006A2E7F">
        <w:rPr>
          <w:rFonts w:ascii="Courier New" w:eastAsia="宋体" w:hAnsi="Courier New" w:cs="Courier New"/>
          <w:i/>
          <w:iCs/>
          <w:color w:val="586E75"/>
          <w:sz w:val="20"/>
        </w:rPr>
        <w:t>释放该数据结点所占空间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68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    </w:t>
      </w:r>
      <w:proofErr w:type="gramStart"/>
      <w:r w:rsidRPr="006A2E7F">
        <w:rPr>
          <w:rFonts w:ascii="Courier New" w:eastAsia="宋体" w:hAnsi="Courier New" w:cs="Courier New"/>
          <w:color w:val="EA4335"/>
          <w:sz w:val="20"/>
        </w:rPr>
        <w:t>printk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proofErr w:type="gramEnd"/>
      <w:r w:rsidRPr="006A2E7F">
        <w:rPr>
          <w:rFonts w:ascii="Courier New" w:eastAsia="宋体" w:hAnsi="Courier New" w:cs="Courier New"/>
          <w:color w:val="2AA198"/>
          <w:sz w:val="20"/>
        </w:rPr>
        <w:t xml:space="preserve">"Node </w:t>
      </w:r>
      <w:r w:rsidRPr="006A2E7F">
        <w:rPr>
          <w:rFonts w:ascii="Courier New" w:eastAsia="宋体" w:hAnsi="Courier New" w:cs="Courier New"/>
          <w:color w:val="DC322F"/>
          <w:sz w:val="20"/>
        </w:rPr>
        <w:t>%d</w:t>
      </w:r>
      <w:r w:rsidRPr="006A2E7F">
        <w:rPr>
          <w:rFonts w:ascii="Courier New" w:eastAsia="宋体" w:hAnsi="Courier New" w:cs="Courier New"/>
          <w:color w:val="2AA198"/>
          <w:sz w:val="20"/>
        </w:rPr>
        <w:t xml:space="preserve"> has removed from the doublelist...</w:t>
      </w:r>
      <w:r w:rsidRPr="006A2E7F">
        <w:rPr>
          <w:rFonts w:ascii="Courier New" w:eastAsia="宋体" w:hAnsi="Courier New" w:cs="Courier New"/>
          <w:color w:val="DC322F"/>
          <w:sz w:val="20"/>
        </w:rPr>
        <w:t>\n</w:t>
      </w:r>
      <w:r w:rsidRPr="006A2E7F">
        <w:rPr>
          <w:rFonts w:ascii="Courier New" w:eastAsia="宋体" w:hAnsi="Courier New" w:cs="Courier New"/>
          <w:color w:val="2AA198"/>
          <w:sz w:val="20"/>
        </w:rPr>
        <w:t>"</w:t>
      </w:r>
      <w:r w:rsidRPr="006A2E7F">
        <w:rPr>
          <w:rFonts w:ascii="Courier New" w:eastAsia="宋体" w:hAnsi="Courier New" w:cs="Courier New"/>
          <w:color w:val="839496"/>
          <w:sz w:val="20"/>
        </w:rPr>
        <w:t>, i++);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69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</w:t>
      </w:r>
      <w:proofErr w:type="gramStart"/>
      <w:r w:rsidRPr="006A2E7F">
        <w:rPr>
          <w:rFonts w:ascii="Courier New" w:eastAsia="宋体" w:hAnsi="Courier New" w:cs="Courier New"/>
          <w:color w:val="839496"/>
          <w:sz w:val="20"/>
        </w:rPr>
        <w:t xml:space="preserve">  }</w:t>
      </w:r>
      <w:proofErr w:type="gramEnd"/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70 </w:t>
      </w:r>
      <w:r w:rsidRPr="006A2E7F">
        <w:rPr>
          <w:rFonts w:ascii="Courier New" w:eastAsia="宋体" w:hAnsi="Courier New" w:cs="Courier New"/>
          <w:color w:val="839496"/>
          <w:sz w:val="20"/>
        </w:rPr>
        <w:t xml:space="preserve">    </w:t>
      </w:r>
      <w:proofErr w:type="gramStart"/>
      <w:r w:rsidRPr="006A2E7F">
        <w:rPr>
          <w:rFonts w:ascii="Courier New" w:eastAsia="宋体" w:hAnsi="Courier New" w:cs="Courier New"/>
          <w:color w:val="EA4335"/>
          <w:sz w:val="20"/>
        </w:rPr>
        <w:t>printk</w:t>
      </w:r>
      <w:r w:rsidRPr="006A2E7F">
        <w:rPr>
          <w:rFonts w:ascii="Courier New" w:eastAsia="宋体" w:hAnsi="Courier New" w:cs="Courier New"/>
          <w:color w:val="839496"/>
          <w:sz w:val="20"/>
        </w:rPr>
        <w:t>(</w:t>
      </w:r>
      <w:proofErr w:type="gramEnd"/>
      <w:r w:rsidRPr="006A2E7F">
        <w:rPr>
          <w:rFonts w:ascii="Courier New" w:eastAsia="宋体" w:hAnsi="Courier New" w:cs="Courier New"/>
          <w:color w:val="2AA198"/>
          <w:sz w:val="20"/>
        </w:rPr>
        <w:t>"doublelist is exiting...</w:t>
      </w:r>
      <w:r w:rsidRPr="006A2E7F">
        <w:rPr>
          <w:rFonts w:ascii="Courier New" w:eastAsia="宋体" w:hAnsi="Courier New" w:cs="Courier New"/>
          <w:color w:val="DC322F"/>
          <w:sz w:val="20"/>
        </w:rPr>
        <w:t>\n</w:t>
      </w:r>
      <w:r w:rsidRPr="006A2E7F">
        <w:rPr>
          <w:rFonts w:ascii="Courier New" w:eastAsia="宋体" w:hAnsi="Courier New" w:cs="Courier New"/>
          <w:color w:val="2AA198"/>
          <w:sz w:val="20"/>
        </w:rPr>
        <w:t>"</w:t>
      </w:r>
      <w:r w:rsidRPr="006A2E7F">
        <w:rPr>
          <w:rFonts w:ascii="Courier New" w:eastAsia="宋体" w:hAnsi="Courier New" w:cs="Courier New"/>
          <w:color w:val="839496"/>
          <w:sz w:val="20"/>
        </w:rPr>
        <w:t>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proofErr w:type="gramStart"/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71 </w:t>
      </w:r>
      <w:r w:rsidRPr="006A2E7F">
        <w:rPr>
          <w:rFonts w:ascii="Courier New" w:eastAsia="宋体" w:hAnsi="Courier New" w:cs="Courier New"/>
          <w:color w:val="839496"/>
          <w:sz w:val="20"/>
        </w:rPr>
        <w:t>}</w:t>
      </w:r>
      <w:proofErr w:type="gramEnd"/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72 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73 </w:t>
      </w:r>
      <w:proofErr w:type="gramStart"/>
      <w:r w:rsidRPr="006A2E7F">
        <w:rPr>
          <w:rFonts w:ascii="Courier New" w:eastAsia="宋体" w:hAnsi="Courier New" w:cs="Courier New"/>
          <w:color w:val="EA4335"/>
          <w:sz w:val="20"/>
        </w:rPr>
        <w:t>module</w:t>
      </w:r>
      <w:proofErr w:type="gramEnd"/>
      <w:r w:rsidRPr="006A2E7F">
        <w:rPr>
          <w:rFonts w:ascii="Courier New" w:eastAsia="宋体" w:hAnsi="Courier New" w:cs="Courier New"/>
          <w:color w:val="EA4335"/>
          <w:sz w:val="20"/>
        </w:rPr>
        <w:t>_init</w:t>
      </w:r>
      <w:r w:rsidRPr="006A2E7F">
        <w:rPr>
          <w:rFonts w:ascii="Courier New" w:eastAsia="宋体" w:hAnsi="Courier New" w:cs="Courier New"/>
          <w:color w:val="839496"/>
          <w:sz w:val="20"/>
        </w:rPr>
        <w:t>(doublelist_init);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74 </w:t>
      </w:r>
      <w:proofErr w:type="gramStart"/>
      <w:r w:rsidRPr="006A2E7F">
        <w:rPr>
          <w:rFonts w:ascii="Courier New" w:eastAsia="宋体" w:hAnsi="Courier New" w:cs="Courier New"/>
          <w:color w:val="EA4335"/>
          <w:sz w:val="20"/>
        </w:rPr>
        <w:t>module</w:t>
      </w:r>
      <w:proofErr w:type="gramEnd"/>
      <w:r w:rsidRPr="006A2E7F">
        <w:rPr>
          <w:rFonts w:ascii="Courier New" w:eastAsia="宋体" w:hAnsi="Courier New" w:cs="Courier New"/>
          <w:color w:val="EA4335"/>
          <w:sz w:val="20"/>
        </w:rPr>
        <w:t>_exit</w:t>
      </w:r>
      <w:r w:rsidRPr="006A2E7F">
        <w:rPr>
          <w:rFonts w:ascii="Courier New" w:eastAsia="宋体" w:hAnsi="Courier New" w:cs="Courier New"/>
          <w:color w:val="839496"/>
          <w:sz w:val="20"/>
        </w:rPr>
        <w:t>(doublelist_exit);</w:t>
      </w:r>
    </w:p>
    <w:p w:rsidR="006A2E7F" w:rsidRPr="006A2E7F" w:rsidRDefault="006A2E7F" w:rsidP="006A2E7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839496"/>
          <w:sz w:val="20"/>
        </w:rPr>
      </w:pPr>
      <w:r w:rsidRPr="006A2E7F">
        <w:rPr>
          <w:rFonts w:ascii="Courier New" w:eastAsia="宋体" w:hAnsi="Courier New" w:cs="Courier New"/>
          <w:color w:val="586E75"/>
          <w:sz w:val="20"/>
          <w:shd w:val="clear" w:color="auto" w:fill="073642"/>
        </w:rPr>
        <w:t xml:space="preserve">75 </w:t>
      </w:r>
    </w:p>
    <w:p w:rsidR="00A07DB4" w:rsidRPr="00B75F34" w:rsidRDefault="00A07DB4" w:rsidP="00B75F34">
      <w:pPr>
        <w:shd w:val="clear" w:color="auto" w:fill="FFFFFF"/>
        <w:spacing w:line="375" w:lineRule="atLeast"/>
        <w:rPr>
          <w:rFonts w:ascii="Arial" w:eastAsia="宋体" w:hAnsi="Arial" w:cs="Arial"/>
          <w:color w:val="4C4C4C"/>
          <w:sz w:val="24"/>
          <w:szCs w:val="24"/>
        </w:rPr>
      </w:pPr>
    </w:p>
    <w:p w:rsidR="00A07DB4" w:rsidRDefault="00A07DB4" w:rsidP="00B75F34"/>
    <w:p w:rsidR="00A07DB4" w:rsidRDefault="00A07DB4" w:rsidP="00B75F34">
      <w:r w:rsidRPr="00B75F34">
        <w:rPr>
          <w:rFonts w:hint="eastAsia"/>
        </w:rPr>
        <w:t>参考资料：</w:t>
      </w:r>
      <w:r w:rsidRPr="00B75F34">
        <w:t>Linux</w:t>
      </w:r>
      <w:r w:rsidRPr="00B75F34">
        <w:t>操作系统原理与应用（第</w:t>
      </w:r>
      <w:r w:rsidRPr="00B75F34">
        <w:t>2</w:t>
      </w:r>
      <w:r w:rsidRPr="00B75F34">
        <w:t>版）</w:t>
      </w:r>
      <w:r w:rsidRPr="00B75F34">
        <w:t xml:space="preserve">    </w:t>
      </w:r>
      <w:r w:rsidRPr="00B75F34">
        <w:t>陈莉君、康华</w:t>
      </w:r>
      <w:r w:rsidRPr="00B75F34">
        <w:t xml:space="preserve"> </w:t>
      </w:r>
      <w:r w:rsidRPr="00B75F34">
        <w:t>编著</w:t>
      </w:r>
    </w:p>
    <w:sectPr w:rsidR="00A07D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59"/>
  <w:doNotDisplayPageBoundaries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07DB4"/>
    <w:rsid w:val="00092940"/>
    <w:rsid w:val="00274CC6"/>
    <w:rsid w:val="006A2E7F"/>
    <w:rsid w:val="006B0EEB"/>
    <w:rsid w:val="00A07DB4"/>
    <w:rsid w:val="00E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63B36-6A35-4C43-B5C2-04DE76D4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HTML">
    <w:name w:val="HTML Preformatted"/>
    <w:basedOn w:val="a"/>
    <w:link w:val="HTML0"/>
    <w:uiPriority w:val="99"/>
    <w:semiHidden/>
    <w:unhideWhenUsed/>
    <w:rsid w:val="006A2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2E7F"/>
    <w:rPr>
      <w:rFonts w:ascii="宋体" w:eastAsia="宋体" w:hAnsi="宋体" w:cs="宋体"/>
      <w:sz w:val="24"/>
      <w:szCs w:val="24"/>
    </w:rPr>
  </w:style>
  <w:style w:type="character" w:customStyle="1" w:styleId="linenr">
    <w:name w:val="linenr"/>
    <w:basedOn w:val="a0"/>
    <w:rsid w:val="006A2E7F"/>
  </w:style>
  <w:style w:type="character" w:customStyle="1" w:styleId="preproc">
    <w:name w:val="preproc"/>
    <w:basedOn w:val="a0"/>
    <w:rsid w:val="006A2E7F"/>
  </w:style>
  <w:style w:type="character" w:customStyle="1" w:styleId="constant">
    <w:name w:val="constant"/>
    <w:basedOn w:val="a0"/>
    <w:rsid w:val="006A2E7F"/>
  </w:style>
  <w:style w:type="character" w:customStyle="1" w:styleId="cfunction">
    <w:name w:val="cfunction"/>
    <w:basedOn w:val="a0"/>
    <w:rsid w:val="006A2E7F"/>
  </w:style>
  <w:style w:type="character" w:customStyle="1" w:styleId="type">
    <w:name w:val="type"/>
    <w:basedOn w:val="a0"/>
    <w:rsid w:val="006A2E7F"/>
  </w:style>
  <w:style w:type="character" w:customStyle="1" w:styleId="comment">
    <w:name w:val="comment"/>
    <w:basedOn w:val="a0"/>
    <w:rsid w:val="006A2E7F"/>
  </w:style>
  <w:style w:type="character" w:customStyle="1" w:styleId="special">
    <w:name w:val="special"/>
    <w:basedOn w:val="a0"/>
    <w:rsid w:val="006A2E7F"/>
  </w:style>
  <w:style w:type="character" w:customStyle="1" w:styleId="statement">
    <w:name w:val="statement"/>
    <w:basedOn w:val="a0"/>
    <w:rsid w:val="006A2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8E4E16-7777-44F9-B963-91AA8DEDF8EF}"/>
      </w:docPartPr>
      <w:docPartBody>
        <w:p w:rsidR="00000000" w:rsidRDefault="00F4664D">
          <w:r w:rsidRPr="00EA3121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22197051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8537B7-7F50-4EFC-A581-2F8F6B6DDD94}"/>
      </w:docPartPr>
      <w:docPartBody>
        <w:p w:rsidR="00000000" w:rsidRDefault="00F4664D">
          <w:r w:rsidRPr="00EA3121">
            <w:rPr>
              <w:rStyle w:val="a3"/>
              <w:rFonts w:hint="eastAsia"/>
            </w:rPr>
            <w:t>[选择一个类别或键入一个新类别]</w:t>
          </w:r>
        </w:p>
      </w:docPartBody>
    </w:docPart>
    <w:docPart>
      <w:docPartPr>
        <w:name w:val="13908463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07203A-D62E-4A33-B311-BCC25FA4BE3B}"/>
      </w:docPartPr>
      <w:docPartBody>
        <w:p w:rsidR="00000000" w:rsidRDefault="00F4664D">
          <w:r w:rsidRPr="00EA3121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4D"/>
    <w:rsid w:val="00F4664D"/>
    <w:rsid w:val="00FA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6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Linux内核中链表的实现与应用</PostTitle>
  <PostDate>2016-06-21T00:56:51Z</PostDate>
  <PostID>737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  <CategoryBBId1>2219705124</CategoryBBId1>
  <CategoryBBId2>1390846385</CategoryBBId2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28</TotalTime>
  <Pages>1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2</cp:revision>
  <dcterms:created xsi:type="dcterms:W3CDTF">2016-06-21T00:56:00Z</dcterms:created>
  <dcterms:modified xsi:type="dcterms:W3CDTF">2016-06-21T01:39:00Z</dcterms:modified>
</cp:coreProperties>
</file>